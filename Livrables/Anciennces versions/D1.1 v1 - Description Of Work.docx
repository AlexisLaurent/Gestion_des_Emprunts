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060" w:rsidRDefault="00713060">
      <w:r>
        <w:tab/>
      </w:r>
    </w:p>
    <w:sdt>
      <w:sdtPr>
        <w:id w:val="162209047"/>
        <w:docPartObj>
          <w:docPartGallery w:val="Cover Pages"/>
          <w:docPartUnique/>
        </w:docPartObj>
      </w:sdtPr>
      <w:sdtContent>
        <w:p w:rsidR="00D609B1" w:rsidRPr="00947B66" w:rsidRDefault="00DD6BFE">
          <w:pPr>
            <w:sectPr w:rsidR="00D609B1" w:rsidRPr="00947B66" w:rsidSect="00A53E70">
              <w:footerReference w:type="even" r:id="rId9"/>
              <w:footerReference w:type="default" r:id="rId10"/>
              <w:footerReference w:type="first" r:id="rId11"/>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" filled="f" stroked="f">
                <v:path arrowok="t"/>
                <v:textbox>
                  <w:txbxContent>
                    <w:p w:rsidR="00713060" w:rsidRPr="00DA5F6B" w:rsidRDefault="00713060" w:rsidP="0076206B">
                      <w:pPr>
                        <w:jc w:val="center"/>
                        <w:rPr>
                          <w:b/>
                          <w:sz w:val="56"/>
                          <w:szCs w:val="56"/>
                        </w:rPr>
                      </w:pPr>
                      <w:r>
                        <w:rPr>
                          <w:rFonts w:asciiTheme="majorHAnsi" w:hAnsiTheme="majorHAnsi"/>
                          <w:b/>
                          <w:color w:val="808080" w:themeColor="background1" w:themeShade="80"/>
                          <w:sz w:val="56"/>
                          <w:szCs w:val="56"/>
                        </w:rPr>
                        <w:t>D1.1 – Cahier des Charges (</w:t>
                      </w:r>
                      <w:proofErr w:type="spellStart"/>
                      <w:r>
                        <w:rPr>
                          <w:rFonts w:asciiTheme="majorHAnsi" w:hAnsiTheme="majorHAnsi"/>
                          <w:b/>
                          <w:color w:val="808080" w:themeColor="background1" w:themeShade="80"/>
                          <w:sz w:val="56"/>
                          <w:szCs w:val="56"/>
                        </w:rPr>
                        <w:t>DoW</w:t>
                      </w:r>
                      <w:proofErr w:type="spellEnd"/>
                      <w:r>
                        <w:rPr>
                          <w:rFonts w:asciiTheme="majorHAnsi" w:hAnsiTheme="majorHAnsi"/>
                          <w:b/>
                          <w:color w:val="808080" w:themeColor="background1" w:themeShade="80"/>
                          <w:sz w:val="56"/>
                          <w:szCs w:val="56"/>
                        </w:rPr>
                        <w:t>)</w:t>
                      </w:r>
                    </w:p>
                  </w:txbxContent>
                </v:textbox>
                <w10:wrap type="square"/>
              </v:shape>
            </w:pict>
          </w:r>
          <w:r>
            <w:rPr>
              <w:noProof/>
            </w:rPr>
            <w:pict>
              <v:rect id="Rectangle 13" o:spid="_x0000_s1047"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" fillcolor="white [3212]" strokecolor="white [3212]">
                <v:path arrowok="t"/>
                <w10:wrap type="through"/>
              </v:rect>
            </w:pict>
          </w:r>
          <w:r w:rsidR="00D609B1" w:rsidRPr="00947B66">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" o:allowincell="f">
                <v:shape id="Text Box 6" o:spid="_x0000_s1028" type="#_x0000_t202" style="position:absolute;left:-7905;top:1238;width:20484;height:51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713060" w:rsidRDefault="00713060"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713060" w:rsidRDefault="00713060"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2013 – 2014 </w:t>
                        </w:r>
                      </w:p>
                    </w:txbxContent>
                  </v:textbox>
                </v:shape>
                <v:shape id="Text Box 7" o:spid="_x0000_s1029" type="#_x0000_t202" style="position:absolute;left:13811;width:12580;height:7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713060" w:rsidRDefault="0071306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378pt;z-index:2516633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Content>
                        <w:p w:rsidR="00713060" w:rsidRDefault="00713060" w:rsidP="000C628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 et des livrables</w:t>
                          </w:r>
                        </w:p>
                      </w:sdtContent>
                    </w:sdt>
                    <w:p w:rsidR="00713060" w:rsidRDefault="00713060">
                      <w:pPr>
                        <w:contextualSpacing/>
                        <w:rPr>
                          <w:rFonts w:asciiTheme="majorHAnsi" w:hAnsiTheme="majorHAnsi"/>
                          <w:color w:val="808080" w:themeColor="background1" w:themeShade="80"/>
                          <w:sz w:val="56"/>
                          <w:szCs w:val="56"/>
                        </w:rPr>
                      </w:pPr>
                    </w:p>
                    <w:p w:rsidR="00713060" w:rsidRDefault="00713060">
                      <w:pPr>
                        <w:contextualSpacing/>
                        <w:rPr>
                          <w:rFonts w:asciiTheme="majorHAnsi" w:hAnsiTheme="majorHAnsi"/>
                          <w:color w:val="808080" w:themeColor="background1" w:themeShade="80"/>
                          <w:sz w:val="40"/>
                          <w:szCs w:val="40"/>
                        </w:rPr>
                      </w:pPr>
                    </w:p>
                    <w:p w:rsidR="00713060" w:rsidRPr="00AD11EE" w:rsidRDefault="00713060">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713060" w:rsidRPr="00AD11EE" w:rsidRDefault="00713060">
                      <w:pPr>
                        <w:contextualSpacing/>
                        <w:rPr>
                          <w:rFonts w:asciiTheme="majorHAnsi" w:hAnsiTheme="majorHAnsi"/>
                          <w:color w:val="808080" w:themeColor="background1" w:themeShade="80"/>
                          <w:sz w:val="28"/>
                          <w:szCs w:val="28"/>
                        </w:rPr>
                      </w:pPr>
                    </w:p>
                    <w:p w:rsidR="00713060" w:rsidRDefault="00713060" w:rsidP="00BB7314">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713060" w:rsidRDefault="00713060" w:rsidP="001E3BF6">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Paeta</w:t>
                      </w:r>
                      <w:proofErr w:type="spellEnd"/>
                      <w:r>
                        <w:rPr>
                          <w:rFonts w:asciiTheme="majorHAnsi" w:hAnsiTheme="majorHAnsi"/>
                          <w:color w:val="808080" w:themeColor="background1" w:themeShade="80"/>
                          <w:sz w:val="28"/>
                          <w:szCs w:val="28"/>
                        </w:rPr>
                        <w:t>, Suzy, paeta@polytech.unice.fr, SI5 (IHM)</w:t>
                      </w:r>
                    </w:p>
                    <w:p w:rsidR="00713060" w:rsidRPr="001E3BF6" w:rsidRDefault="00713060" w:rsidP="001E3BF6">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Roufast</w:t>
                      </w:r>
                      <w:proofErr w:type="spellEnd"/>
                      <w:r>
                        <w:rPr>
                          <w:rFonts w:asciiTheme="majorHAnsi" w:hAnsiTheme="majorHAnsi"/>
                          <w:color w:val="808080" w:themeColor="background1" w:themeShade="80"/>
                          <w:sz w:val="28"/>
                          <w:szCs w:val="28"/>
                        </w:rPr>
                        <w: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713060" w:rsidRDefault="00713060">
                      <w:pPr>
                        <w:contextualSpacing/>
                        <w:rPr>
                          <w:rFonts w:asciiTheme="majorHAnsi" w:hAnsiTheme="majorHAnsi"/>
                          <w:color w:val="808080" w:themeColor="background1" w:themeShade="80"/>
                          <w:sz w:val="28"/>
                          <w:szCs w:val="28"/>
                        </w:rPr>
                      </w:pPr>
                    </w:p>
                    <w:p w:rsidR="00713060" w:rsidRPr="00AD11EE" w:rsidRDefault="00713060">
                      <w:pPr>
                        <w:contextualSpacing/>
                        <w:rPr>
                          <w:rFonts w:asciiTheme="majorHAnsi" w:hAnsiTheme="majorHAnsi"/>
                          <w:color w:val="808080" w:themeColor="background1" w:themeShade="80"/>
                          <w:sz w:val="28"/>
                          <w:szCs w:val="28"/>
                        </w:rPr>
                      </w:pPr>
                    </w:p>
                    <w:p w:rsidR="00713060" w:rsidRPr="00AD11EE" w:rsidRDefault="00713060" w:rsidP="00BB7314">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713060" w:rsidRPr="00AD11EE" w:rsidRDefault="00713060" w:rsidP="00BB7314">
                      <w:pPr>
                        <w:contextualSpacing/>
                        <w:rPr>
                          <w:rFonts w:asciiTheme="majorHAnsi" w:hAnsiTheme="majorHAnsi"/>
                          <w:color w:val="808080" w:themeColor="background1" w:themeShade="80"/>
                          <w:sz w:val="28"/>
                          <w:szCs w:val="28"/>
                        </w:rPr>
                      </w:pPr>
                    </w:p>
                    <w:p w:rsidR="00713060" w:rsidRPr="00362B1A" w:rsidRDefault="00713060" w:rsidP="00BB7314">
                      <w:pPr>
                        <w:pStyle w:val="Paragraphedeliste"/>
                        <w:numPr>
                          <w:ilvl w:val="0"/>
                          <w:numId w:val="1"/>
                        </w:numPr>
                        <w:rPr>
                          <w:rFonts w:asciiTheme="majorHAnsi" w:hAnsiTheme="majorHAnsi"/>
                          <w:color w:val="808080" w:themeColor="background1" w:themeShade="80"/>
                        </w:rPr>
                      </w:pPr>
                      <w:r>
                        <w:rPr>
                          <w:rFonts w:asciiTheme="majorHAnsi" w:hAnsiTheme="majorHAnsi"/>
                          <w:color w:val="808080" w:themeColor="background1" w:themeShade="80"/>
                          <w:sz w:val="28"/>
                          <w:szCs w:val="28"/>
                        </w:rPr>
                        <w:t>Déry-</w:t>
                      </w:r>
                      <w:proofErr w:type="spellStart"/>
                      <w:r>
                        <w:rPr>
                          <w:rFonts w:asciiTheme="majorHAnsi" w:hAnsiTheme="majorHAnsi"/>
                          <w:color w:val="808080" w:themeColor="background1" w:themeShade="80"/>
                          <w:sz w:val="28"/>
                          <w:szCs w:val="28"/>
                        </w:rPr>
                        <w:t>Pinna</w:t>
                      </w:r>
                      <w:proofErr w:type="spellEnd"/>
                      <w:r>
                        <w:rPr>
                          <w:rFonts w:asciiTheme="majorHAnsi" w:hAnsiTheme="majorHAnsi"/>
                          <w:color w:val="808080" w:themeColor="background1" w:themeShade="80"/>
                          <w:sz w:val="28"/>
                          <w:szCs w:val="28"/>
                        </w:rPr>
                        <w:t>, Anne-Marie, pinna@polytech.unice.fr</w:t>
                      </w:r>
                      <w:r w:rsidRPr="00AD11EE">
                        <w:rPr>
                          <w:rFonts w:asciiTheme="majorHAnsi" w:hAnsiTheme="majorHAnsi"/>
                          <w:color w:val="808080" w:themeColor="background1" w:themeShade="80"/>
                          <w:sz w:val="28"/>
                          <w:szCs w:val="28"/>
                        </w:rPr>
                        <w:t>, [</w:t>
                      </w:r>
                      <w:r>
                        <w:rPr>
                          <w:rFonts w:asciiTheme="majorHAnsi" w:hAnsiTheme="majorHAnsi"/>
                          <w:color w:val="808080" w:themeColor="background1" w:themeShade="80"/>
                          <w:sz w:val="28"/>
                          <w:szCs w:val="28"/>
                        </w:rPr>
                        <w:t>laboratoire (équipe)</w:t>
                      </w:r>
                      <w:r w:rsidRPr="00AD11EE">
                        <w:rPr>
                          <w:rFonts w:asciiTheme="majorHAnsi" w:hAnsiTheme="majorHAnsi"/>
                          <w:color w:val="808080" w:themeColor="background1" w:themeShade="80"/>
                          <w:sz w:val="28"/>
                          <w:szCs w:val="28"/>
                        </w:rPr>
                        <w:t>]</w:t>
                      </w:r>
                    </w:p>
                    <w:p w:rsidR="00713060" w:rsidRPr="00362B1A" w:rsidRDefault="00713060" w:rsidP="001E3BF6">
                      <w:pPr>
                        <w:pStyle w:val="Paragraphedeliste"/>
                        <w:numPr>
                          <w:ilvl w:val="0"/>
                          <w:numId w:val="1"/>
                        </w:numPr>
                        <w:rPr>
                          <w:rFonts w:asciiTheme="majorHAnsi" w:hAnsiTheme="majorHAnsi"/>
                          <w:color w:val="808080" w:themeColor="background1" w:themeShade="80"/>
                        </w:rPr>
                      </w:pPr>
                      <w:r>
                        <w:rPr>
                          <w:rFonts w:asciiTheme="majorHAnsi" w:hAnsiTheme="majorHAnsi"/>
                          <w:color w:val="808080" w:themeColor="background1" w:themeShade="80"/>
                          <w:sz w:val="28"/>
                          <w:szCs w:val="28"/>
                        </w:rPr>
                        <w:t>Brel, Christian, brel@polytech.unice.fr</w:t>
                      </w:r>
                      <w:r w:rsidRPr="00AD11EE">
                        <w:rPr>
                          <w:rFonts w:asciiTheme="majorHAnsi" w:hAnsiTheme="majorHAnsi"/>
                          <w:color w:val="808080" w:themeColor="background1" w:themeShade="80"/>
                          <w:sz w:val="28"/>
                          <w:szCs w:val="28"/>
                        </w:rPr>
                        <w:t>, [</w:t>
                      </w:r>
                      <w:r>
                        <w:rPr>
                          <w:rFonts w:asciiTheme="majorHAnsi" w:hAnsiTheme="majorHAnsi"/>
                          <w:color w:val="808080" w:themeColor="background1" w:themeShade="80"/>
                          <w:sz w:val="28"/>
                          <w:szCs w:val="28"/>
                        </w:rPr>
                        <w:t>laboratoire (équipe)</w:t>
                      </w:r>
                      <w:r w:rsidRPr="00AD11EE">
                        <w:rPr>
                          <w:rFonts w:asciiTheme="majorHAnsi" w:hAnsiTheme="majorHAnsi"/>
                          <w:color w:val="808080" w:themeColor="background1" w:themeShade="80"/>
                          <w:sz w:val="28"/>
                          <w:szCs w:val="28"/>
                        </w:rPr>
                        <w:t>]</w:t>
                      </w:r>
                    </w:p>
                    <w:p w:rsidR="00713060" w:rsidRPr="001E3BF6" w:rsidRDefault="00713060" w:rsidP="001E3BF6">
                      <w:pPr>
                        <w:ind w:left="360"/>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xml:space="preserve"> [48h/étudiant] heures</w:t>
                      </w:r>
                    </w:p>
                    <w:p w:rsidR="00713060" w:rsidRPr="00AD11EE" w:rsidRDefault="00713060"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[304h/étudiant + Encadrement] heures</w:t>
                      </w:r>
                    </w:p>
                    <w:p w:rsidR="00713060" w:rsidRPr="00AD11EE" w:rsidRDefault="00713060" w:rsidP="00AD11EE">
                      <w:pPr>
                        <w:rPr>
                          <w:rFonts w:asciiTheme="majorHAnsi" w:hAnsiTheme="majorHAnsi"/>
                          <w:color w:val="808080" w:themeColor="background1" w:themeShade="80"/>
                        </w:rPr>
                      </w:pPr>
                    </w:p>
                  </w:txbxContent>
                </v:textbox>
                <w10:wrap anchorx="page" anchory="page"/>
                <w10:anchorlock/>
              </v:rect>
            </w:pict>
          </w:r>
          <w:r w:rsidR="00E631F4" w:rsidRPr="00947B66">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947B66" w:rsidRDefault="00DD6BFE"/>
      </w:sdtContent>
    </w:sdt>
    <w:p w:rsidR="00D1386C" w:rsidRPr="00947B66" w:rsidRDefault="00D1386C"/>
    <w:p w:rsidR="00752B20" w:rsidRPr="00947B66" w:rsidRDefault="00752B20"/>
    <w:p w:rsidR="00752B20" w:rsidRPr="00947B66" w:rsidRDefault="00752B20"/>
    <w:p w:rsidR="00752B20" w:rsidRPr="00947B66" w:rsidRDefault="00752B20"/>
    <w:p w:rsidR="00752B20" w:rsidRPr="00947B66" w:rsidRDefault="00752B20"/>
    <w:p w:rsidR="00752B20" w:rsidRPr="00947B66" w:rsidRDefault="00752B20"/>
    <w:p w:rsidR="0075115F" w:rsidRPr="00947B66" w:rsidRDefault="0075115F" w:rsidP="00BC4A6A">
      <w:pPr>
        <w:jc w:val="left"/>
      </w:pPr>
    </w:p>
    <w:p w:rsidR="003E30C7" w:rsidRPr="00947B66" w:rsidRDefault="003E30C7" w:rsidP="00BC4A6A">
      <w:pPr>
        <w:jc w:val="left"/>
      </w:pPr>
    </w:p>
    <w:p w:rsidR="003E30C7" w:rsidRPr="00947B66" w:rsidRDefault="003E30C7" w:rsidP="00BC4A6A">
      <w:pPr>
        <w:jc w:val="left"/>
      </w:pPr>
    </w:p>
    <w:p w:rsidR="003E30C7" w:rsidRPr="00947B66" w:rsidRDefault="003E30C7" w:rsidP="00BC4A6A">
      <w:pPr>
        <w:jc w:val="left"/>
      </w:pPr>
    </w:p>
    <w:p w:rsidR="003E30C7" w:rsidRPr="00947B66" w:rsidRDefault="003E30C7" w:rsidP="00BC4A6A">
      <w:pPr>
        <w:jc w:val="left"/>
      </w:pPr>
    </w:p>
    <w:p w:rsidR="0075115F" w:rsidRPr="00947B66" w:rsidRDefault="0075115F" w:rsidP="00BC4A6A">
      <w:pPr>
        <w:jc w:val="left"/>
      </w:pPr>
    </w:p>
    <w:p w:rsidR="0029643C" w:rsidRPr="00947B66" w:rsidRDefault="0035353C" w:rsidP="0029643C">
      <w:pPr>
        <w:pStyle w:val="Sous-titre"/>
      </w:pPr>
      <w:r w:rsidRPr="00947B66">
        <w:t>Résumé Exécutif</w:t>
      </w:r>
    </w:p>
    <w:p w:rsidR="0029643C" w:rsidRPr="00947B66" w:rsidRDefault="0029643C" w:rsidP="0029643C"/>
    <w:p w:rsidR="0004201F" w:rsidRPr="00947B66" w:rsidRDefault="009C57EF" w:rsidP="0029643C">
      <w:pPr>
        <w:rPr>
          <w:rStyle w:val="Emphaseple"/>
        </w:rPr>
      </w:pPr>
      <w:r>
        <w:rPr>
          <w:rStyle w:val="Emphaseple"/>
        </w:rPr>
        <w:t>L’objectif de ce projet est la création</w:t>
      </w:r>
      <w:r w:rsidR="0004201F" w:rsidRPr="00947B66">
        <w:rPr>
          <w:rStyle w:val="Emphaseple"/>
        </w:rPr>
        <w:t xml:space="preserve"> d’une plateforme de gestion des emprunts de matériel</w:t>
      </w:r>
      <w:r w:rsidR="00385F5D">
        <w:rPr>
          <w:rStyle w:val="Emphaseple"/>
        </w:rPr>
        <w:t xml:space="preserve"> pour les</w:t>
      </w:r>
      <w:r w:rsidR="0004201F" w:rsidRPr="00947B66">
        <w:rPr>
          <w:rStyle w:val="Emphaseple"/>
        </w:rPr>
        <w:t xml:space="preserve"> </w:t>
      </w:r>
      <w:r w:rsidR="00385F5D">
        <w:rPr>
          <w:rStyle w:val="Emphaseple"/>
        </w:rPr>
        <w:t xml:space="preserve">étudiants et les </w:t>
      </w:r>
      <w:r w:rsidR="0004201F" w:rsidRPr="00947B66">
        <w:rPr>
          <w:rStyle w:val="Emphaseple"/>
        </w:rPr>
        <w:t>enseignants. Les objectifs principaux sont de faciliter la prise en charge du matériel de l’école</w:t>
      </w:r>
      <w:r w:rsidR="007F48FF">
        <w:rPr>
          <w:rStyle w:val="Emphaseple"/>
        </w:rPr>
        <w:t xml:space="preserve"> et de</w:t>
      </w:r>
      <w:r w:rsidR="0004201F" w:rsidRPr="00947B66">
        <w:rPr>
          <w:rStyle w:val="Emphaseple"/>
        </w:rPr>
        <w:t xml:space="preserve"> proposer un suivi clair et sûr des emprunts. Il s’agit également de conserver une démarche cohérente avec l’option IHM, c’est-à-dire en s’appuyant sur les besoins des utilisateurs tout au long de l’analyse et jusqu’à la conception</w:t>
      </w:r>
      <w:r w:rsidR="008436B2" w:rsidRPr="00947B66">
        <w:rPr>
          <w:rStyle w:val="Emphaseple"/>
        </w:rPr>
        <w:t xml:space="preserve"> d’un prototype</w:t>
      </w:r>
      <w:r w:rsidR="00326213" w:rsidRPr="00947B66">
        <w:rPr>
          <w:rStyle w:val="Emphaseple"/>
        </w:rPr>
        <w:t xml:space="preserve"> </w:t>
      </w:r>
      <w:r w:rsidR="00AC7080" w:rsidRPr="00947B66">
        <w:rPr>
          <w:rStyle w:val="Emphaseple"/>
        </w:rPr>
        <w:t>concret</w:t>
      </w:r>
      <w:r w:rsidR="0004201F" w:rsidRPr="00947B66">
        <w:rPr>
          <w:rStyle w:val="Emphaseple"/>
        </w:rPr>
        <w:t>.</w:t>
      </w:r>
    </w:p>
    <w:p w:rsidR="0029643C" w:rsidRPr="00947B66" w:rsidRDefault="0029643C" w:rsidP="0029643C">
      <w:pPr>
        <w:rPr>
          <w:rStyle w:val="Emphaseple"/>
        </w:rPr>
      </w:pPr>
    </w:p>
    <w:p w:rsidR="0075115F" w:rsidRPr="00947B66" w:rsidRDefault="0075115F" w:rsidP="0029643C">
      <w:pPr>
        <w:rPr>
          <w:rStyle w:val="Emphaseple"/>
        </w:rPr>
      </w:pPr>
    </w:p>
    <w:p w:rsidR="0075115F" w:rsidRPr="00947B66" w:rsidRDefault="0075115F" w:rsidP="0029643C">
      <w:pPr>
        <w:rPr>
          <w:rStyle w:val="Emphaseple"/>
        </w:rPr>
      </w:pPr>
    </w:p>
    <w:p w:rsidR="0075115F" w:rsidRPr="00947B66" w:rsidRDefault="0075115F" w:rsidP="0029643C">
      <w:pPr>
        <w:rPr>
          <w:rStyle w:val="Emphaseple"/>
        </w:rPr>
      </w:pPr>
    </w:p>
    <w:p w:rsidR="0075115F" w:rsidRPr="000C6283" w:rsidRDefault="0075115F" w:rsidP="0075115F">
      <w:pPr>
        <w:pStyle w:val="Sous-titre"/>
        <w:rPr>
          <w:rStyle w:val="Emphaseple"/>
          <w:i/>
          <w:iCs/>
          <w:color w:val="4F81BD" w:themeColor="accent1"/>
          <w:lang w:val="en-US"/>
        </w:rPr>
      </w:pPr>
      <w:r w:rsidRPr="000C6283">
        <w:rPr>
          <w:lang w:val="en-US"/>
        </w:rPr>
        <w:t>Abstract</w:t>
      </w:r>
    </w:p>
    <w:p w:rsidR="0075115F" w:rsidRPr="000C6283" w:rsidRDefault="0075115F" w:rsidP="0029643C">
      <w:pPr>
        <w:rPr>
          <w:rStyle w:val="Emphaseple"/>
          <w:lang w:val="en-US"/>
        </w:rPr>
      </w:pPr>
    </w:p>
    <w:p w:rsidR="0029643C" w:rsidRPr="00191150" w:rsidRDefault="00385F5D">
      <w:pPr>
        <w:jc w:val="left"/>
        <w:rPr>
          <w:lang w:val="en-US"/>
        </w:rPr>
      </w:pPr>
      <w:r>
        <w:rPr>
          <w:rStyle w:val="Emphaseple"/>
          <w:lang w:val="en-US"/>
        </w:rPr>
        <w:t xml:space="preserve">The </w:t>
      </w:r>
      <w:r w:rsidR="006A3B37">
        <w:rPr>
          <w:rStyle w:val="Emphaseple"/>
          <w:lang w:val="en-US"/>
        </w:rPr>
        <w:t>aim</w:t>
      </w:r>
      <w:r>
        <w:rPr>
          <w:rStyle w:val="Emphaseple"/>
          <w:lang w:val="en-US"/>
        </w:rPr>
        <w:t xml:space="preserve"> of this project is </w:t>
      </w:r>
      <w:r w:rsidR="00AE7407" w:rsidRPr="00191150">
        <w:rPr>
          <w:rStyle w:val="Emphaseple"/>
          <w:lang w:val="en-US"/>
        </w:rPr>
        <w:t>to provide a solution to handle</w:t>
      </w:r>
      <w:r w:rsidR="00A15D63" w:rsidRPr="00191150">
        <w:rPr>
          <w:rStyle w:val="Emphaseple"/>
          <w:lang w:val="en-US"/>
        </w:rPr>
        <w:t xml:space="preserve"> the </w:t>
      </w:r>
      <w:r w:rsidR="00AE7407" w:rsidRPr="00191150">
        <w:rPr>
          <w:rStyle w:val="Emphaseple"/>
          <w:lang w:val="en-US"/>
        </w:rPr>
        <w:t>equipment borrowed by both students and teachers</w:t>
      </w:r>
      <w:r w:rsidR="00A15D63" w:rsidRPr="00191150">
        <w:rPr>
          <w:rStyle w:val="Emphaseple"/>
          <w:lang w:val="en-US"/>
        </w:rPr>
        <w:t>.</w:t>
      </w:r>
      <w:r w:rsidR="00AE5A1A" w:rsidRPr="00191150">
        <w:rPr>
          <w:rStyle w:val="Emphaseple"/>
          <w:lang w:val="en-US"/>
        </w:rPr>
        <w:t xml:space="preserve"> </w:t>
      </w:r>
      <w:r w:rsidR="007F48FF">
        <w:rPr>
          <w:rStyle w:val="Emphaseple"/>
          <w:lang w:val="en-US"/>
        </w:rPr>
        <w:t>This solution will allow</w:t>
      </w:r>
      <w:r w:rsidR="00027EC5">
        <w:rPr>
          <w:rStyle w:val="Emphaseple"/>
          <w:lang w:val="en-US"/>
        </w:rPr>
        <w:t xml:space="preserve"> to facilitate the management of the school equipment and to have a safe tracking. </w:t>
      </w:r>
      <w:r w:rsidR="00245711">
        <w:rPr>
          <w:rStyle w:val="Emphaseple"/>
          <w:lang w:val="en-US"/>
        </w:rPr>
        <w:t>Moreover</w:t>
      </w:r>
      <w:r w:rsidR="00AE5A1A" w:rsidRPr="00191150">
        <w:rPr>
          <w:rStyle w:val="Emphaseple"/>
          <w:lang w:val="en-US"/>
        </w:rPr>
        <w:t xml:space="preserve">, we will be concentrated in leading the </w:t>
      </w:r>
      <w:r w:rsidR="00A87552" w:rsidRPr="00191150">
        <w:rPr>
          <w:rStyle w:val="Emphaseple"/>
          <w:lang w:val="en-US"/>
        </w:rPr>
        <w:t>guideline</w:t>
      </w:r>
      <w:r w:rsidR="00AE5A1A" w:rsidRPr="00191150">
        <w:rPr>
          <w:rStyle w:val="Emphaseple"/>
          <w:lang w:val="en-US"/>
        </w:rPr>
        <w:t xml:space="preserve"> </w:t>
      </w:r>
      <w:r w:rsidR="00A87552" w:rsidRPr="00191150">
        <w:rPr>
          <w:rStyle w:val="Emphaseple"/>
          <w:lang w:val="en-US"/>
        </w:rPr>
        <w:t>of our specialization – alwa</w:t>
      </w:r>
      <w:r w:rsidR="00245711">
        <w:rPr>
          <w:rStyle w:val="Emphaseple"/>
          <w:lang w:val="en-US"/>
        </w:rPr>
        <w:t>ys keeping in mind a user-needs centered</w:t>
      </w:r>
      <w:r w:rsidR="00A87552" w:rsidRPr="00191150">
        <w:rPr>
          <w:rStyle w:val="Emphaseple"/>
          <w:lang w:val="en-US"/>
        </w:rPr>
        <w:t xml:space="preserve"> approach.</w:t>
      </w:r>
    </w:p>
    <w:p w:rsidR="00A53E70" w:rsidRPr="00191150" w:rsidRDefault="00A53E70">
      <w:pPr>
        <w:jc w:val="left"/>
        <w:rPr>
          <w:lang w:val="en-US"/>
        </w:rPr>
      </w:pPr>
    </w:p>
    <w:p w:rsidR="00A53E70" w:rsidRPr="00191150" w:rsidRDefault="00A53E70">
      <w:pPr>
        <w:jc w:val="left"/>
        <w:rPr>
          <w:lang w:val="en-US"/>
        </w:rPr>
      </w:pPr>
    </w:p>
    <w:p w:rsidR="00A53E70" w:rsidRPr="00191150" w:rsidRDefault="00A53E70">
      <w:pPr>
        <w:jc w:val="left"/>
        <w:rPr>
          <w:lang w:val="en-US"/>
        </w:rPr>
      </w:pPr>
    </w:p>
    <w:p w:rsidR="00A53E70" w:rsidRPr="00191150" w:rsidRDefault="00A53E70">
      <w:pPr>
        <w:jc w:val="left"/>
        <w:rPr>
          <w:lang w:val="en-US"/>
        </w:rPr>
      </w:pPr>
    </w:p>
    <w:p w:rsidR="00A53E70" w:rsidRPr="00191150" w:rsidRDefault="00A53E70">
      <w:pPr>
        <w:jc w:val="left"/>
        <w:rPr>
          <w:lang w:val="en-US"/>
        </w:rPr>
      </w:pPr>
    </w:p>
    <w:p w:rsidR="00BC4A6A" w:rsidRPr="00191150" w:rsidRDefault="00BC4A6A">
      <w:pPr>
        <w:jc w:val="left"/>
        <w:rPr>
          <w:lang w:val="en-US"/>
        </w:rPr>
        <w:sectPr w:rsidR="00BC4A6A" w:rsidRPr="00191150" w:rsidSect="00E03BFA">
          <w:footerReference w:type="even" r:id="rId14"/>
          <w:pgSz w:w="11900" w:h="16840"/>
          <w:pgMar w:top="1417" w:right="1417" w:bottom="1417" w:left="1417" w:header="708" w:footer="708" w:gutter="0"/>
          <w:cols w:space="708"/>
          <w:docGrid w:linePitch="360"/>
        </w:sectPr>
      </w:pPr>
    </w:p>
    <w:sdt>
      <w:sdtPr>
        <w:rPr>
          <w:rFonts w:asciiTheme="minorHAnsi" w:eastAsiaTheme="minorEastAsia" w:hAnsiTheme="minorHAnsi" w:cstheme="minorBidi"/>
          <w:b w:val="0"/>
          <w:bCs w:val="0"/>
          <w:i/>
          <w:iCs/>
          <w:color w:val="auto"/>
          <w:sz w:val="24"/>
          <w:szCs w:val="24"/>
        </w:rPr>
        <w:id w:val="-110739942"/>
        <w:docPartObj>
          <w:docPartGallery w:val="Table of Contents"/>
          <w:docPartUnique/>
        </w:docPartObj>
      </w:sdtPr>
      <w:sdtEndPr>
        <w:rPr>
          <w:noProof/>
        </w:rPr>
      </w:sdtEndPr>
      <w:sdtContent>
        <w:p w:rsidR="00A53E70" w:rsidRPr="00947B66" w:rsidRDefault="00A53E70">
          <w:pPr>
            <w:pStyle w:val="En-ttedetabledesmatires"/>
          </w:pPr>
          <w:r w:rsidRPr="00947B66">
            <w:t>Table des matières</w:t>
          </w:r>
        </w:p>
        <w:p w:rsidR="002D50F7" w:rsidRDefault="00DD6BFE">
          <w:pPr>
            <w:pStyle w:val="TM1"/>
            <w:tabs>
              <w:tab w:val="left" w:pos="480"/>
              <w:tab w:val="right" w:leader="dot" w:pos="9056"/>
            </w:tabs>
            <w:rPr>
              <w:rFonts w:asciiTheme="minorHAnsi" w:hAnsiTheme="minorHAnsi"/>
              <w:b w:val="0"/>
              <w:noProof/>
              <w:color w:val="auto"/>
              <w:sz w:val="22"/>
              <w:szCs w:val="22"/>
            </w:rPr>
          </w:pPr>
          <w:r w:rsidRPr="00DD6BFE">
            <w:rPr>
              <w:b w:val="0"/>
            </w:rPr>
            <w:fldChar w:fldCharType="begin"/>
          </w:r>
          <w:r w:rsidR="00FB6A76" w:rsidRPr="00947B66">
            <w:rPr>
              <w:b w:val="0"/>
            </w:rPr>
            <w:instrText xml:space="preserve"> TOC \o "1-2" </w:instrText>
          </w:r>
          <w:r w:rsidRPr="00DD6BFE">
            <w:rPr>
              <w:b w:val="0"/>
            </w:rPr>
            <w:fldChar w:fldCharType="separate"/>
          </w:r>
          <w:r w:rsidR="002D50F7">
            <w:rPr>
              <w:noProof/>
            </w:rPr>
            <w:t>1.</w:t>
          </w:r>
          <w:r w:rsidR="002D50F7">
            <w:rPr>
              <w:rFonts w:asciiTheme="minorHAnsi" w:hAnsiTheme="minorHAnsi"/>
              <w:b w:val="0"/>
              <w:noProof/>
              <w:color w:val="auto"/>
              <w:sz w:val="22"/>
              <w:szCs w:val="22"/>
            </w:rPr>
            <w:tab/>
          </w:r>
          <w:r w:rsidR="002D50F7">
            <w:rPr>
              <w:noProof/>
            </w:rPr>
            <w:t>Description du Projet</w:t>
          </w:r>
          <w:r w:rsidR="002D50F7">
            <w:rPr>
              <w:noProof/>
            </w:rPr>
            <w:tab/>
          </w:r>
          <w:r>
            <w:rPr>
              <w:noProof/>
            </w:rPr>
            <w:fldChar w:fldCharType="begin"/>
          </w:r>
          <w:r w:rsidR="002D50F7">
            <w:rPr>
              <w:noProof/>
            </w:rPr>
            <w:instrText xml:space="preserve"> PAGEREF _Toc371657800 \h </w:instrText>
          </w:r>
          <w:r>
            <w:rPr>
              <w:noProof/>
            </w:rPr>
          </w:r>
          <w:r>
            <w:rPr>
              <w:noProof/>
            </w:rPr>
            <w:fldChar w:fldCharType="separate"/>
          </w:r>
          <w:r w:rsidR="005A1DB9">
            <w:rPr>
              <w:noProof/>
            </w:rPr>
            <w:t>4</w:t>
          </w:r>
          <w:r>
            <w:rPr>
              <w:noProof/>
            </w:rPr>
            <w:fldChar w:fldCharType="end"/>
          </w:r>
        </w:p>
        <w:p w:rsidR="002D50F7" w:rsidRDefault="002D50F7">
          <w:pPr>
            <w:pStyle w:val="TM2"/>
            <w:tabs>
              <w:tab w:val="right" w:leader="dot" w:pos="9056"/>
            </w:tabs>
            <w:rPr>
              <w:noProof/>
            </w:rPr>
          </w:pPr>
          <w:r>
            <w:rPr>
              <w:noProof/>
            </w:rPr>
            <w:t>Contexte de travail</w:t>
          </w:r>
          <w:r>
            <w:rPr>
              <w:noProof/>
            </w:rPr>
            <w:tab/>
          </w:r>
          <w:r w:rsidR="00DD6BFE">
            <w:rPr>
              <w:noProof/>
            </w:rPr>
            <w:fldChar w:fldCharType="begin"/>
          </w:r>
          <w:r>
            <w:rPr>
              <w:noProof/>
            </w:rPr>
            <w:instrText xml:space="preserve"> PAGEREF _Toc371657801 \h </w:instrText>
          </w:r>
          <w:r w:rsidR="00DD6BFE">
            <w:rPr>
              <w:noProof/>
            </w:rPr>
          </w:r>
          <w:r w:rsidR="00DD6BFE">
            <w:rPr>
              <w:noProof/>
            </w:rPr>
            <w:fldChar w:fldCharType="separate"/>
          </w:r>
          <w:r w:rsidR="005A1DB9">
            <w:rPr>
              <w:noProof/>
            </w:rPr>
            <w:t>4</w:t>
          </w:r>
          <w:r w:rsidR="00DD6BFE">
            <w:rPr>
              <w:noProof/>
            </w:rPr>
            <w:fldChar w:fldCharType="end"/>
          </w:r>
        </w:p>
        <w:p w:rsidR="002D50F7" w:rsidRDefault="002D50F7">
          <w:pPr>
            <w:pStyle w:val="TM2"/>
            <w:tabs>
              <w:tab w:val="right" w:leader="dot" w:pos="9056"/>
            </w:tabs>
            <w:rPr>
              <w:noProof/>
            </w:rPr>
          </w:pPr>
          <w:r>
            <w:rPr>
              <w:noProof/>
            </w:rPr>
            <w:t>Motivations</w:t>
          </w:r>
          <w:r>
            <w:rPr>
              <w:noProof/>
            </w:rPr>
            <w:tab/>
          </w:r>
          <w:r w:rsidR="00DD6BFE">
            <w:rPr>
              <w:noProof/>
            </w:rPr>
            <w:fldChar w:fldCharType="begin"/>
          </w:r>
          <w:r>
            <w:rPr>
              <w:noProof/>
            </w:rPr>
            <w:instrText xml:space="preserve"> PAGEREF _Toc371657802 \h </w:instrText>
          </w:r>
          <w:r w:rsidR="00DD6BFE">
            <w:rPr>
              <w:noProof/>
            </w:rPr>
          </w:r>
          <w:r w:rsidR="00DD6BFE">
            <w:rPr>
              <w:noProof/>
            </w:rPr>
            <w:fldChar w:fldCharType="separate"/>
          </w:r>
          <w:r w:rsidR="005A1DB9">
            <w:rPr>
              <w:noProof/>
            </w:rPr>
            <w:t>4</w:t>
          </w:r>
          <w:r w:rsidR="00DD6BFE">
            <w:rPr>
              <w:noProof/>
            </w:rPr>
            <w:fldChar w:fldCharType="end"/>
          </w:r>
        </w:p>
        <w:p w:rsidR="002D50F7" w:rsidRDefault="002D50F7">
          <w:pPr>
            <w:pStyle w:val="TM2"/>
            <w:tabs>
              <w:tab w:val="right" w:leader="dot" w:pos="9056"/>
            </w:tabs>
            <w:rPr>
              <w:noProof/>
            </w:rPr>
          </w:pPr>
          <w:r>
            <w:rPr>
              <w:noProof/>
            </w:rPr>
            <w:t>Défis</w:t>
          </w:r>
          <w:r>
            <w:rPr>
              <w:noProof/>
            </w:rPr>
            <w:tab/>
          </w:r>
          <w:r w:rsidR="00DD6BFE">
            <w:rPr>
              <w:noProof/>
            </w:rPr>
            <w:fldChar w:fldCharType="begin"/>
          </w:r>
          <w:r>
            <w:rPr>
              <w:noProof/>
            </w:rPr>
            <w:instrText xml:space="preserve"> PAGEREF _Toc371657803 \h </w:instrText>
          </w:r>
          <w:r w:rsidR="00DD6BFE">
            <w:rPr>
              <w:noProof/>
            </w:rPr>
          </w:r>
          <w:r w:rsidR="00DD6BFE">
            <w:rPr>
              <w:noProof/>
            </w:rPr>
            <w:fldChar w:fldCharType="separate"/>
          </w:r>
          <w:r w:rsidR="005A1DB9">
            <w:rPr>
              <w:noProof/>
            </w:rPr>
            <w:t>5</w:t>
          </w:r>
          <w:r w:rsidR="00DD6BFE">
            <w:rPr>
              <w:noProof/>
            </w:rPr>
            <w:fldChar w:fldCharType="end"/>
          </w:r>
        </w:p>
        <w:p w:rsidR="002D50F7" w:rsidRDefault="002D50F7">
          <w:pPr>
            <w:pStyle w:val="TM2"/>
            <w:tabs>
              <w:tab w:val="right" w:leader="dot" w:pos="9056"/>
            </w:tabs>
            <w:rPr>
              <w:noProof/>
            </w:rPr>
          </w:pPr>
          <w:r>
            <w:rPr>
              <w:noProof/>
            </w:rPr>
            <w:t>Objectifs</w:t>
          </w:r>
          <w:r>
            <w:rPr>
              <w:noProof/>
            </w:rPr>
            <w:tab/>
          </w:r>
          <w:r w:rsidR="00DD6BFE">
            <w:rPr>
              <w:noProof/>
            </w:rPr>
            <w:fldChar w:fldCharType="begin"/>
          </w:r>
          <w:r>
            <w:rPr>
              <w:noProof/>
            </w:rPr>
            <w:instrText xml:space="preserve"> PAGEREF _Toc371657804 \h </w:instrText>
          </w:r>
          <w:r w:rsidR="00DD6BFE">
            <w:rPr>
              <w:noProof/>
            </w:rPr>
          </w:r>
          <w:r w:rsidR="00DD6BFE">
            <w:rPr>
              <w:noProof/>
            </w:rPr>
            <w:fldChar w:fldCharType="separate"/>
          </w:r>
          <w:r w:rsidR="005A1DB9">
            <w:rPr>
              <w:noProof/>
            </w:rPr>
            <w:t>6</w:t>
          </w:r>
          <w:r w:rsidR="00DD6BFE">
            <w:rPr>
              <w:noProof/>
            </w:rPr>
            <w:fldChar w:fldCharType="end"/>
          </w:r>
        </w:p>
        <w:p w:rsidR="002D50F7" w:rsidRDefault="002D50F7">
          <w:pPr>
            <w:pStyle w:val="TM2"/>
            <w:tabs>
              <w:tab w:val="right" w:leader="dot" w:pos="9056"/>
            </w:tabs>
            <w:rPr>
              <w:noProof/>
            </w:rPr>
          </w:pPr>
          <w:r>
            <w:rPr>
              <w:noProof/>
            </w:rPr>
            <w:t>Scénario(s)</w:t>
          </w:r>
          <w:r>
            <w:rPr>
              <w:noProof/>
            </w:rPr>
            <w:tab/>
          </w:r>
          <w:r w:rsidR="00DD6BFE">
            <w:rPr>
              <w:noProof/>
            </w:rPr>
            <w:fldChar w:fldCharType="begin"/>
          </w:r>
          <w:r>
            <w:rPr>
              <w:noProof/>
            </w:rPr>
            <w:instrText xml:space="preserve"> PAGEREF _Toc371657805 \h </w:instrText>
          </w:r>
          <w:r w:rsidR="00DD6BFE">
            <w:rPr>
              <w:noProof/>
            </w:rPr>
          </w:r>
          <w:r w:rsidR="00DD6BFE">
            <w:rPr>
              <w:noProof/>
            </w:rPr>
            <w:fldChar w:fldCharType="separate"/>
          </w:r>
          <w:r w:rsidR="005A1DB9">
            <w:rPr>
              <w:noProof/>
            </w:rPr>
            <w:t>6</w:t>
          </w:r>
          <w:r w:rsidR="00DD6BFE">
            <w:rPr>
              <w:noProof/>
            </w:rPr>
            <w:fldChar w:fldCharType="end"/>
          </w:r>
        </w:p>
        <w:p w:rsidR="002D50F7" w:rsidRDefault="002D50F7">
          <w:pPr>
            <w:pStyle w:val="TM2"/>
            <w:tabs>
              <w:tab w:val="right" w:leader="dot" w:pos="9056"/>
            </w:tabs>
            <w:rPr>
              <w:noProof/>
            </w:rPr>
          </w:pPr>
          <w:r>
            <w:rPr>
              <w:noProof/>
            </w:rPr>
            <w:t>Critères de succès</w:t>
          </w:r>
          <w:r>
            <w:rPr>
              <w:noProof/>
            </w:rPr>
            <w:tab/>
          </w:r>
          <w:r w:rsidR="00DD6BFE">
            <w:rPr>
              <w:noProof/>
            </w:rPr>
            <w:fldChar w:fldCharType="begin"/>
          </w:r>
          <w:r>
            <w:rPr>
              <w:noProof/>
            </w:rPr>
            <w:instrText xml:space="preserve"> PAGEREF _Toc371657806 \h </w:instrText>
          </w:r>
          <w:r w:rsidR="00DD6BFE">
            <w:rPr>
              <w:noProof/>
            </w:rPr>
          </w:r>
          <w:r w:rsidR="00DD6BFE">
            <w:rPr>
              <w:noProof/>
            </w:rPr>
            <w:fldChar w:fldCharType="separate"/>
          </w:r>
          <w:r w:rsidR="005A1DB9">
            <w:rPr>
              <w:noProof/>
            </w:rPr>
            <w:t>7</w:t>
          </w:r>
          <w:r w:rsidR="00DD6BFE">
            <w:rPr>
              <w:noProof/>
            </w:rPr>
            <w:fldChar w:fldCharType="end"/>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Etat de l’art</w:t>
          </w:r>
          <w:r>
            <w:rPr>
              <w:noProof/>
            </w:rPr>
            <w:tab/>
          </w:r>
          <w:r w:rsidR="00DD6BFE">
            <w:rPr>
              <w:noProof/>
            </w:rPr>
            <w:fldChar w:fldCharType="begin"/>
          </w:r>
          <w:r>
            <w:rPr>
              <w:noProof/>
            </w:rPr>
            <w:instrText xml:space="preserve"> PAGEREF _Toc371657807 \h </w:instrText>
          </w:r>
          <w:r w:rsidR="00DD6BFE">
            <w:rPr>
              <w:noProof/>
            </w:rPr>
          </w:r>
          <w:r w:rsidR="00DD6BFE">
            <w:rPr>
              <w:noProof/>
            </w:rPr>
            <w:fldChar w:fldCharType="separate"/>
          </w:r>
          <w:r w:rsidR="005A1DB9">
            <w:rPr>
              <w:noProof/>
            </w:rPr>
            <w:t>8</w:t>
          </w:r>
          <w:r w:rsidR="00DD6BFE">
            <w:rPr>
              <w:noProof/>
            </w:rPr>
            <w:fldChar w:fldCharType="end"/>
          </w:r>
        </w:p>
        <w:p w:rsidR="002D50F7" w:rsidRDefault="002D50F7">
          <w:pPr>
            <w:pStyle w:val="TM2"/>
            <w:tabs>
              <w:tab w:val="right" w:leader="dot" w:pos="9056"/>
            </w:tabs>
            <w:rPr>
              <w:noProof/>
            </w:rPr>
          </w:pPr>
          <w:r>
            <w:rPr>
              <w:noProof/>
            </w:rPr>
            <w:t>Description Générale</w:t>
          </w:r>
          <w:r>
            <w:rPr>
              <w:noProof/>
            </w:rPr>
            <w:tab/>
          </w:r>
          <w:r w:rsidR="00DD6BFE">
            <w:rPr>
              <w:noProof/>
            </w:rPr>
            <w:fldChar w:fldCharType="begin"/>
          </w:r>
          <w:r>
            <w:rPr>
              <w:noProof/>
            </w:rPr>
            <w:instrText xml:space="preserve"> PAGEREF _Toc371657808 \h </w:instrText>
          </w:r>
          <w:r w:rsidR="00DD6BFE">
            <w:rPr>
              <w:noProof/>
            </w:rPr>
          </w:r>
          <w:r w:rsidR="00DD6BFE">
            <w:rPr>
              <w:noProof/>
            </w:rPr>
            <w:fldChar w:fldCharType="separate"/>
          </w:r>
          <w:r w:rsidR="005A1DB9">
            <w:rPr>
              <w:noProof/>
            </w:rPr>
            <w:t>8</w:t>
          </w:r>
          <w:r w:rsidR="00DD6BFE">
            <w:rPr>
              <w:noProof/>
            </w:rPr>
            <w:fldChar w:fldCharType="end"/>
          </w:r>
        </w:p>
        <w:p w:rsidR="002D50F7" w:rsidRDefault="002D50F7">
          <w:pPr>
            <w:pStyle w:val="TM2"/>
            <w:tabs>
              <w:tab w:val="right" w:leader="dot" w:pos="9056"/>
            </w:tabs>
            <w:rPr>
              <w:noProof/>
            </w:rPr>
          </w:pPr>
          <w:r>
            <w:rPr>
              <w:noProof/>
            </w:rPr>
            <w:t>GRR</w:t>
          </w:r>
          <w:r>
            <w:rPr>
              <w:noProof/>
            </w:rPr>
            <w:tab/>
          </w:r>
          <w:r w:rsidR="00DD6BFE">
            <w:rPr>
              <w:noProof/>
            </w:rPr>
            <w:fldChar w:fldCharType="begin"/>
          </w:r>
          <w:r>
            <w:rPr>
              <w:noProof/>
            </w:rPr>
            <w:instrText xml:space="preserve"> PAGEREF _Toc371657809 \h </w:instrText>
          </w:r>
          <w:r w:rsidR="00DD6BFE">
            <w:rPr>
              <w:noProof/>
            </w:rPr>
          </w:r>
          <w:r w:rsidR="00DD6BFE">
            <w:rPr>
              <w:noProof/>
            </w:rPr>
            <w:fldChar w:fldCharType="separate"/>
          </w:r>
          <w:r w:rsidR="005A1DB9">
            <w:rPr>
              <w:noProof/>
            </w:rPr>
            <w:t>8</w:t>
          </w:r>
          <w:r w:rsidR="00DD6BFE">
            <w:rPr>
              <w:noProof/>
            </w:rPr>
            <w:fldChar w:fldCharType="end"/>
          </w:r>
        </w:p>
        <w:p w:rsidR="002D50F7" w:rsidRDefault="002D50F7">
          <w:pPr>
            <w:pStyle w:val="TM2"/>
            <w:tabs>
              <w:tab w:val="right" w:leader="dot" w:pos="9056"/>
            </w:tabs>
            <w:rPr>
              <w:noProof/>
            </w:rPr>
          </w:pPr>
          <w:r>
            <w:rPr>
              <w:noProof/>
            </w:rPr>
            <w:t>Système d’emprunt dans les bibliothèques</w:t>
          </w:r>
          <w:r>
            <w:rPr>
              <w:noProof/>
            </w:rPr>
            <w:tab/>
          </w:r>
          <w:r w:rsidR="00DD6BFE">
            <w:rPr>
              <w:noProof/>
            </w:rPr>
            <w:fldChar w:fldCharType="begin"/>
          </w:r>
          <w:r>
            <w:rPr>
              <w:noProof/>
            </w:rPr>
            <w:instrText xml:space="preserve"> PAGEREF _Toc371657810 \h </w:instrText>
          </w:r>
          <w:r w:rsidR="00DD6BFE">
            <w:rPr>
              <w:noProof/>
            </w:rPr>
          </w:r>
          <w:r w:rsidR="00DD6BFE">
            <w:rPr>
              <w:noProof/>
            </w:rPr>
            <w:fldChar w:fldCharType="separate"/>
          </w:r>
          <w:r w:rsidR="005A1DB9">
            <w:rPr>
              <w:noProof/>
            </w:rPr>
            <w:t>9</w:t>
          </w:r>
          <w:r w:rsidR="00DD6BFE">
            <w:rPr>
              <w:noProof/>
            </w:rPr>
            <w:fldChar w:fldCharType="end"/>
          </w:r>
        </w:p>
        <w:p w:rsidR="002D50F7" w:rsidRDefault="002D50F7">
          <w:pPr>
            <w:pStyle w:val="TM2"/>
            <w:tabs>
              <w:tab w:val="right" w:leader="dot" w:pos="9056"/>
            </w:tabs>
            <w:rPr>
              <w:noProof/>
            </w:rPr>
          </w:pPr>
          <w:r>
            <w:rPr>
              <w:noProof/>
            </w:rPr>
            <w:t>Logiciels de gestion de stock</w:t>
          </w:r>
          <w:r>
            <w:rPr>
              <w:noProof/>
            </w:rPr>
            <w:tab/>
          </w:r>
          <w:r w:rsidR="00DD6BFE">
            <w:rPr>
              <w:noProof/>
            </w:rPr>
            <w:fldChar w:fldCharType="begin"/>
          </w:r>
          <w:r>
            <w:rPr>
              <w:noProof/>
            </w:rPr>
            <w:instrText xml:space="preserve"> PAGEREF _Toc371657811 \h </w:instrText>
          </w:r>
          <w:r w:rsidR="00DD6BFE">
            <w:rPr>
              <w:noProof/>
            </w:rPr>
          </w:r>
          <w:r w:rsidR="00DD6BFE">
            <w:rPr>
              <w:noProof/>
            </w:rPr>
            <w:fldChar w:fldCharType="separate"/>
          </w:r>
          <w:r w:rsidR="005A1DB9">
            <w:rPr>
              <w:noProof/>
            </w:rPr>
            <w:t>9</w:t>
          </w:r>
          <w:r w:rsidR="00DD6BFE">
            <w:rPr>
              <w:noProof/>
            </w:rPr>
            <w:fldChar w:fldCharType="end"/>
          </w:r>
        </w:p>
        <w:p w:rsidR="002D50F7" w:rsidRDefault="002D50F7">
          <w:pPr>
            <w:pStyle w:val="TM2"/>
            <w:tabs>
              <w:tab w:val="right" w:leader="dot" w:pos="9056"/>
            </w:tabs>
            <w:rPr>
              <w:noProof/>
            </w:rPr>
          </w:pPr>
          <w:r>
            <w:rPr>
              <w:noProof/>
            </w:rPr>
            <w:t>Fonctionnalités dégagées</w:t>
          </w:r>
          <w:r>
            <w:rPr>
              <w:noProof/>
            </w:rPr>
            <w:tab/>
          </w:r>
          <w:r w:rsidR="00DD6BFE">
            <w:rPr>
              <w:noProof/>
            </w:rPr>
            <w:fldChar w:fldCharType="begin"/>
          </w:r>
          <w:r>
            <w:rPr>
              <w:noProof/>
            </w:rPr>
            <w:instrText xml:space="preserve"> PAGEREF _Toc371657812 \h </w:instrText>
          </w:r>
          <w:r w:rsidR="00DD6BFE">
            <w:rPr>
              <w:noProof/>
            </w:rPr>
          </w:r>
          <w:r w:rsidR="00DD6BFE">
            <w:rPr>
              <w:noProof/>
            </w:rPr>
            <w:fldChar w:fldCharType="separate"/>
          </w:r>
          <w:r w:rsidR="005A1DB9">
            <w:rPr>
              <w:noProof/>
            </w:rPr>
            <w:t>11</w:t>
          </w:r>
          <w:r w:rsidR="00DD6BFE">
            <w:rPr>
              <w:noProof/>
            </w:rPr>
            <w:fldChar w:fldCharType="end"/>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Méthodologie et Planification</w:t>
          </w:r>
          <w:r>
            <w:rPr>
              <w:noProof/>
            </w:rPr>
            <w:tab/>
          </w:r>
          <w:r w:rsidR="00DD6BFE">
            <w:rPr>
              <w:noProof/>
            </w:rPr>
            <w:fldChar w:fldCharType="begin"/>
          </w:r>
          <w:r>
            <w:rPr>
              <w:noProof/>
            </w:rPr>
            <w:instrText xml:space="preserve"> PAGEREF _Toc371657813 \h </w:instrText>
          </w:r>
          <w:r w:rsidR="00DD6BFE">
            <w:rPr>
              <w:noProof/>
            </w:rPr>
          </w:r>
          <w:r w:rsidR="00DD6BFE">
            <w:rPr>
              <w:noProof/>
            </w:rPr>
            <w:fldChar w:fldCharType="separate"/>
          </w:r>
          <w:r w:rsidR="005A1DB9">
            <w:rPr>
              <w:noProof/>
            </w:rPr>
            <w:t>12</w:t>
          </w:r>
          <w:r w:rsidR="00DD6BFE">
            <w:rPr>
              <w:noProof/>
            </w:rPr>
            <w:fldChar w:fldCharType="end"/>
          </w:r>
        </w:p>
        <w:p w:rsidR="002D50F7" w:rsidRDefault="002D50F7">
          <w:pPr>
            <w:pStyle w:val="TM2"/>
            <w:tabs>
              <w:tab w:val="right" w:leader="dot" w:pos="9056"/>
            </w:tabs>
            <w:rPr>
              <w:noProof/>
            </w:rPr>
          </w:pPr>
          <w:r>
            <w:rPr>
              <w:noProof/>
            </w:rPr>
            <w:t>Stratégie Générale</w:t>
          </w:r>
          <w:r>
            <w:rPr>
              <w:noProof/>
            </w:rPr>
            <w:tab/>
          </w:r>
          <w:r w:rsidR="00DD6BFE">
            <w:rPr>
              <w:noProof/>
            </w:rPr>
            <w:fldChar w:fldCharType="begin"/>
          </w:r>
          <w:r>
            <w:rPr>
              <w:noProof/>
            </w:rPr>
            <w:instrText xml:space="preserve"> PAGEREF _Toc371657814 \h </w:instrText>
          </w:r>
          <w:r w:rsidR="00DD6BFE">
            <w:rPr>
              <w:noProof/>
            </w:rPr>
          </w:r>
          <w:r w:rsidR="00DD6BFE">
            <w:rPr>
              <w:noProof/>
            </w:rPr>
            <w:fldChar w:fldCharType="separate"/>
          </w:r>
          <w:r w:rsidR="005A1DB9">
            <w:rPr>
              <w:noProof/>
            </w:rPr>
            <w:t>12</w:t>
          </w:r>
          <w:r w:rsidR="00DD6BFE">
            <w:rPr>
              <w:noProof/>
            </w:rPr>
            <w:fldChar w:fldCharType="end"/>
          </w:r>
        </w:p>
        <w:p w:rsidR="002D50F7" w:rsidRDefault="002D50F7">
          <w:pPr>
            <w:pStyle w:val="TM2"/>
            <w:tabs>
              <w:tab w:val="right" w:leader="dot" w:pos="9056"/>
            </w:tabs>
            <w:rPr>
              <w:noProof/>
            </w:rPr>
          </w:pPr>
          <w:r>
            <w:rPr>
              <w:noProof/>
            </w:rPr>
            <w:t>Découpage en lots</w:t>
          </w:r>
          <w:r>
            <w:rPr>
              <w:noProof/>
            </w:rPr>
            <w:tab/>
          </w:r>
          <w:r w:rsidR="00DD6BFE">
            <w:rPr>
              <w:noProof/>
            </w:rPr>
            <w:fldChar w:fldCharType="begin"/>
          </w:r>
          <w:r>
            <w:rPr>
              <w:noProof/>
            </w:rPr>
            <w:instrText xml:space="preserve"> PAGEREF _Toc371657815 \h </w:instrText>
          </w:r>
          <w:r w:rsidR="00DD6BFE">
            <w:rPr>
              <w:noProof/>
            </w:rPr>
          </w:r>
          <w:r w:rsidR="00DD6BFE">
            <w:rPr>
              <w:noProof/>
            </w:rPr>
            <w:fldChar w:fldCharType="separate"/>
          </w:r>
          <w:r w:rsidR="005A1DB9">
            <w:rPr>
              <w:noProof/>
            </w:rPr>
            <w:t>13</w:t>
          </w:r>
          <w:r w:rsidR="00DD6BFE">
            <w:rPr>
              <w:noProof/>
            </w:rPr>
            <w:fldChar w:fldCharType="end"/>
          </w:r>
        </w:p>
        <w:p w:rsidR="002D50F7" w:rsidRDefault="002D50F7">
          <w:pPr>
            <w:pStyle w:val="TM2"/>
            <w:tabs>
              <w:tab w:val="right" w:leader="dot" w:pos="9056"/>
            </w:tabs>
            <w:rPr>
              <w:noProof/>
            </w:rPr>
          </w:pPr>
          <w:r>
            <w:rPr>
              <w:noProof/>
            </w:rPr>
            <w:t>Planification</w:t>
          </w:r>
          <w:r>
            <w:rPr>
              <w:noProof/>
            </w:rPr>
            <w:tab/>
          </w:r>
          <w:r w:rsidR="00DD6BFE">
            <w:rPr>
              <w:noProof/>
            </w:rPr>
            <w:fldChar w:fldCharType="begin"/>
          </w:r>
          <w:r>
            <w:rPr>
              <w:noProof/>
            </w:rPr>
            <w:instrText xml:space="preserve"> PAGEREF _Toc371657816 \h </w:instrText>
          </w:r>
          <w:r w:rsidR="00DD6BFE">
            <w:rPr>
              <w:noProof/>
            </w:rPr>
          </w:r>
          <w:r w:rsidR="00DD6BFE">
            <w:rPr>
              <w:noProof/>
            </w:rPr>
            <w:fldChar w:fldCharType="separate"/>
          </w:r>
          <w:r w:rsidR="005A1DB9">
            <w:rPr>
              <w:noProof/>
            </w:rPr>
            <w:t>13</w:t>
          </w:r>
          <w:r w:rsidR="00DD6BFE">
            <w:rPr>
              <w:noProof/>
            </w:rPr>
            <w:fldChar w:fldCharType="end"/>
          </w:r>
        </w:p>
        <w:p w:rsidR="002D50F7" w:rsidRDefault="002D50F7">
          <w:pPr>
            <w:pStyle w:val="TM2"/>
            <w:tabs>
              <w:tab w:val="right" w:leader="dot" w:pos="9056"/>
            </w:tabs>
            <w:rPr>
              <w:noProof/>
            </w:rPr>
          </w:pPr>
          <w:r>
            <w:rPr>
              <w:noProof/>
            </w:rPr>
            <w:t>Livrables associés au projet</w:t>
          </w:r>
          <w:r>
            <w:rPr>
              <w:noProof/>
            </w:rPr>
            <w:tab/>
          </w:r>
          <w:r w:rsidR="00DD6BFE">
            <w:rPr>
              <w:noProof/>
            </w:rPr>
            <w:fldChar w:fldCharType="begin"/>
          </w:r>
          <w:r>
            <w:rPr>
              <w:noProof/>
            </w:rPr>
            <w:instrText xml:space="preserve"> PAGEREF _Toc371657956 \h </w:instrText>
          </w:r>
          <w:r w:rsidR="00DD6BFE">
            <w:rPr>
              <w:noProof/>
            </w:rPr>
          </w:r>
          <w:r w:rsidR="00DD6BFE">
            <w:rPr>
              <w:noProof/>
            </w:rPr>
            <w:fldChar w:fldCharType="separate"/>
          </w:r>
          <w:r w:rsidR="005A1DB9">
            <w:rPr>
              <w:noProof/>
            </w:rPr>
            <w:t>15</w:t>
          </w:r>
          <w:r w:rsidR="00DD6BFE">
            <w:rPr>
              <w:noProof/>
            </w:rPr>
            <w:fldChar w:fldCharType="end"/>
          </w:r>
        </w:p>
        <w:p w:rsidR="002D50F7" w:rsidRDefault="002D50F7">
          <w:pPr>
            <w:pStyle w:val="TM2"/>
            <w:tabs>
              <w:tab w:val="right" w:leader="dot" w:pos="9056"/>
            </w:tabs>
            <w:rPr>
              <w:noProof/>
            </w:rPr>
          </w:pPr>
          <w:r>
            <w:rPr>
              <w:noProof/>
            </w:rPr>
            <w:t>Jalons</w:t>
          </w:r>
          <w:r>
            <w:rPr>
              <w:noProof/>
            </w:rPr>
            <w:tab/>
          </w:r>
          <w:r w:rsidR="00DD6BFE">
            <w:rPr>
              <w:noProof/>
            </w:rPr>
            <w:fldChar w:fldCharType="begin"/>
          </w:r>
          <w:r>
            <w:rPr>
              <w:noProof/>
            </w:rPr>
            <w:instrText xml:space="preserve"> PAGEREF _Toc371657957 \h </w:instrText>
          </w:r>
          <w:r w:rsidR="00DD6BFE">
            <w:rPr>
              <w:noProof/>
            </w:rPr>
          </w:r>
          <w:r w:rsidR="00DD6BFE">
            <w:rPr>
              <w:noProof/>
            </w:rPr>
            <w:fldChar w:fldCharType="separate"/>
          </w:r>
          <w:r w:rsidR="005A1DB9">
            <w:rPr>
              <w:noProof/>
            </w:rPr>
            <w:t>15</w:t>
          </w:r>
          <w:r w:rsidR="00DD6BFE">
            <w:rPr>
              <w:noProof/>
            </w:rPr>
            <w:fldChar w:fldCharType="end"/>
          </w:r>
        </w:p>
        <w:p w:rsidR="002D50F7" w:rsidRDefault="002D50F7">
          <w:pPr>
            <w:pStyle w:val="TM2"/>
            <w:tabs>
              <w:tab w:val="right" w:leader="dot" w:pos="9056"/>
            </w:tabs>
            <w:rPr>
              <w:noProof/>
            </w:rPr>
          </w:pPr>
          <w:r>
            <w:rPr>
              <w:noProof/>
            </w:rPr>
            <w:t>Pilotage et suivi</w:t>
          </w:r>
          <w:r>
            <w:rPr>
              <w:noProof/>
            </w:rPr>
            <w:tab/>
          </w:r>
          <w:r w:rsidR="00DD6BFE">
            <w:rPr>
              <w:noProof/>
            </w:rPr>
            <w:fldChar w:fldCharType="begin"/>
          </w:r>
          <w:r>
            <w:rPr>
              <w:noProof/>
            </w:rPr>
            <w:instrText xml:space="preserve"> PAGEREF _Toc371657958 \h </w:instrText>
          </w:r>
          <w:r w:rsidR="00DD6BFE">
            <w:rPr>
              <w:noProof/>
            </w:rPr>
          </w:r>
          <w:r w:rsidR="00DD6BFE">
            <w:rPr>
              <w:noProof/>
            </w:rPr>
            <w:fldChar w:fldCharType="separate"/>
          </w:r>
          <w:r w:rsidR="005A1DB9">
            <w:rPr>
              <w:noProof/>
            </w:rPr>
            <w:t>15</w:t>
          </w:r>
          <w:r w:rsidR="00DD6BFE">
            <w:rPr>
              <w:noProof/>
            </w:rPr>
            <w:fldChar w:fldCharType="end"/>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Description de la mise en œuvre du projet</w:t>
          </w:r>
          <w:r>
            <w:rPr>
              <w:noProof/>
            </w:rPr>
            <w:tab/>
          </w:r>
          <w:r w:rsidR="00DD6BFE">
            <w:rPr>
              <w:noProof/>
            </w:rPr>
            <w:fldChar w:fldCharType="begin"/>
          </w:r>
          <w:r>
            <w:rPr>
              <w:noProof/>
            </w:rPr>
            <w:instrText xml:space="preserve"> PAGEREF _Toc371657959 \h </w:instrText>
          </w:r>
          <w:r w:rsidR="00DD6BFE">
            <w:rPr>
              <w:noProof/>
            </w:rPr>
          </w:r>
          <w:r w:rsidR="00DD6BFE">
            <w:rPr>
              <w:noProof/>
            </w:rPr>
            <w:fldChar w:fldCharType="separate"/>
          </w:r>
          <w:r w:rsidR="005A1DB9">
            <w:rPr>
              <w:noProof/>
            </w:rPr>
            <w:t>16</w:t>
          </w:r>
          <w:r w:rsidR="00DD6BFE">
            <w:rPr>
              <w:noProof/>
            </w:rPr>
            <w:fldChar w:fldCharType="end"/>
          </w:r>
        </w:p>
        <w:p w:rsidR="002D50F7" w:rsidRDefault="002D50F7">
          <w:pPr>
            <w:pStyle w:val="TM2"/>
            <w:tabs>
              <w:tab w:val="right" w:leader="dot" w:pos="9056"/>
            </w:tabs>
            <w:rPr>
              <w:noProof/>
            </w:rPr>
          </w:pPr>
          <w:r>
            <w:rPr>
              <w:noProof/>
            </w:rPr>
            <w:t>Interdépendances des lots et tâches</w:t>
          </w:r>
          <w:r>
            <w:rPr>
              <w:noProof/>
            </w:rPr>
            <w:tab/>
          </w:r>
          <w:r w:rsidR="00DD6BFE">
            <w:rPr>
              <w:noProof/>
            </w:rPr>
            <w:fldChar w:fldCharType="begin"/>
          </w:r>
          <w:r>
            <w:rPr>
              <w:noProof/>
            </w:rPr>
            <w:instrText xml:space="preserve"> PAGEREF _Toc371657960 \h </w:instrText>
          </w:r>
          <w:r w:rsidR="00DD6BFE">
            <w:rPr>
              <w:noProof/>
            </w:rPr>
          </w:r>
          <w:r w:rsidR="00DD6BFE">
            <w:rPr>
              <w:noProof/>
            </w:rPr>
            <w:fldChar w:fldCharType="separate"/>
          </w:r>
          <w:r w:rsidR="005A1DB9">
            <w:rPr>
              <w:noProof/>
            </w:rPr>
            <w:t>16</w:t>
          </w:r>
          <w:r w:rsidR="00DD6BFE">
            <w:rPr>
              <w:noProof/>
            </w:rPr>
            <w:fldChar w:fldCharType="end"/>
          </w:r>
        </w:p>
        <w:p w:rsidR="002D50F7" w:rsidRDefault="002D50F7">
          <w:pPr>
            <w:pStyle w:val="TM2"/>
            <w:tabs>
              <w:tab w:val="right" w:leader="dot" w:pos="9056"/>
            </w:tabs>
            <w:rPr>
              <w:noProof/>
            </w:rPr>
          </w:pPr>
          <w:r>
            <w:rPr>
              <w:noProof/>
            </w:rPr>
            <w:t>Description des lots</w:t>
          </w:r>
          <w:r>
            <w:rPr>
              <w:noProof/>
            </w:rPr>
            <w:tab/>
          </w:r>
          <w:r w:rsidR="00DD6BFE">
            <w:rPr>
              <w:noProof/>
            </w:rPr>
            <w:fldChar w:fldCharType="begin"/>
          </w:r>
          <w:r>
            <w:rPr>
              <w:noProof/>
            </w:rPr>
            <w:instrText xml:space="preserve"> PAGEREF _Toc371657961 \h </w:instrText>
          </w:r>
          <w:r w:rsidR="00DD6BFE">
            <w:rPr>
              <w:noProof/>
            </w:rPr>
          </w:r>
          <w:r w:rsidR="00DD6BFE">
            <w:rPr>
              <w:noProof/>
            </w:rPr>
            <w:fldChar w:fldCharType="separate"/>
          </w:r>
          <w:r w:rsidR="005A1DB9">
            <w:rPr>
              <w:noProof/>
            </w:rPr>
            <w:t>17</w:t>
          </w:r>
          <w:r w:rsidR="00DD6BFE">
            <w:rPr>
              <w:noProof/>
            </w:rPr>
            <w:fldChar w:fldCharType="end"/>
          </w:r>
        </w:p>
        <w:p w:rsidR="002D50F7" w:rsidRDefault="002D50F7">
          <w:pPr>
            <w:pStyle w:val="TM2"/>
            <w:tabs>
              <w:tab w:val="right" w:leader="dot" w:pos="9056"/>
            </w:tabs>
            <w:rPr>
              <w:noProof/>
            </w:rPr>
          </w:pPr>
          <w:r>
            <w:rPr>
              <w:noProof/>
            </w:rPr>
            <w:t>Résumé de l’effort</w:t>
          </w:r>
          <w:r>
            <w:rPr>
              <w:noProof/>
            </w:rPr>
            <w:tab/>
          </w:r>
          <w:r w:rsidR="00CF73F1">
            <w:rPr>
              <w:noProof/>
            </w:rPr>
            <w:t>22</w:t>
          </w:r>
        </w:p>
        <w:p w:rsidR="002D50F7" w:rsidRDefault="002D50F7">
          <w:pPr>
            <w:pStyle w:val="TM2"/>
            <w:tabs>
              <w:tab w:val="right" w:leader="dot" w:pos="9056"/>
            </w:tabs>
            <w:rPr>
              <w:noProof/>
            </w:rPr>
          </w:pPr>
          <w:r w:rsidRPr="00B34703">
            <w:rPr>
              <w:noProof/>
            </w:rPr>
            <w:t>Répartition de l'effort par type</w:t>
          </w:r>
          <w:r>
            <w:rPr>
              <w:noProof/>
            </w:rPr>
            <w:tab/>
          </w:r>
          <w:r w:rsidR="00CF73F1">
            <w:rPr>
              <w:noProof/>
            </w:rPr>
            <w:t>23</w:t>
          </w:r>
        </w:p>
        <w:p w:rsidR="002D50F7" w:rsidRDefault="002D50F7">
          <w:pPr>
            <w:pStyle w:val="TM2"/>
            <w:tabs>
              <w:tab w:val="right" w:leader="dot" w:pos="9056"/>
            </w:tabs>
            <w:rPr>
              <w:noProof/>
            </w:rPr>
          </w:pPr>
          <w:r>
            <w:rPr>
              <w:noProof/>
            </w:rPr>
            <w:t>Gestion du risque</w:t>
          </w:r>
          <w:r>
            <w:rPr>
              <w:noProof/>
            </w:rPr>
            <w:tab/>
          </w:r>
          <w:r w:rsidR="00CF73F1">
            <w:rPr>
              <w:noProof/>
            </w:rPr>
            <w:t>24</w:t>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Participants</w:t>
          </w:r>
          <w:r>
            <w:rPr>
              <w:noProof/>
            </w:rPr>
            <w:tab/>
          </w:r>
          <w:r w:rsidR="00CF73F1">
            <w:rPr>
              <w:noProof/>
            </w:rPr>
            <w:t>26</w:t>
          </w:r>
        </w:p>
        <w:p w:rsidR="002D50F7" w:rsidRDefault="002D50F7">
          <w:pPr>
            <w:pStyle w:val="TM2"/>
            <w:tabs>
              <w:tab w:val="right" w:leader="dot" w:pos="9056"/>
            </w:tabs>
            <w:rPr>
              <w:noProof/>
            </w:rPr>
          </w:pPr>
          <w:r>
            <w:rPr>
              <w:noProof/>
            </w:rPr>
            <w:t>Alexis LAURENT (SI5 - IHM)</w:t>
          </w:r>
          <w:r>
            <w:rPr>
              <w:noProof/>
            </w:rPr>
            <w:tab/>
          </w:r>
          <w:r w:rsidR="00CF73F1">
            <w:rPr>
              <w:noProof/>
            </w:rPr>
            <w:t>26</w:t>
          </w:r>
        </w:p>
        <w:p w:rsidR="002D50F7" w:rsidRDefault="002D50F7">
          <w:pPr>
            <w:pStyle w:val="TM2"/>
            <w:tabs>
              <w:tab w:val="right" w:leader="dot" w:pos="9056"/>
            </w:tabs>
            <w:rPr>
              <w:noProof/>
            </w:rPr>
          </w:pPr>
          <w:r>
            <w:rPr>
              <w:noProof/>
            </w:rPr>
            <w:t>Suzy PAETA (SI5 - IHM)</w:t>
          </w:r>
          <w:r>
            <w:rPr>
              <w:noProof/>
            </w:rPr>
            <w:tab/>
          </w:r>
          <w:r w:rsidR="00CF73F1">
            <w:rPr>
              <w:noProof/>
            </w:rPr>
            <w:t>26</w:t>
          </w:r>
        </w:p>
        <w:p w:rsidR="002D50F7" w:rsidRDefault="002D50F7">
          <w:pPr>
            <w:pStyle w:val="TM2"/>
            <w:tabs>
              <w:tab w:val="right" w:leader="dot" w:pos="9056"/>
            </w:tabs>
            <w:rPr>
              <w:noProof/>
            </w:rPr>
          </w:pPr>
          <w:r>
            <w:rPr>
              <w:noProof/>
            </w:rPr>
            <w:t>Romain ROUFAST (SI5 - IHM)</w:t>
          </w:r>
          <w:r>
            <w:rPr>
              <w:noProof/>
            </w:rPr>
            <w:tab/>
          </w:r>
          <w:r w:rsidR="00CF73F1">
            <w:rPr>
              <w:noProof/>
            </w:rPr>
            <w:t>26</w:t>
          </w:r>
        </w:p>
        <w:p w:rsidR="002D50F7" w:rsidRPr="002D50F7" w:rsidRDefault="002D50F7">
          <w:pPr>
            <w:pStyle w:val="TM2"/>
            <w:tabs>
              <w:tab w:val="right" w:leader="dot" w:pos="9056"/>
            </w:tabs>
            <w:rPr>
              <w:noProof/>
              <w:lang w:val="en-US"/>
            </w:rPr>
          </w:pPr>
          <w:r w:rsidRPr="00B34703">
            <w:rPr>
              <w:noProof/>
              <w:lang w:val="en-US"/>
            </w:rPr>
            <w:t>Anne-Marie DERY-PINNA (I3S - Rainbow)</w:t>
          </w:r>
          <w:r w:rsidRPr="002D50F7">
            <w:rPr>
              <w:noProof/>
              <w:lang w:val="en-US"/>
            </w:rPr>
            <w:tab/>
          </w:r>
          <w:r w:rsidR="00CF73F1">
            <w:rPr>
              <w:noProof/>
            </w:rPr>
            <w:t>26</w:t>
          </w:r>
        </w:p>
        <w:p w:rsidR="002D50F7" w:rsidRDefault="002D50F7">
          <w:pPr>
            <w:pStyle w:val="TM2"/>
            <w:tabs>
              <w:tab w:val="right" w:leader="dot" w:pos="9056"/>
            </w:tabs>
            <w:rPr>
              <w:noProof/>
            </w:rPr>
          </w:pPr>
          <w:r>
            <w:rPr>
              <w:noProof/>
            </w:rPr>
            <w:t>Christian BREL (Ingénieur de Recherche – Équipe Rainbow, Laboratoire I3S – UNS/CNRS)</w:t>
          </w:r>
          <w:r>
            <w:rPr>
              <w:noProof/>
            </w:rPr>
            <w:tab/>
          </w:r>
          <w:r w:rsidR="00CF73F1">
            <w:rPr>
              <w:noProof/>
            </w:rPr>
            <w:t>27</w:t>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Bibliographie &amp; Références</w:t>
          </w:r>
          <w:r>
            <w:rPr>
              <w:noProof/>
            </w:rPr>
            <w:tab/>
          </w:r>
          <w:r w:rsidR="00CF73F1">
            <w:rPr>
              <w:noProof/>
            </w:rPr>
            <w:t>28</w:t>
          </w:r>
        </w:p>
        <w:p w:rsidR="00BC4A6A" w:rsidRPr="00947B66" w:rsidRDefault="00DD6BFE" w:rsidP="00BC4A6A">
          <w:pPr>
            <w:rPr>
              <w:b/>
              <w:bCs/>
              <w:noProof/>
            </w:rPr>
          </w:pPr>
          <w:r w:rsidRPr="00947B66">
            <w:rPr>
              <w:rFonts w:asciiTheme="majorHAnsi" w:hAnsiTheme="majorHAnsi"/>
              <w:b/>
              <w:color w:val="548DD4"/>
            </w:rPr>
            <w:fldChar w:fldCharType="end"/>
          </w:r>
        </w:p>
      </w:sdtContent>
    </w:sdt>
    <w:p w:rsidR="00D609B1" w:rsidRPr="00947B66" w:rsidRDefault="00D609B1" w:rsidP="00D609B1">
      <w:pPr>
        <w:tabs>
          <w:tab w:val="left" w:pos="2367"/>
        </w:tabs>
      </w:pPr>
    </w:p>
    <w:p w:rsidR="00D609B1" w:rsidRPr="00947B66" w:rsidRDefault="00D609B1" w:rsidP="00D609B1"/>
    <w:p w:rsidR="0017069B" w:rsidRDefault="0017069B" w:rsidP="00D609B1"/>
    <w:p w:rsidR="0017069B" w:rsidRPr="0017069B" w:rsidRDefault="0017069B" w:rsidP="0017069B"/>
    <w:p w:rsidR="0017069B" w:rsidRPr="0017069B" w:rsidRDefault="0017069B" w:rsidP="0017069B"/>
    <w:p w:rsidR="0017069B" w:rsidRPr="0017069B" w:rsidRDefault="0017069B" w:rsidP="0017069B"/>
    <w:p w:rsidR="0017069B" w:rsidRDefault="0017069B" w:rsidP="0017069B"/>
    <w:p w:rsidR="00BC4A6A" w:rsidRPr="0017069B" w:rsidRDefault="0017069B" w:rsidP="0017069B">
      <w:pPr>
        <w:tabs>
          <w:tab w:val="center" w:pos="4533"/>
        </w:tabs>
        <w:sectPr w:rsidR="00BC4A6A" w:rsidRPr="0017069B" w:rsidSect="00A53E70">
          <w:pgSz w:w="11900" w:h="16840"/>
          <w:pgMar w:top="1417" w:right="1417" w:bottom="1417" w:left="1417" w:header="708" w:footer="708" w:gutter="0"/>
          <w:cols w:space="708"/>
          <w:titlePg/>
          <w:docGrid w:linePitch="360"/>
        </w:sectPr>
      </w:pPr>
      <w:r>
        <w:tab/>
      </w:r>
    </w:p>
    <w:p w:rsidR="0029643C" w:rsidRPr="00947B66" w:rsidRDefault="00AD11EE" w:rsidP="00875847">
      <w:pPr>
        <w:pStyle w:val="Titre1"/>
        <w:numPr>
          <w:ilvl w:val="0"/>
          <w:numId w:val="6"/>
        </w:numPr>
      </w:pPr>
      <w:bookmarkStart w:id="0" w:name="_Toc371657800"/>
      <w:r w:rsidRPr="00947B66">
        <w:lastRenderedPageBreak/>
        <w:t>Description du Projet</w:t>
      </w:r>
      <w:bookmarkEnd w:id="0"/>
      <w:r w:rsidRPr="00947B66">
        <w:t xml:space="preserve"> </w:t>
      </w:r>
    </w:p>
    <w:p w:rsidR="00AD11EE" w:rsidRPr="00947B66" w:rsidRDefault="00AD11EE" w:rsidP="00832AAE"/>
    <w:p w:rsidR="00A53E70" w:rsidRPr="00947B66" w:rsidRDefault="00A53E70" w:rsidP="0035353C">
      <w:pPr>
        <w:pStyle w:val="Titre2"/>
      </w:pPr>
      <w:bookmarkStart w:id="1" w:name="_Toc371657801"/>
      <w:r w:rsidRPr="00947B66">
        <w:t>Contexte</w:t>
      </w:r>
      <w:r w:rsidR="00AD11EE" w:rsidRPr="00947B66">
        <w:t xml:space="preserve"> de travail</w:t>
      </w:r>
      <w:bookmarkEnd w:id="1"/>
    </w:p>
    <w:p w:rsidR="00B17441" w:rsidRPr="00947B66" w:rsidRDefault="00B17441" w:rsidP="00A53E70">
      <w:pPr>
        <w:rPr>
          <w:rStyle w:val="Emphaseple"/>
          <w:i w:val="0"/>
        </w:rPr>
      </w:pPr>
    </w:p>
    <w:p w:rsidR="007C0705" w:rsidRPr="00947B66" w:rsidRDefault="009C3746" w:rsidP="00CC4648">
      <w:pPr>
        <w:ind w:firstLine="708"/>
        <w:rPr>
          <w:rStyle w:val="Emphaseple"/>
          <w:i w:val="0"/>
          <w:color w:val="auto"/>
        </w:rPr>
      </w:pPr>
      <w:r w:rsidRPr="00947B66">
        <w:rPr>
          <w:rStyle w:val="Emphaseple"/>
          <w:i w:val="0"/>
          <w:color w:val="auto"/>
        </w:rPr>
        <w:t>Notre projet s’intègre dans</w:t>
      </w:r>
      <w:r w:rsidR="00B50D4E" w:rsidRPr="00947B66">
        <w:rPr>
          <w:rStyle w:val="Emphaseple"/>
          <w:i w:val="0"/>
          <w:color w:val="auto"/>
        </w:rPr>
        <w:t xml:space="preserve"> le cadre du Campus Sophia Tech. Celui-ci est divisé en deux parties bien distinctes. </w:t>
      </w:r>
    </w:p>
    <w:p w:rsidR="007C0705" w:rsidRPr="00947B66" w:rsidRDefault="007A1DE3" w:rsidP="00A53E70">
      <w:pPr>
        <w:rPr>
          <w:rStyle w:val="Emphaseple"/>
          <w:i w:val="0"/>
          <w:color w:val="auto"/>
        </w:rPr>
      </w:pPr>
      <w:r w:rsidRPr="00947B66">
        <w:rPr>
          <w:rStyle w:val="Emphaseple"/>
          <w:i w:val="0"/>
          <w:color w:val="auto"/>
        </w:rPr>
        <w:t>La première</w:t>
      </w:r>
      <w:r w:rsidR="00B50D4E" w:rsidRPr="00947B66">
        <w:rPr>
          <w:rStyle w:val="Emphaseple"/>
          <w:i w:val="0"/>
          <w:color w:val="auto"/>
        </w:rPr>
        <w:t xml:space="preserve"> </w:t>
      </w:r>
      <w:r w:rsidRPr="00947B66">
        <w:rPr>
          <w:rStyle w:val="Emphaseple"/>
          <w:i w:val="0"/>
          <w:color w:val="auto"/>
        </w:rPr>
        <w:t>est issue d’un besoin concret,</w:t>
      </w:r>
      <w:r w:rsidR="00B50D4E" w:rsidRPr="00947B66">
        <w:rPr>
          <w:rStyle w:val="Emphaseple"/>
          <w:i w:val="0"/>
          <w:color w:val="auto"/>
        </w:rPr>
        <w:t xml:space="preserve"> de fournir une solution permettant de gérer </w:t>
      </w:r>
      <w:r w:rsidRPr="00947B66">
        <w:rPr>
          <w:rStyle w:val="Emphaseple"/>
          <w:i w:val="0"/>
          <w:color w:val="auto"/>
        </w:rPr>
        <w:t>les</w:t>
      </w:r>
      <w:r w:rsidR="00B50D4E" w:rsidRPr="00947B66">
        <w:rPr>
          <w:rStyle w:val="Emphaseple"/>
          <w:i w:val="0"/>
          <w:color w:val="auto"/>
        </w:rPr>
        <w:t xml:space="preserve"> suivi</w:t>
      </w:r>
      <w:r w:rsidRPr="00947B66">
        <w:rPr>
          <w:rStyle w:val="Emphaseple"/>
          <w:i w:val="0"/>
          <w:color w:val="auto"/>
        </w:rPr>
        <w:t>s</w:t>
      </w:r>
      <w:r w:rsidR="00B50D4E" w:rsidRPr="00947B66">
        <w:rPr>
          <w:rStyle w:val="Emphaseple"/>
          <w:i w:val="0"/>
          <w:color w:val="auto"/>
        </w:rPr>
        <w:t xml:space="preserve"> </w:t>
      </w:r>
      <w:r w:rsidRPr="00947B66">
        <w:rPr>
          <w:rStyle w:val="Emphaseple"/>
          <w:i w:val="0"/>
          <w:color w:val="auto"/>
        </w:rPr>
        <w:t>des</w:t>
      </w:r>
      <w:r w:rsidR="00B50D4E" w:rsidRPr="00947B66">
        <w:rPr>
          <w:rStyle w:val="Emphaseple"/>
          <w:i w:val="0"/>
          <w:color w:val="auto"/>
        </w:rPr>
        <w:t xml:space="preserve"> emprunts</w:t>
      </w:r>
      <w:r w:rsidRPr="00947B66">
        <w:rPr>
          <w:rStyle w:val="Emphaseple"/>
          <w:i w:val="0"/>
          <w:color w:val="auto"/>
        </w:rPr>
        <w:t xml:space="preserve"> de matériel (ordinateurs, tablettes tactiles, Smartphones…), effectués par les enseignants et/ou les étudiants. Ces emprunts peuvent être nécessaires dans le cadre de travaux dirigés (pour les enseignants), ou pour le développement de projets (pour les étudiants). </w:t>
      </w:r>
      <w:r w:rsidR="007C0705" w:rsidRPr="00947B66">
        <w:rPr>
          <w:rStyle w:val="Emphaseple"/>
          <w:i w:val="0"/>
          <w:color w:val="auto"/>
        </w:rPr>
        <w:t>Pour l’heure, il n’existe pas de véritable système d’emprunts</w:t>
      </w:r>
      <w:r w:rsidR="00595AEE" w:rsidRPr="00947B66">
        <w:rPr>
          <w:rStyle w:val="Emphaseple"/>
          <w:i w:val="0"/>
          <w:color w:val="auto"/>
        </w:rPr>
        <w:t xml:space="preserve"> informatisé</w:t>
      </w:r>
      <w:r w:rsidR="00AA60EB" w:rsidRPr="00947B66">
        <w:rPr>
          <w:rStyle w:val="Emphaseple"/>
          <w:i w:val="0"/>
          <w:color w:val="auto"/>
        </w:rPr>
        <w:t xml:space="preserve"> dans l’école</w:t>
      </w:r>
      <w:r w:rsidR="00595AEE" w:rsidRPr="00947B66">
        <w:rPr>
          <w:rStyle w:val="Emphaseple"/>
          <w:i w:val="0"/>
          <w:color w:val="auto"/>
        </w:rPr>
        <w:t xml:space="preserve">, </w:t>
      </w:r>
      <w:r w:rsidR="007C0705" w:rsidRPr="00947B66">
        <w:rPr>
          <w:rStyle w:val="Emphaseple"/>
          <w:i w:val="0"/>
          <w:color w:val="auto"/>
        </w:rPr>
        <w:t>les responsables du matériel ont leur propre manière de gérer</w:t>
      </w:r>
      <w:r w:rsidR="00595AEE" w:rsidRPr="00947B66">
        <w:rPr>
          <w:rStyle w:val="Emphaseple"/>
          <w:i w:val="0"/>
          <w:color w:val="auto"/>
        </w:rPr>
        <w:t xml:space="preserve"> ce genre de situations</w:t>
      </w:r>
      <w:r w:rsidR="006F3CCC">
        <w:rPr>
          <w:rStyle w:val="Emphaseple"/>
          <w:i w:val="0"/>
          <w:color w:val="auto"/>
        </w:rPr>
        <w:t xml:space="preserve"> décrit</w:t>
      </w:r>
      <w:r w:rsidR="00811EF1">
        <w:rPr>
          <w:rStyle w:val="Emphaseple"/>
          <w:i w:val="0"/>
          <w:color w:val="auto"/>
        </w:rPr>
        <w:t>e</w:t>
      </w:r>
      <w:r w:rsidR="006F3CCC">
        <w:rPr>
          <w:rStyle w:val="Emphaseple"/>
          <w:i w:val="0"/>
          <w:color w:val="auto"/>
        </w:rPr>
        <w:t xml:space="preserve"> sur cette page : </w:t>
      </w:r>
      <w:hyperlink r:id="rId15" w:history="1">
        <w:r w:rsidR="006F3CCC" w:rsidRPr="000B294C">
          <w:rPr>
            <w:rStyle w:val="Lienhypertexte"/>
          </w:rPr>
          <w:t>http://atelierihm.unice.fr/emprunt-de-materiel-en-salle-ihm/</w:t>
        </w:r>
      </w:hyperlink>
      <w:r w:rsidR="00595AEE" w:rsidRPr="00947B66">
        <w:rPr>
          <w:rStyle w:val="Emphaseple"/>
          <w:i w:val="0"/>
          <w:color w:val="auto"/>
        </w:rPr>
        <w:t>.</w:t>
      </w:r>
      <w:r w:rsidR="008425F7" w:rsidRPr="00947B66">
        <w:rPr>
          <w:rStyle w:val="Emphaseple"/>
          <w:i w:val="0"/>
          <w:color w:val="auto"/>
        </w:rPr>
        <w:t xml:space="preserve"> Les systèmes déjà existants tendent à ne pas satisfaire les besoins, tant ceux-ci sont spécifiques en terme de besoins utilisateur.</w:t>
      </w:r>
    </w:p>
    <w:p w:rsidR="009C3746" w:rsidRPr="00947B66" w:rsidRDefault="007A1DE3" w:rsidP="007C0705">
      <w:pPr>
        <w:rPr>
          <w:rStyle w:val="Emphaseple"/>
          <w:i w:val="0"/>
          <w:color w:val="auto"/>
        </w:rPr>
      </w:pPr>
      <w:r w:rsidRPr="00947B66">
        <w:rPr>
          <w:rStyle w:val="Emphaseple"/>
          <w:i w:val="0"/>
          <w:color w:val="auto"/>
        </w:rPr>
        <w:t xml:space="preserve">La seconde partie concerne la mise en place d’une plateforme unique à tous les enseignants, leur permettant </w:t>
      </w:r>
      <w:r w:rsidR="007C0705" w:rsidRPr="00947B66">
        <w:rPr>
          <w:rStyle w:val="Emphaseple"/>
          <w:i w:val="0"/>
          <w:color w:val="auto"/>
        </w:rPr>
        <w:t xml:space="preserve">ainsi </w:t>
      </w:r>
      <w:r w:rsidRPr="00947B66">
        <w:rPr>
          <w:rStyle w:val="Emphaseple"/>
          <w:i w:val="0"/>
          <w:color w:val="auto"/>
        </w:rPr>
        <w:t>de diffuser à l’intention de leurs étudiants</w:t>
      </w:r>
      <w:r w:rsidR="00AA60EB" w:rsidRPr="00947B66">
        <w:rPr>
          <w:rStyle w:val="Emphaseple"/>
          <w:i w:val="0"/>
          <w:color w:val="auto"/>
        </w:rPr>
        <w:t>,</w:t>
      </w:r>
      <w:r w:rsidR="007C0705" w:rsidRPr="00947B66">
        <w:rPr>
          <w:rStyle w:val="Emphaseple"/>
          <w:i w:val="0"/>
          <w:color w:val="auto"/>
        </w:rPr>
        <w:t xml:space="preserve"> des ressources telles que l</w:t>
      </w:r>
      <w:r w:rsidRPr="00947B66">
        <w:rPr>
          <w:rStyle w:val="Emphaseple"/>
          <w:i w:val="0"/>
          <w:color w:val="auto"/>
        </w:rPr>
        <w:t>es supports de cours ou</w:t>
      </w:r>
      <w:r w:rsidR="007C0705" w:rsidRPr="00947B66">
        <w:rPr>
          <w:rStyle w:val="Emphaseple"/>
          <w:i w:val="0"/>
          <w:color w:val="auto"/>
        </w:rPr>
        <w:t xml:space="preserve"> les corrigés de TD</w:t>
      </w:r>
      <w:r w:rsidRPr="00947B66">
        <w:rPr>
          <w:rStyle w:val="Emphaseple"/>
          <w:i w:val="0"/>
          <w:color w:val="auto"/>
        </w:rPr>
        <w:t>.</w:t>
      </w:r>
      <w:r w:rsidR="007C0705" w:rsidRPr="00947B66">
        <w:rPr>
          <w:rStyle w:val="Emphaseple"/>
          <w:i w:val="0"/>
          <w:color w:val="auto"/>
        </w:rPr>
        <w:t xml:space="preserve"> </w:t>
      </w:r>
      <w:r w:rsidR="00595AEE" w:rsidRPr="00947B66">
        <w:rPr>
          <w:rStyle w:val="Emphaseple"/>
          <w:i w:val="0"/>
          <w:color w:val="auto"/>
        </w:rPr>
        <w:t>Les étudiants pourront dans un même temps, déposer les livrables attendus en cas de travail à rendre.</w:t>
      </w:r>
    </w:p>
    <w:p w:rsidR="00595AEE" w:rsidRPr="00947B66" w:rsidRDefault="00595AEE" w:rsidP="00CC4648">
      <w:pPr>
        <w:ind w:firstLine="708"/>
        <w:rPr>
          <w:rStyle w:val="Emphaseple"/>
          <w:i w:val="0"/>
          <w:color w:val="auto"/>
        </w:rPr>
      </w:pPr>
      <w:r w:rsidRPr="00947B66">
        <w:rPr>
          <w:rStyle w:val="Emphaseple"/>
          <w:i w:val="0"/>
          <w:color w:val="auto"/>
        </w:rPr>
        <w:t xml:space="preserve">Après analyse du sujet, nous avons remarqué que la complexité de la partie « gestion des emprunts matériel » ne permettrait pas de fournir le travail de qualité demandé pour </w:t>
      </w:r>
      <w:r w:rsidR="00AA60EB" w:rsidRPr="00947B66">
        <w:rPr>
          <w:rStyle w:val="Emphaseple"/>
          <w:i w:val="0"/>
          <w:color w:val="auto"/>
        </w:rPr>
        <w:t>la seconde partie. Nous avons donc décidé</w:t>
      </w:r>
      <w:r w:rsidR="000D5434" w:rsidRPr="00947B66">
        <w:rPr>
          <w:rStyle w:val="Emphaseple"/>
          <w:i w:val="0"/>
          <w:color w:val="auto"/>
        </w:rPr>
        <w:t>, en accord avec nos responsables,</w:t>
      </w:r>
      <w:r w:rsidR="00AA60EB" w:rsidRPr="00947B66">
        <w:rPr>
          <w:rStyle w:val="Emphaseple"/>
          <w:i w:val="0"/>
          <w:color w:val="auto"/>
        </w:rPr>
        <w:t xml:space="preserve"> de nous concentrer sur la gestion des emprunts en ayant comme exigences une plateforme multi-dispositifs, sûre et intuitive.</w:t>
      </w:r>
    </w:p>
    <w:p w:rsidR="00595AEE" w:rsidRPr="00947B66" w:rsidRDefault="00595AEE" w:rsidP="007C0705">
      <w:pPr>
        <w:rPr>
          <w:rStyle w:val="Emphaseple"/>
          <w:i w:val="0"/>
          <w:color w:val="auto"/>
        </w:rPr>
      </w:pPr>
    </w:p>
    <w:p w:rsidR="00AD11EE" w:rsidRPr="00947B66" w:rsidRDefault="00AD11EE" w:rsidP="00AD11EE">
      <w:pPr>
        <w:pStyle w:val="Titre2"/>
      </w:pPr>
      <w:bookmarkStart w:id="2" w:name="_Toc371657802"/>
      <w:r w:rsidRPr="00947B66">
        <w:t>Motivations</w:t>
      </w:r>
      <w:bookmarkEnd w:id="2"/>
    </w:p>
    <w:p w:rsidR="00832AAE" w:rsidRPr="00947B66" w:rsidRDefault="00832AAE" w:rsidP="00AD11EE">
      <w:pPr>
        <w:rPr>
          <w:rStyle w:val="Emphaseple"/>
        </w:rPr>
      </w:pPr>
    </w:p>
    <w:p w:rsidR="00F42E66" w:rsidRPr="00947B66" w:rsidRDefault="00E9328A" w:rsidP="00CC4648">
      <w:pPr>
        <w:ind w:firstLine="708"/>
        <w:rPr>
          <w:rStyle w:val="Emphaseple"/>
          <w:i w:val="0"/>
          <w:color w:val="auto"/>
        </w:rPr>
      </w:pPr>
      <w:r w:rsidRPr="00947B66">
        <w:rPr>
          <w:rStyle w:val="Emphaseple"/>
          <w:i w:val="0"/>
          <w:color w:val="auto"/>
        </w:rPr>
        <w:t>É</w:t>
      </w:r>
      <w:r w:rsidR="00CC5EFA" w:rsidRPr="00947B66">
        <w:rPr>
          <w:rStyle w:val="Emphaseple"/>
          <w:i w:val="0"/>
          <w:color w:val="auto"/>
        </w:rPr>
        <w:t>tant donné qu’il n’existe aucun système permettant de gérer les emprunts, les respons</w:t>
      </w:r>
      <w:r w:rsidR="00F42E66" w:rsidRPr="00947B66">
        <w:rPr>
          <w:rStyle w:val="Emphaseple"/>
          <w:i w:val="0"/>
          <w:color w:val="auto"/>
        </w:rPr>
        <w:t>ables du matériel ont dû faire face à</w:t>
      </w:r>
      <w:r w:rsidRPr="00947B66">
        <w:rPr>
          <w:rStyle w:val="Emphaseple"/>
          <w:i w:val="0"/>
          <w:color w:val="auto"/>
        </w:rPr>
        <w:t xml:space="preserve"> </w:t>
      </w:r>
      <w:r w:rsidR="00F42E66" w:rsidRPr="00947B66">
        <w:rPr>
          <w:rStyle w:val="Emphaseple"/>
          <w:i w:val="0"/>
          <w:color w:val="auto"/>
        </w:rPr>
        <w:t>plusieurs problèmes</w:t>
      </w:r>
      <w:r w:rsidRPr="00947B66">
        <w:rPr>
          <w:rStyle w:val="Emphaseple"/>
          <w:i w:val="0"/>
          <w:color w:val="auto"/>
        </w:rPr>
        <w:t>. En effet, leur</w:t>
      </w:r>
      <w:r w:rsidR="00CC5EFA" w:rsidRPr="00947B66">
        <w:rPr>
          <w:rStyle w:val="Emphaseple"/>
          <w:i w:val="0"/>
          <w:color w:val="auto"/>
        </w:rPr>
        <w:t xml:space="preserve"> charge de travail ayant augmentée, il leur est devenu difficile </w:t>
      </w:r>
      <w:r w:rsidRPr="00947B66">
        <w:rPr>
          <w:rStyle w:val="Emphaseple"/>
          <w:i w:val="0"/>
          <w:color w:val="auto"/>
        </w:rPr>
        <w:t>d’effectuer</w:t>
      </w:r>
      <w:r w:rsidR="00CC5EFA" w:rsidRPr="00947B66">
        <w:rPr>
          <w:rStyle w:val="Emphaseple"/>
          <w:i w:val="0"/>
          <w:color w:val="auto"/>
        </w:rPr>
        <w:t xml:space="preserve"> un bon contrôle</w:t>
      </w:r>
      <w:r w:rsidR="00AA5842" w:rsidRPr="00947B66">
        <w:rPr>
          <w:rStyle w:val="Emphaseple"/>
          <w:i w:val="0"/>
          <w:color w:val="auto"/>
        </w:rPr>
        <w:t xml:space="preserve"> du matériel emprunté. </w:t>
      </w:r>
      <w:r w:rsidRPr="00947B66">
        <w:rPr>
          <w:rStyle w:val="Emphaseple"/>
          <w:i w:val="0"/>
          <w:color w:val="auto"/>
        </w:rPr>
        <w:t>Des cas de « non-rendu » de matériel ont été signalés, des pertes, mais aussi de grandes difficultés dans la gestion personnelle de tous ces emprunts</w:t>
      </w:r>
      <w:r w:rsidR="008425F7" w:rsidRPr="00947B66">
        <w:rPr>
          <w:rStyle w:val="Emphaseple"/>
          <w:i w:val="0"/>
          <w:color w:val="auto"/>
        </w:rPr>
        <w:t>, comme la vérification des stocks</w:t>
      </w:r>
      <w:r w:rsidRPr="00947B66">
        <w:rPr>
          <w:rStyle w:val="Emphaseple"/>
          <w:i w:val="0"/>
          <w:color w:val="auto"/>
        </w:rPr>
        <w:t xml:space="preserve">. De plus, ne disposant pas de plateforme spécifique adaptée, ces emprunts ne peuvent être </w:t>
      </w:r>
      <w:r w:rsidR="00F837FD" w:rsidRPr="00947B66">
        <w:rPr>
          <w:rStyle w:val="Emphaseple"/>
          <w:i w:val="0"/>
          <w:color w:val="auto"/>
        </w:rPr>
        <w:t xml:space="preserve">uniquement </w:t>
      </w:r>
      <w:r w:rsidR="00F837FD">
        <w:rPr>
          <w:rStyle w:val="Emphaseple"/>
          <w:i w:val="0"/>
          <w:color w:val="auto"/>
        </w:rPr>
        <w:t xml:space="preserve"> </w:t>
      </w:r>
      <w:r w:rsidRPr="00947B66">
        <w:rPr>
          <w:rStyle w:val="Emphaseple"/>
          <w:i w:val="0"/>
          <w:color w:val="auto"/>
        </w:rPr>
        <w:t xml:space="preserve">effectués </w:t>
      </w:r>
      <w:r w:rsidR="00F837FD">
        <w:rPr>
          <w:rStyle w:val="Emphaseple"/>
          <w:i w:val="0"/>
          <w:color w:val="auto"/>
        </w:rPr>
        <w:t xml:space="preserve">que </w:t>
      </w:r>
      <w:r w:rsidRPr="00947B66">
        <w:rPr>
          <w:rStyle w:val="Emphaseple"/>
          <w:i w:val="0"/>
          <w:color w:val="auto"/>
        </w:rPr>
        <w:t>par des personnes de l’école</w:t>
      </w:r>
      <w:r w:rsidR="00F42E66" w:rsidRPr="00947B66">
        <w:rPr>
          <w:rStyle w:val="Emphaseple"/>
          <w:i w:val="0"/>
          <w:color w:val="auto"/>
        </w:rPr>
        <w:t xml:space="preserve"> (ou même d’une section spécifique au sein de l’école)</w:t>
      </w:r>
      <w:r w:rsidRPr="00947B66">
        <w:rPr>
          <w:rStyle w:val="Emphaseple"/>
          <w:i w:val="0"/>
          <w:color w:val="auto"/>
        </w:rPr>
        <w:t>.</w:t>
      </w:r>
      <w:r w:rsidR="0030593F" w:rsidRPr="00947B66">
        <w:rPr>
          <w:rStyle w:val="Emphaseple"/>
          <w:i w:val="0"/>
          <w:color w:val="auto"/>
        </w:rPr>
        <w:t xml:space="preserve"> Un système</w:t>
      </w:r>
      <w:r w:rsidR="00F42E66" w:rsidRPr="00947B66">
        <w:rPr>
          <w:rStyle w:val="Emphaseple"/>
          <w:i w:val="0"/>
          <w:color w:val="auto"/>
        </w:rPr>
        <w:t xml:space="preserve"> de gestion officiel permettrait d’étendre la possibilité d’emprunter à d’autres sections, voire même d’autres écoles. </w:t>
      </w:r>
    </w:p>
    <w:p w:rsidR="00F42E66" w:rsidRPr="00947B66" w:rsidRDefault="00F42E66" w:rsidP="00CC4648">
      <w:pPr>
        <w:ind w:firstLine="708"/>
        <w:rPr>
          <w:rStyle w:val="Emphaseple"/>
          <w:i w:val="0"/>
          <w:color w:val="auto"/>
        </w:rPr>
      </w:pPr>
      <w:r w:rsidRPr="00947B66">
        <w:rPr>
          <w:rStyle w:val="Emphaseple"/>
          <w:i w:val="0"/>
          <w:color w:val="auto"/>
        </w:rPr>
        <w:t xml:space="preserve">Côté emprunteur, il est également difficile d’avoir une vision précise du comment-effectuer-un-emprunt, ou même si le matériel voulu est bien disponible ; rien n’est pour lors prévu à cet effet. </w:t>
      </w:r>
      <w:r w:rsidR="008425F7" w:rsidRPr="00947B66">
        <w:rPr>
          <w:rStyle w:val="Emphaseple"/>
          <w:i w:val="0"/>
          <w:color w:val="auto"/>
        </w:rPr>
        <w:t>Seule la volonté de contacter directement les responsables du matériel permet d’avoir un aperçu des modalités/disponibilités d’emprunt.</w:t>
      </w:r>
    </w:p>
    <w:p w:rsidR="007B52A8" w:rsidRPr="00947B66" w:rsidRDefault="00F42E66" w:rsidP="00F42E66">
      <w:pPr>
        <w:rPr>
          <w:rStyle w:val="Emphaseple"/>
          <w:i w:val="0"/>
          <w:color w:val="auto"/>
        </w:rPr>
      </w:pPr>
      <w:r w:rsidRPr="00947B66">
        <w:rPr>
          <w:rStyle w:val="Emphaseple"/>
          <w:i w:val="0"/>
          <w:color w:val="auto"/>
        </w:rPr>
        <w:t xml:space="preserve">Ce projet est donc issu d’une volonté de faciliter </w:t>
      </w:r>
      <w:r w:rsidR="008425F7" w:rsidRPr="00947B66">
        <w:rPr>
          <w:rStyle w:val="Emphaseple"/>
          <w:i w:val="0"/>
          <w:color w:val="auto"/>
        </w:rPr>
        <w:t xml:space="preserve">le processus d’emprunt de matériel en fournissant une plateforme unique </w:t>
      </w:r>
      <w:r w:rsidR="001A2865" w:rsidRPr="00947B66">
        <w:rPr>
          <w:rStyle w:val="Emphaseple"/>
          <w:i w:val="0"/>
          <w:color w:val="auto"/>
        </w:rPr>
        <w:t>et</w:t>
      </w:r>
      <w:r w:rsidR="008425F7" w:rsidRPr="00947B66">
        <w:rPr>
          <w:rStyle w:val="Emphaseple"/>
          <w:i w:val="0"/>
          <w:color w:val="auto"/>
        </w:rPr>
        <w:t xml:space="preserve"> adaptée aux responsables et aux emprunteurs.</w:t>
      </w:r>
    </w:p>
    <w:p w:rsidR="00B25F23" w:rsidRDefault="00B25F23" w:rsidP="00F42E66">
      <w:pPr>
        <w:rPr>
          <w:rStyle w:val="Emphaseple"/>
          <w:i w:val="0"/>
          <w:color w:val="auto"/>
        </w:rPr>
      </w:pPr>
    </w:p>
    <w:p w:rsidR="00AD11EE" w:rsidRPr="00947B66" w:rsidRDefault="00AD11EE" w:rsidP="00AD11EE">
      <w:pPr>
        <w:pStyle w:val="Titre2"/>
      </w:pPr>
      <w:bookmarkStart w:id="3" w:name="_Toc371657803"/>
      <w:r w:rsidRPr="00947B66">
        <w:lastRenderedPageBreak/>
        <w:t>Défis</w:t>
      </w:r>
      <w:bookmarkEnd w:id="3"/>
    </w:p>
    <w:p w:rsidR="00B25F23" w:rsidRPr="00947B66" w:rsidRDefault="00B25F23" w:rsidP="00AD11EE">
      <w:pPr>
        <w:rPr>
          <w:rStyle w:val="Emphaseple"/>
        </w:rPr>
      </w:pPr>
    </w:p>
    <w:p w:rsidR="004D20D1" w:rsidRPr="00947B66" w:rsidRDefault="008425F7" w:rsidP="00CC4648">
      <w:pPr>
        <w:ind w:firstLine="708"/>
        <w:rPr>
          <w:rStyle w:val="Emphaseple"/>
          <w:i w:val="0"/>
          <w:color w:val="auto"/>
        </w:rPr>
      </w:pPr>
      <w:r w:rsidRPr="00947B66">
        <w:rPr>
          <w:rStyle w:val="Emphaseple"/>
          <w:i w:val="0"/>
          <w:color w:val="auto"/>
        </w:rPr>
        <w:t xml:space="preserve">Un ensemble d’outils permettent d’ors et déjà de gérer des emprunts ; cas simple d’une bibliothèque devant satisfaire les emprunts de ses abonnés. Cependant, </w:t>
      </w:r>
      <w:r w:rsidR="004D20D1" w:rsidRPr="00947B66">
        <w:rPr>
          <w:rStyle w:val="Emphaseple"/>
          <w:i w:val="0"/>
          <w:color w:val="auto"/>
        </w:rPr>
        <w:t>des</w:t>
      </w:r>
      <w:r w:rsidRPr="00947B66">
        <w:rPr>
          <w:rStyle w:val="Emphaseple"/>
          <w:i w:val="0"/>
          <w:color w:val="auto"/>
        </w:rPr>
        <w:t xml:space="preserve"> </w:t>
      </w:r>
      <w:r w:rsidR="004D20D1" w:rsidRPr="00947B66">
        <w:rPr>
          <w:rStyle w:val="Emphaseple"/>
          <w:i w:val="0"/>
          <w:color w:val="auto"/>
        </w:rPr>
        <w:t>contraintes</w:t>
      </w:r>
      <w:r w:rsidRPr="00947B66">
        <w:rPr>
          <w:rStyle w:val="Emphaseple"/>
          <w:i w:val="0"/>
          <w:color w:val="auto"/>
        </w:rPr>
        <w:t xml:space="preserve"> </w:t>
      </w:r>
      <w:r w:rsidR="004D20D1" w:rsidRPr="00947B66">
        <w:rPr>
          <w:rStyle w:val="Emphaseple"/>
          <w:i w:val="0"/>
          <w:color w:val="auto"/>
        </w:rPr>
        <w:t xml:space="preserve">bien spécifiques sont apparues </w:t>
      </w:r>
      <w:r w:rsidRPr="00947B66">
        <w:rPr>
          <w:rStyle w:val="Emphaseple"/>
          <w:i w:val="0"/>
          <w:color w:val="auto"/>
        </w:rPr>
        <w:t>tel</w:t>
      </w:r>
      <w:r w:rsidR="004D20D1" w:rsidRPr="00947B66">
        <w:rPr>
          <w:rStyle w:val="Emphaseple"/>
          <w:i w:val="0"/>
          <w:color w:val="auto"/>
        </w:rPr>
        <w:t>le</w:t>
      </w:r>
      <w:r w:rsidRPr="00947B66">
        <w:rPr>
          <w:rStyle w:val="Emphaseple"/>
          <w:i w:val="0"/>
          <w:color w:val="auto"/>
        </w:rPr>
        <w:t xml:space="preserve">s </w:t>
      </w:r>
      <w:r w:rsidR="004D20D1" w:rsidRPr="00947B66">
        <w:rPr>
          <w:rStyle w:val="Emphaseple"/>
          <w:i w:val="0"/>
          <w:color w:val="auto"/>
        </w:rPr>
        <w:t xml:space="preserve">que : </w:t>
      </w:r>
    </w:p>
    <w:p w:rsidR="004D20D1" w:rsidRPr="00947B66" w:rsidRDefault="004D20D1" w:rsidP="004D20D1">
      <w:pPr>
        <w:pStyle w:val="Paragraphedeliste"/>
        <w:numPr>
          <w:ilvl w:val="0"/>
          <w:numId w:val="11"/>
        </w:numPr>
        <w:rPr>
          <w:rStyle w:val="Emphaseple"/>
          <w:i w:val="0"/>
          <w:color w:val="auto"/>
        </w:rPr>
      </w:pPr>
      <w:r w:rsidRPr="00947B66">
        <w:rPr>
          <w:rStyle w:val="Emphaseple"/>
          <w:i w:val="0"/>
          <w:color w:val="auto"/>
        </w:rPr>
        <w:t>pouvoir adapter l’affichage à plusieurs supports (</w:t>
      </w:r>
      <w:r w:rsidRPr="00947B66">
        <w:rPr>
          <w:rStyle w:val="Emphaseple"/>
          <w:i w:val="0"/>
          <w:color w:val="auto"/>
          <w:u w:val="single"/>
        </w:rPr>
        <w:t>ex</w:t>
      </w:r>
      <w:r w:rsidRPr="00947B66">
        <w:rPr>
          <w:rStyle w:val="Emphaseple"/>
          <w:i w:val="0"/>
          <w:color w:val="auto"/>
        </w:rPr>
        <w:t>. Smartphone, tablettes tactiles, ordinateurs…)</w:t>
      </w:r>
    </w:p>
    <w:p w:rsidR="004D20D1" w:rsidRPr="00947B66" w:rsidRDefault="001F686E" w:rsidP="004D20D1">
      <w:pPr>
        <w:pStyle w:val="Paragraphedeliste"/>
        <w:numPr>
          <w:ilvl w:val="0"/>
          <w:numId w:val="11"/>
        </w:numPr>
        <w:rPr>
          <w:rStyle w:val="Emphaseple"/>
          <w:i w:val="0"/>
          <w:color w:val="auto"/>
        </w:rPr>
      </w:pPr>
      <w:r w:rsidRPr="00947B66">
        <w:rPr>
          <w:rStyle w:val="Emphaseple"/>
          <w:i w:val="0"/>
          <w:color w:val="auto"/>
        </w:rPr>
        <w:t>être</w:t>
      </w:r>
      <w:r w:rsidR="004D20D1" w:rsidRPr="00947B66">
        <w:rPr>
          <w:rStyle w:val="Emphaseple"/>
          <w:i w:val="0"/>
          <w:color w:val="auto"/>
        </w:rPr>
        <w:t xml:space="preserve"> autant prévue pour les</w:t>
      </w:r>
      <w:r w:rsidR="008425F7" w:rsidRPr="00947B66">
        <w:rPr>
          <w:rStyle w:val="Emphaseple"/>
          <w:i w:val="0"/>
          <w:color w:val="auto"/>
        </w:rPr>
        <w:t xml:space="preserve"> </w:t>
      </w:r>
      <w:r w:rsidR="004D20D1" w:rsidRPr="00947B66">
        <w:rPr>
          <w:rStyle w:val="Emphaseple"/>
          <w:i w:val="0"/>
          <w:color w:val="auto"/>
        </w:rPr>
        <w:t xml:space="preserve">responsables d’emprunts que </w:t>
      </w:r>
      <w:r w:rsidR="00811EF1">
        <w:rPr>
          <w:rStyle w:val="Emphaseple"/>
          <w:i w:val="0"/>
          <w:color w:val="auto"/>
        </w:rPr>
        <w:t xml:space="preserve">pour </w:t>
      </w:r>
      <w:r w:rsidR="004D20D1" w:rsidRPr="00947B66">
        <w:rPr>
          <w:rStyle w:val="Emphaseple"/>
          <w:i w:val="0"/>
          <w:color w:val="auto"/>
        </w:rPr>
        <w:t xml:space="preserve">les </w:t>
      </w:r>
      <w:r w:rsidR="008425F7" w:rsidRPr="00947B66">
        <w:rPr>
          <w:rStyle w:val="Emphaseple"/>
          <w:i w:val="0"/>
          <w:color w:val="auto"/>
        </w:rPr>
        <w:t>emprunteur</w:t>
      </w:r>
      <w:r w:rsidR="004D20D1" w:rsidRPr="00947B66">
        <w:rPr>
          <w:rStyle w:val="Emphaseple"/>
          <w:i w:val="0"/>
          <w:color w:val="auto"/>
        </w:rPr>
        <w:t>s eux-mêmes</w:t>
      </w:r>
    </w:p>
    <w:p w:rsidR="008425F7" w:rsidRPr="00947B66" w:rsidRDefault="004D20D1" w:rsidP="004D20D1">
      <w:pPr>
        <w:pStyle w:val="Paragraphedeliste"/>
        <w:numPr>
          <w:ilvl w:val="0"/>
          <w:numId w:val="11"/>
        </w:numPr>
        <w:rPr>
          <w:rStyle w:val="Emphaseple"/>
          <w:i w:val="0"/>
          <w:color w:val="auto"/>
        </w:rPr>
      </w:pPr>
      <w:r w:rsidRPr="00947B66">
        <w:rPr>
          <w:rStyle w:val="Emphaseple"/>
          <w:i w:val="0"/>
          <w:color w:val="auto"/>
        </w:rPr>
        <w:t xml:space="preserve">différents types d’emprunteurs sont attendus (étudiants </w:t>
      </w:r>
      <w:r w:rsidR="007D6C3B" w:rsidRPr="00947B66">
        <w:rPr>
          <w:rStyle w:val="Emphaseple"/>
          <w:i w:val="0"/>
          <w:color w:val="auto"/>
        </w:rPr>
        <w:t>et</w:t>
      </w:r>
      <w:r w:rsidRPr="00947B66">
        <w:rPr>
          <w:rStyle w:val="Emphaseple"/>
          <w:i w:val="0"/>
          <w:color w:val="auto"/>
        </w:rPr>
        <w:t xml:space="preserve"> enseignants), impliquant des contraintes quant aux différents privilèges à mettre en place</w:t>
      </w:r>
    </w:p>
    <w:p w:rsidR="00710D3D" w:rsidRPr="00947B66" w:rsidRDefault="00710D3D" w:rsidP="001F686E">
      <w:pPr>
        <w:rPr>
          <w:rStyle w:val="Emphaseple"/>
          <w:i w:val="0"/>
          <w:color w:val="auto"/>
        </w:rPr>
      </w:pPr>
    </w:p>
    <w:p w:rsidR="00B92BFB" w:rsidRDefault="00B92BFB" w:rsidP="00CC4648">
      <w:pPr>
        <w:ind w:firstLine="708"/>
        <w:rPr>
          <w:rStyle w:val="Emphaseple"/>
          <w:i w:val="0"/>
          <w:color w:val="auto"/>
        </w:rPr>
      </w:pPr>
      <w:r w:rsidRPr="00947B66">
        <w:rPr>
          <w:rStyle w:val="Emphaseple"/>
          <w:i w:val="0"/>
          <w:color w:val="auto"/>
        </w:rPr>
        <w:t>La plateforme devra satisfaire toutes ces exigences</w:t>
      </w:r>
      <w:r w:rsidR="00087C4B" w:rsidRPr="00947B66">
        <w:rPr>
          <w:rStyle w:val="Emphaseple"/>
          <w:i w:val="0"/>
          <w:color w:val="auto"/>
        </w:rPr>
        <w:t xml:space="preserve">, sans quoi elle sera jugée comme étant inadaptée pour les utilisateurs, ce qui </w:t>
      </w:r>
      <w:r w:rsidR="001F686E" w:rsidRPr="00947B66">
        <w:rPr>
          <w:rStyle w:val="Emphaseple"/>
          <w:i w:val="0"/>
          <w:color w:val="auto"/>
        </w:rPr>
        <w:t xml:space="preserve">est à </w:t>
      </w:r>
      <w:r w:rsidR="00AA1663" w:rsidRPr="00947B66">
        <w:rPr>
          <w:rStyle w:val="Emphaseple"/>
          <w:i w:val="0"/>
          <w:color w:val="auto"/>
        </w:rPr>
        <w:t>l’opposé</w:t>
      </w:r>
      <w:r w:rsidR="001F686E" w:rsidRPr="00947B66">
        <w:rPr>
          <w:rStyle w:val="Emphaseple"/>
          <w:i w:val="0"/>
          <w:color w:val="auto"/>
        </w:rPr>
        <w:t xml:space="preserve"> d’</w:t>
      </w:r>
      <w:r w:rsidR="00087C4B" w:rsidRPr="00947B66">
        <w:rPr>
          <w:rStyle w:val="Emphaseple"/>
          <w:i w:val="0"/>
          <w:color w:val="auto"/>
        </w:rPr>
        <w:t xml:space="preserve">une démarche orientée utilisateur. Nous avons donc identifié certains défis </w:t>
      </w:r>
      <w:r w:rsidR="00C65FF5" w:rsidRPr="00947B66">
        <w:rPr>
          <w:rStyle w:val="Emphaseple"/>
          <w:i w:val="0"/>
          <w:color w:val="auto"/>
        </w:rPr>
        <w:t>pour lesquels il</w:t>
      </w:r>
      <w:r w:rsidR="00087C4B" w:rsidRPr="00947B66">
        <w:rPr>
          <w:rStyle w:val="Emphaseple"/>
          <w:i w:val="0"/>
          <w:color w:val="auto"/>
        </w:rPr>
        <w:t xml:space="preserve"> </w:t>
      </w:r>
      <w:r w:rsidR="00AF1437" w:rsidRPr="00947B66">
        <w:rPr>
          <w:rStyle w:val="Emphaseple"/>
          <w:i w:val="0"/>
          <w:color w:val="auto"/>
        </w:rPr>
        <w:t>est</w:t>
      </w:r>
      <w:r w:rsidR="00087C4B" w:rsidRPr="00947B66">
        <w:rPr>
          <w:rStyle w:val="Emphaseple"/>
          <w:i w:val="0"/>
          <w:color w:val="auto"/>
        </w:rPr>
        <w:t xml:space="preserve"> nécessaire de </w:t>
      </w:r>
      <w:r w:rsidR="00C65FF5" w:rsidRPr="00947B66">
        <w:rPr>
          <w:rStyle w:val="Emphaseple"/>
          <w:i w:val="0"/>
          <w:color w:val="auto"/>
        </w:rPr>
        <w:t>trouver une réponse</w:t>
      </w:r>
      <w:r w:rsidR="00087C4B" w:rsidRPr="00947B66">
        <w:rPr>
          <w:rStyle w:val="Emphaseple"/>
          <w:i w:val="0"/>
          <w:color w:val="auto"/>
        </w:rPr>
        <w:t>.</w:t>
      </w:r>
    </w:p>
    <w:p w:rsidR="00065657" w:rsidRPr="00947B66" w:rsidRDefault="00065657" w:rsidP="00CC4648">
      <w:pPr>
        <w:ind w:firstLine="708"/>
        <w:rPr>
          <w:rStyle w:val="Emphaseple"/>
          <w:i w:val="0"/>
          <w:color w:val="auto"/>
        </w:rPr>
      </w:pPr>
    </w:p>
    <w:tbl>
      <w:tblPr>
        <w:tblStyle w:val="Grilledutableau"/>
        <w:tblW w:w="8918" w:type="dxa"/>
        <w:tblInd w:w="720" w:type="dxa"/>
        <w:tblBorders>
          <w:insideH w:val="none" w:sz="0" w:space="0" w:color="auto"/>
          <w:insideV w:val="none" w:sz="0" w:space="0" w:color="auto"/>
        </w:tblBorders>
        <w:tblLook w:val="04A0"/>
      </w:tblPr>
      <w:tblGrid>
        <w:gridCol w:w="8918"/>
      </w:tblGrid>
      <w:tr w:rsidR="00434C5E" w:rsidRPr="00947B66" w:rsidTr="006B499B">
        <w:trPr>
          <w:trHeight w:val="112"/>
        </w:trPr>
        <w:tc>
          <w:tcPr>
            <w:tcW w:w="8918" w:type="dxa"/>
            <w:shd w:val="clear" w:color="auto" w:fill="DBE5F1" w:themeFill="accent1" w:themeFillTint="33"/>
          </w:tcPr>
          <w:p w:rsidR="004C559F" w:rsidRPr="00947B66" w:rsidRDefault="00C90CB8" w:rsidP="00357E98">
            <w:pPr>
              <w:pStyle w:val="Paragraphedeliste"/>
              <w:numPr>
                <w:ilvl w:val="0"/>
                <w:numId w:val="2"/>
              </w:numPr>
              <w:jc w:val="left"/>
            </w:pPr>
            <w:r>
              <w:t>Défi 1 : Homogénéité</w:t>
            </w:r>
            <w:r w:rsidR="00492927">
              <w:t xml:space="preserve"> </w:t>
            </w:r>
            <w:r w:rsidR="00065657">
              <w:t xml:space="preserve">parfaite, </w:t>
            </w:r>
            <w:r w:rsidR="00492927">
              <w:t>fonctionnelle et graphique</w:t>
            </w:r>
          </w:p>
          <w:p w:rsidR="00434C5E" w:rsidRDefault="00087C4B" w:rsidP="004C559F">
            <w:pPr>
              <w:pStyle w:val="Paragraphedeliste"/>
              <w:numPr>
                <w:ilvl w:val="1"/>
                <w:numId w:val="2"/>
              </w:numPr>
              <w:jc w:val="left"/>
            </w:pPr>
            <w:r w:rsidRPr="00947B66">
              <w:t xml:space="preserve">Quelle vision faut-il avoir d’une </w:t>
            </w:r>
            <w:r w:rsidRPr="00947B66">
              <w:rPr>
                <w:b/>
              </w:rPr>
              <w:t>plateforme cohérente</w:t>
            </w:r>
            <w:r w:rsidRPr="00947B66">
              <w:t xml:space="preserve"> </w:t>
            </w:r>
            <w:r w:rsidR="00357E98" w:rsidRPr="00947B66">
              <w:t xml:space="preserve">utilisable </w:t>
            </w:r>
            <w:r w:rsidR="00DE3E11" w:rsidRPr="00947B66">
              <w:t xml:space="preserve">à la fois </w:t>
            </w:r>
            <w:r w:rsidR="00357E98" w:rsidRPr="00947B66">
              <w:t xml:space="preserve">par les emprunteurs </w:t>
            </w:r>
            <w:r w:rsidRPr="00947B66">
              <w:t>et les responsables</w:t>
            </w:r>
            <w:r w:rsidR="00065657">
              <w:t xml:space="preserve"> (fonctionnellement et graphiquement)</w:t>
            </w:r>
            <w:r w:rsidRPr="00947B66">
              <w:t> ?</w:t>
            </w:r>
          </w:p>
          <w:p w:rsidR="00313328" w:rsidRPr="00947B66" w:rsidRDefault="00313328" w:rsidP="00313328">
            <w:pPr>
              <w:pStyle w:val="Paragraphedeliste"/>
              <w:numPr>
                <w:ilvl w:val="1"/>
                <w:numId w:val="2"/>
              </w:numPr>
              <w:jc w:val="left"/>
            </w:pPr>
            <w:r w:rsidRPr="00947B66">
              <w:t xml:space="preserve">Est-il nécessaire de supporter tous les </w:t>
            </w:r>
            <w:r w:rsidRPr="00947B66">
              <w:rPr>
                <w:b/>
              </w:rPr>
              <w:t>types d’écran</w:t>
            </w:r>
            <w:r w:rsidRPr="00947B66">
              <w:t> ?</w:t>
            </w:r>
          </w:p>
          <w:p w:rsidR="00C90CB8" w:rsidRDefault="007B3613" w:rsidP="007B3613">
            <w:pPr>
              <w:pStyle w:val="Paragraphedeliste"/>
              <w:numPr>
                <w:ilvl w:val="1"/>
                <w:numId w:val="2"/>
              </w:numPr>
              <w:jc w:val="left"/>
            </w:pPr>
            <w:r>
              <w:t xml:space="preserve">Comment </w:t>
            </w:r>
            <w:r w:rsidR="00FC19C5">
              <w:t>assurer une homogénéité graphique sur les types de supports </w:t>
            </w:r>
            <w:r w:rsidR="00B05459">
              <w:t xml:space="preserve">choisis </w:t>
            </w:r>
            <w:r w:rsidR="00FC19C5">
              <w:t>?</w:t>
            </w:r>
          </w:p>
          <w:p w:rsidR="007B3613" w:rsidRPr="00947B66" w:rsidRDefault="007B3613" w:rsidP="007B3613">
            <w:pPr>
              <w:pStyle w:val="Paragraphedeliste"/>
              <w:ind w:left="1440"/>
              <w:jc w:val="left"/>
            </w:pPr>
          </w:p>
        </w:tc>
      </w:tr>
      <w:tr w:rsidR="00434C5E" w:rsidRPr="00947B66" w:rsidTr="006B499B">
        <w:trPr>
          <w:trHeight w:val="140"/>
        </w:trPr>
        <w:tc>
          <w:tcPr>
            <w:tcW w:w="8918" w:type="dxa"/>
            <w:shd w:val="clear" w:color="auto" w:fill="DBE5F1" w:themeFill="accent1" w:themeFillTint="33"/>
          </w:tcPr>
          <w:p w:rsidR="00FA77EF" w:rsidRPr="00947B66" w:rsidRDefault="00C90CB8" w:rsidP="008D43F9">
            <w:pPr>
              <w:pStyle w:val="Paragraphedeliste"/>
              <w:numPr>
                <w:ilvl w:val="0"/>
                <w:numId w:val="2"/>
              </w:numPr>
              <w:jc w:val="left"/>
            </w:pPr>
            <w:r>
              <w:t xml:space="preserve">Défi </w:t>
            </w:r>
            <w:r w:rsidR="00065657">
              <w:t>2</w:t>
            </w:r>
            <w:r>
              <w:t> : Responsabiliser les utilisateurs de la plateforme</w:t>
            </w:r>
          </w:p>
          <w:p w:rsidR="00131FF3" w:rsidRPr="00947B66" w:rsidRDefault="00131FF3" w:rsidP="00FA77EF">
            <w:pPr>
              <w:pStyle w:val="Paragraphedeliste"/>
              <w:numPr>
                <w:ilvl w:val="1"/>
                <w:numId w:val="2"/>
              </w:numPr>
              <w:jc w:val="left"/>
            </w:pPr>
            <w:r w:rsidRPr="00947B66">
              <w:t xml:space="preserve">Le </w:t>
            </w:r>
            <w:r w:rsidRPr="00947B66">
              <w:rPr>
                <w:b/>
              </w:rPr>
              <w:t>niveau de responsabilité</w:t>
            </w:r>
            <w:r w:rsidRPr="00947B66">
              <w:t xml:space="preserve"> est-il figé, ou un emprunteur peut devenir à son tour responsable d’emprunt ?</w:t>
            </w:r>
          </w:p>
          <w:p w:rsidR="00131FF3" w:rsidRDefault="00072200" w:rsidP="001172E1">
            <w:pPr>
              <w:pStyle w:val="Paragraphedeliste"/>
              <w:numPr>
                <w:ilvl w:val="1"/>
                <w:numId w:val="2"/>
              </w:numPr>
              <w:jc w:val="left"/>
            </w:pPr>
            <w:r>
              <w:t>Jusqu’où va la</w:t>
            </w:r>
            <w:r w:rsidR="00131FF3" w:rsidRPr="00947B66">
              <w:t xml:space="preserve"> </w:t>
            </w:r>
            <w:r w:rsidR="00131FF3" w:rsidRPr="00947B66">
              <w:rPr>
                <w:b/>
              </w:rPr>
              <w:t>responsabilité d’un étudiant</w:t>
            </w:r>
            <w:r>
              <w:rPr>
                <w:b/>
              </w:rPr>
              <w:t> </w:t>
            </w:r>
            <w:r>
              <w:t xml:space="preserve">? (c’est-à-dire, par exemple, s’il peut </w:t>
            </w:r>
            <w:r w:rsidR="00131FF3" w:rsidRPr="00947B66">
              <w:t xml:space="preserve">se porter </w:t>
            </w:r>
            <w:r w:rsidR="003E6AC8" w:rsidRPr="00947B66">
              <w:t xml:space="preserve">ou non </w:t>
            </w:r>
            <w:r w:rsidR="00131FF3" w:rsidRPr="00947B66">
              <w:t>gara</w:t>
            </w:r>
            <w:r w:rsidR="00507E29" w:rsidRPr="00947B66">
              <w:t>nt du matériel pour un groupe)</w:t>
            </w:r>
          </w:p>
          <w:p w:rsidR="00C90CB8" w:rsidRDefault="00C90CB8" w:rsidP="00C90CB8">
            <w:pPr>
              <w:pStyle w:val="Paragraphedeliste"/>
              <w:ind w:left="1440"/>
              <w:jc w:val="left"/>
            </w:pPr>
          </w:p>
          <w:p w:rsidR="00C90CB8" w:rsidRDefault="00C90CB8" w:rsidP="00C90CB8">
            <w:pPr>
              <w:pStyle w:val="Paragraphedeliste"/>
              <w:numPr>
                <w:ilvl w:val="0"/>
                <w:numId w:val="2"/>
              </w:numPr>
              <w:jc w:val="left"/>
            </w:pPr>
            <w:r>
              <w:t xml:space="preserve">Défi </w:t>
            </w:r>
            <w:r w:rsidR="00065657">
              <w:t>3</w:t>
            </w:r>
            <w:r>
              <w:t> : Garantir l’intégrité des stocks</w:t>
            </w:r>
          </w:p>
          <w:p w:rsidR="00C90CB8" w:rsidRPr="00947B66" w:rsidRDefault="00C90CB8" w:rsidP="00C90CB8">
            <w:pPr>
              <w:pStyle w:val="Paragraphedeliste"/>
              <w:numPr>
                <w:ilvl w:val="1"/>
                <w:numId w:val="2"/>
              </w:numPr>
              <w:jc w:val="left"/>
            </w:pPr>
            <w:r w:rsidRPr="00947B66">
              <w:t>Quelle est la meilleure manière d’</w:t>
            </w:r>
            <w:r w:rsidRPr="00947B66">
              <w:rPr>
                <w:b/>
              </w:rPr>
              <w:t>informatiser</w:t>
            </w:r>
            <w:r w:rsidRPr="00947B66">
              <w:t xml:space="preserve"> simplement une </w:t>
            </w:r>
            <w:r w:rsidRPr="00947B66">
              <w:rPr>
                <w:b/>
              </w:rPr>
              <w:t>entrée/sortie</w:t>
            </w:r>
            <w:r w:rsidRPr="00947B66">
              <w:t xml:space="preserve"> de matériel ?</w:t>
            </w:r>
          </w:p>
        </w:tc>
      </w:tr>
      <w:tr w:rsidR="00C90CB8" w:rsidRPr="00947B66" w:rsidTr="006B499B">
        <w:trPr>
          <w:trHeight w:val="140"/>
        </w:trPr>
        <w:tc>
          <w:tcPr>
            <w:tcW w:w="8918" w:type="dxa"/>
            <w:shd w:val="clear" w:color="auto" w:fill="DBE5F1" w:themeFill="accent1" w:themeFillTint="33"/>
          </w:tcPr>
          <w:p w:rsidR="00C90CB8" w:rsidRDefault="00C90CB8" w:rsidP="00C90CB8">
            <w:pPr>
              <w:jc w:val="left"/>
            </w:pPr>
          </w:p>
        </w:tc>
      </w:tr>
    </w:tbl>
    <w:p w:rsidR="00710D3D" w:rsidRPr="00947B66" w:rsidRDefault="00710D3D" w:rsidP="00710D3D">
      <w:pPr>
        <w:rPr>
          <w:rFonts w:asciiTheme="majorHAnsi" w:eastAsiaTheme="majorEastAsia" w:hAnsiTheme="majorHAnsi" w:cstheme="majorBidi"/>
          <w:b/>
          <w:bCs/>
          <w:color w:val="4F81BD" w:themeColor="accent1"/>
          <w:sz w:val="26"/>
          <w:szCs w:val="26"/>
        </w:rPr>
      </w:pPr>
    </w:p>
    <w:p w:rsidR="007D18DA" w:rsidRPr="00947B66" w:rsidRDefault="007D18DA" w:rsidP="00CC4648">
      <w:pPr>
        <w:ind w:firstLine="708"/>
        <w:rPr>
          <w:rStyle w:val="Emphaseple"/>
          <w:i w:val="0"/>
          <w:color w:val="auto"/>
        </w:rPr>
      </w:pPr>
      <w:r w:rsidRPr="00947B66">
        <w:rPr>
          <w:rStyle w:val="Emphaseple"/>
          <w:i w:val="0"/>
          <w:color w:val="auto"/>
        </w:rPr>
        <w:t>D’autres contraintes – donc par extension, des défis – apparaîtront sûrement après avoir fait passer les entretiens utilisateur</w:t>
      </w:r>
      <w:r w:rsidR="00DD3628">
        <w:rPr>
          <w:rStyle w:val="Emphaseple"/>
          <w:i w:val="0"/>
          <w:color w:val="auto"/>
        </w:rPr>
        <w:t>s</w:t>
      </w:r>
      <w:r w:rsidRPr="00947B66">
        <w:rPr>
          <w:rStyle w:val="Emphaseple"/>
          <w:i w:val="0"/>
          <w:color w:val="auto"/>
        </w:rPr>
        <w:t>.</w:t>
      </w:r>
    </w:p>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29643C" w:rsidRPr="00947B66" w:rsidRDefault="00AD11EE" w:rsidP="00AD11EE">
      <w:pPr>
        <w:pStyle w:val="Titre2"/>
      </w:pPr>
      <w:bookmarkStart w:id="4" w:name="_Toc371657804"/>
      <w:r w:rsidRPr="00947B66">
        <w:lastRenderedPageBreak/>
        <w:t>Objectifs</w:t>
      </w:r>
      <w:bookmarkEnd w:id="4"/>
    </w:p>
    <w:p w:rsidR="00710D3D" w:rsidRPr="00947B66" w:rsidRDefault="00710D3D" w:rsidP="00AD11EE">
      <w:pPr>
        <w:rPr>
          <w:rStyle w:val="Emphaseple"/>
        </w:rPr>
      </w:pPr>
    </w:p>
    <w:p w:rsidR="00361546" w:rsidRPr="00947B66" w:rsidRDefault="00361546" w:rsidP="00CC4648">
      <w:pPr>
        <w:ind w:firstLine="708"/>
        <w:rPr>
          <w:rStyle w:val="Emphaseple"/>
          <w:i w:val="0"/>
          <w:iCs w:val="0"/>
          <w:color w:val="auto"/>
        </w:rPr>
      </w:pPr>
      <w:r w:rsidRPr="00947B66">
        <w:rPr>
          <w:rStyle w:val="Emphaseple"/>
          <w:i w:val="0"/>
          <w:iCs w:val="0"/>
          <w:color w:val="auto"/>
        </w:rPr>
        <w:t>L’objectif global est de satisfaire les exigences des personnes concernées par l’emprunt de matériel</w:t>
      </w:r>
      <w:r w:rsidR="00131FF3" w:rsidRPr="00947B66">
        <w:rPr>
          <w:rStyle w:val="Emphaseple"/>
          <w:i w:val="0"/>
          <w:iCs w:val="0"/>
          <w:color w:val="auto"/>
        </w:rPr>
        <w:t>, responsables et emprunteurs</w:t>
      </w:r>
      <w:r w:rsidRPr="00947B66">
        <w:rPr>
          <w:rStyle w:val="Emphaseple"/>
          <w:i w:val="0"/>
          <w:iCs w:val="0"/>
          <w:color w:val="auto"/>
        </w:rPr>
        <w:t>, en fournissa</w:t>
      </w:r>
      <w:r w:rsidR="00301CAB">
        <w:rPr>
          <w:rStyle w:val="Emphaseple"/>
          <w:i w:val="0"/>
          <w:iCs w:val="0"/>
          <w:color w:val="auto"/>
        </w:rPr>
        <w:t xml:space="preserve">nt une plateforme dédiée de gestion des </w:t>
      </w:r>
      <w:r w:rsidRPr="00947B66">
        <w:rPr>
          <w:rStyle w:val="Emphaseple"/>
          <w:i w:val="0"/>
          <w:iCs w:val="0"/>
          <w:color w:val="auto"/>
        </w:rPr>
        <w:t>emprunts.</w:t>
      </w:r>
      <w:r w:rsidR="00522F2E" w:rsidRPr="00947B66">
        <w:rPr>
          <w:rStyle w:val="Emphaseple"/>
          <w:i w:val="0"/>
          <w:iCs w:val="0"/>
          <w:color w:val="auto"/>
        </w:rPr>
        <w:t xml:space="preserve"> </w:t>
      </w:r>
      <w:r w:rsidR="00301CAB">
        <w:rPr>
          <w:rStyle w:val="Emphaseple"/>
          <w:i w:val="0"/>
          <w:iCs w:val="0"/>
          <w:color w:val="auto"/>
        </w:rPr>
        <w:t xml:space="preserve">Ces objectifs </w:t>
      </w:r>
      <w:r w:rsidR="0019791E">
        <w:rPr>
          <w:rStyle w:val="Emphaseple"/>
          <w:i w:val="0"/>
          <w:iCs w:val="0"/>
          <w:color w:val="auto"/>
        </w:rPr>
        <w:t>doivent permettre de surmonter les</w:t>
      </w:r>
      <w:r w:rsidR="00922C8D">
        <w:rPr>
          <w:rStyle w:val="Emphaseple"/>
          <w:i w:val="0"/>
          <w:iCs w:val="0"/>
          <w:color w:val="auto"/>
        </w:rPr>
        <w:t xml:space="preserve"> défis précédemment </w:t>
      </w:r>
      <w:r w:rsidR="0019791E">
        <w:rPr>
          <w:rStyle w:val="Emphaseple"/>
          <w:i w:val="0"/>
          <w:iCs w:val="0"/>
          <w:color w:val="auto"/>
        </w:rPr>
        <w:t>identifiés</w:t>
      </w:r>
      <w:r w:rsidR="00922C8D">
        <w:rPr>
          <w:rStyle w:val="Emphaseple"/>
          <w:i w:val="0"/>
          <w:iCs w:val="0"/>
          <w:color w:val="auto"/>
        </w:rPr>
        <w:t xml:space="preserve">. </w:t>
      </w:r>
      <w:r w:rsidR="00522F2E" w:rsidRPr="00947B66">
        <w:rPr>
          <w:rStyle w:val="Emphaseple"/>
          <w:i w:val="0"/>
          <w:iCs w:val="0"/>
          <w:color w:val="auto"/>
        </w:rPr>
        <w:t>Pour respecter ces exigences il est nécessaire d’avoir une idée précise des objectifs à remplir.</w:t>
      </w:r>
    </w:p>
    <w:p w:rsidR="00AD11EE" w:rsidRPr="00947B66" w:rsidRDefault="00AD11EE" w:rsidP="00AD11EE"/>
    <w:tbl>
      <w:tblPr>
        <w:tblStyle w:val="Grilledutableau"/>
        <w:tblW w:w="8515" w:type="dxa"/>
        <w:tblInd w:w="720" w:type="dxa"/>
        <w:tblBorders>
          <w:insideH w:val="none" w:sz="0" w:space="0" w:color="auto"/>
          <w:insideV w:val="none" w:sz="0" w:space="0" w:color="auto"/>
        </w:tblBorders>
        <w:tblLook w:val="04A0"/>
      </w:tblPr>
      <w:tblGrid>
        <w:gridCol w:w="8515"/>
      </w:tblGrid>
      <w:tr w:rsidR="00434C5E" w:rsidRPr="00947B66" w:rsidTr="00F829E5">
        <w:trPr>
          <w:trHeight w:val="459"/>
        </w:trPr>
        <w:tc>
          <w:tcPr>
            <w:tcW w:w="8515" w:type="dxa"/>
            <w:shd w:val="clear" w:color="auto" w:fill="DBE5F1" w:themeFill="accent1" w:themeFillTint="33"/>
          </w:tcPr>
          <w:p w:rsidR="007D6C3B" w:rsidRPr="00EA447A" w:rsidRDefault="004829B9" w:rsidP="00F829E5">
            <w:pPr>
              <w:pStyle w:val="Paragraphedeliste"/>
              <w:numPr>
                <w:ilvl w:val="0"/>
                <w:numId w:val="3"/>
              </w:numPr>
              <w:rPr>
                <w:iCs/>
              </w:rPr>
            </w:pPr>
            <w:r w:rsidRPr="00947B66">
              <w:t xml:space="preserve">Objectif 1 : </w:t>
            </w:r>
            <w:r w:rsidR="00F829E5">
              <w:t xml:space="preserve">Trouver au moins une </w:t>
            </w:r>
            <w:r w:rsidR="00F829E5" w:rsidRPr="00F829E5">
              <w:rPr>
                <w:b/>
              </w:rPr>
              <w:t xml:space="preserve">technologie adaptée </w:t>
            </w:r>
            <w:r w:rsidR="00F829E5">
              <w:t xml:space="preserve">pour répondre </w:t>
            </w:r>
            <w:r w:rsidR="00EA447A">
              <w:t>à l’homogénéité graphique et fonctionnelle</w:t>
            </w:r>
            <w:r w:rsidR="001652D5">
              <w:t>,</w:t>
            </w:r>
            <w:r w:rsidR="00EA447A">
              <w:t xml:space="preserve"> voulue sur plusieurs types de supports</w:t>
            </w:r>
          </w:p>
          <w:p w:rsidR="00EA447A" w:rsidRPr="00301CAB" w:rsidRDefault="00EA447A" w:rsidP="00F829E5">
            <w:pPr>
              <w:pStyle w:val="Paragraphedeliste"/>
              <w:numPr>
                <w:ilvl w:val="0"/>
                <w:numId w:val="3"/>
              </w:numPr>
              <w:rPr>
                <w:b/>
                <w:iCs/>
              </w:rPr>
            </w:pPr>
            <w:r>
              <w:rPr>
                <w:iCs/>
              </w:rPr>
              <w:t xml:space="preserve">Objectif 2 : Etablir un </w:t>
            </w:r>
            <w:r w:rsidRPr="00301CAB">
              <w:rPr>
                <w:b/>
                <w:iCs/>
              </w:rPr>
              <w:t>système de privilèges</w:t>
            </w:r>
          </w:p>
          <w:p w:rsidR="00EA447A" w:rsidRPr="00F829E5" w:rsidRDefault="00EA447A" w:rsidP="00F829E5">
            <w:pPr>
              <w:pStyle w:val="Paragraphedeliste"/>
              <w:numPr>
                <w:ilvl w:val="0"/>
                <w:numId w:val="3"/>
              </w:numPr>
              <w:rPr>
                <w:iCs/>
              </w:rPr>
            </w:pPr>
            <w:r>
              <w:rPr>
                <w:iCs/>
              </w:rPr>
              <w:t xml:space="preserve">Objectif 3 : </w:t>
            </w:r>
            <w:r w:rsidRPr="00301CAB">
              <w:rPr>
                <w:b/>
                <w:iCs/>
              </w:rPr>
              <w:t>Automatiser</w:t>
            </w:r>
            <w:r>
              <w:rPr>
                <w:iCs/>
              </w:rPr>
              <w:t xml:space="preserve"> au maximum les entrées/sorties de matériel</w:t>
            </w:r>
          </w:p>
        </w:tc>
      </w:tr>
      <w:tr w:rsidR="00434C5E" w:rsidRPr="00947B66" w:rsidTr="00F829E5">
        <w:trPr>
          <w:trHeight w:val="79"/>
        </w:trPr>
        <w:tc>
          <w:tcPr>
            <w:tcW w:w="8515" w:type="dxa"/>
            <w:shd w:val="clear" w:color="auto" w:fill="DBE5F1" w:themeFill="accent1" w:themeFillTint="33"/>
          </w:tcPr>
          <w:p w:rsidR="00434C5E" w:rsidRPr="00947B66" w:rsidRDefault="00434C5E" w:rsidP="00F829E5"/>
        </w:tc>
      </w:tr>
    </w:tbl>
    <w:p w:rsidR="004828C0" w:rsidRPr="00947B66" w:rsidRDefault="004828C0" w:rsidP="00AC7080">
      <w:pPr>
        <w:pStyle w:val="Titre2"/>
      </w:pPr>
    </w:p>
    <w:p w:rsidR="005727E5" w:rsidRPr="00947B66" w:rsidRDefault="00AD11EE" w:rsidP="00AC7080">
      <w:pPr>
        <w:pStyle w:val="Titre2"/>
        <w:rPr>
          <w:rStyle w:val="Emphaseple"/>
          <w:b w:val="0"/>
          <w:i w:val="0"/>
          <w:color w:val="auto"/>
        </w:rPr>
      </w:pPr>
      <w:bookmarkStart w:id="5" w:name="_Toc371657805"/>
      <w:r w:rsidRPr="00947B66">
        <w:t>Scénario</w:t>
      </w:r>
      <w:r w:rsidR="00DA5F6B" w:rsidRPr="00947B66">
        <w:t>(s)</w:t>
      </w:r>
      <w:bookmarkEnd w:id="5"/>
    </w:p>
    <w:p w:rsidR="005727E5" w:rsidRPr="00947B66" w:rsidRDefault="005727E5" w:rsidP="00AD11EE">
      <w:pPr>
        <w:rPr>
          <w:rStyle w:val="Emphaseple"/>
          <w:b/>
          <w:i w:val="0"/>
          <w:color w:val="auto"/>
        </w:rPr>
      </w:pPr>
    </w:p>
    <w:p w:rsidR="00DE6E70" w:rsidRPr="00947B66" w:rsidRDefault="00DE6E70" w:rsidP="004828C0">
      <w:pPr>
        <w:rPr>
          <w:rStyle w:val="Emphaseple"/>
          <w:b/>
          <w:i w:val="0"/>
          <w:color w:val="auto"/>
          <w:sz w:val="28"/>
          <w:szCs w:val="28"/>
        </w:rPr>
      </w:pPr>
      <w:r w:rsidRPr="00947B66">
        <w:rPr>
          <w:rStyle w:val="Emphaseple"/>
          <w:b/>
          <w:i w:val="0"/>
          <w:color w:val="auto"/>
          <w:sz w:val="28"/>
          <w:szCs w:val="28"/>
        </w:rPr>
        <w:t>GESTION DES EMPRUNTS</w:t>
      </w:r>
    </w:p>
    <w:p w:rsidR="00441CD9" w:rsidRPr="00947B66" w:rsidRDefault="00441CD9" w:rsidP="00AD11EE">
      <w:pPr>
        <w:rPr>
          <w:rStyle w:val="Emphaseple"/>
          <w:b/>
          <w:i w:val="0"/>
          <w:color w:val="auto"/>
          <w:sz w:val="28"/>
          <w:szCs w:val="28"/>
        </w:rPr>
      </w:pPr>
    </w:p>
    <w:p w:rsidR="00C40938" w:rsidRPr="00947B66" w:rsidRDefault="00A835A8" w:rsidP="00AD11EE">
      <w:pPr>
        <w:rPr>
          <w:rStyle w:val="Emphaseple"/>
          <w:b/>
          <w:i w:val="0"/>
          <w:color w:val="auto"/>
        </w:rPr>
      </w:pPr>
      <w:r w:rsidRPr="00947B66">
        <w:rPr>
          <w:rStyle w:val="Emphaseple"/>
          <w:b/>
          <w:i w:val="0"/>
          <w:color w:val="auto"/>
        </w:rPr>
        <w:t>Scénario I</w:t>
      </w:r>
      <w:r w:rsidR="00E350FA" w:rsidRPr="00947B66">
        <w:rPr>
          <w:rStyle w:val="Emphaseple"/>
          <w:b/>
          <w:i w:val="0"/>
          <w:color w:val="auto"/>
        </w:rPr>
        <w:t> :</w:t>
      </w:r>
      <w:r w:rsidR="00C40938" w:rsidRPr="00947B66">
        <w:rPr>
          <w:rStyle w:val="Emphaseple"/>
          <w:b/>
          <w:i w:val="0"/>
          <w:color w:val="auto"/>
        </w:rPr>
        <w:t xml:space="preserve"> Emprunter du matériel</w:t>
      </w:r>
    </w:p>
    <w:p w:rsidR="00E350FA" w:rsidRPr="00947B66" w:rsidRDefault="00C40938" w:rsidP="00AD11EE">
      <w:pPr>
        <w:rPr>
          <w:rStyle w:val="Emphaseple"/>
          <w:i w:val="0"/>
          <w:color w:val="auto"/>
        </w:rPr>
      </w:pPr>
      <w:r w:rsidRPr="00947B66">
        <w:rPr>
          <w:rStyle w:val="Emphaseple"/>
          <w:i w:val="0"/>
          <w:color w:val="auto"/>
          <w:u w:val="single"/>
        </w:rPr>
        <w:t>Acteurs</w:t>
      </w:r>
      <w:r w:rsidRPr="00947B66">
        <w:rPr>
          <w:rStyle w:val="Emphaseple"/>
          <w:i w:val="0"/>
          <w:color w:val="auto"/>
        </w:rPr>
        <w:t xml:space="preserve"> : </w:t>
      </w:r>
      <w:r w:rsidR="004178F3" w:rsidRPr="00947B66">
        <w:rPr>
          <w:rStyle w:val="Emphaseple"/>
          <w:i w:val="0"/>
          <w:color w:val="auto"/>
        </w:rPr>
        <w:t>E</w:t>
      </w:r>
      <w:r w:rsidR="00E350FA" w:rsidRPr="00947B66">
        <w:rPr>
          <w:rStyle w:val="Emphaseple"/>
          <w:i w:val="0"/>
          <w:color w:val="auto"/>
        </w:rPr>
        <w:t>tudiant</w:t>
      </w:r>
      <w:r w:rsidRPr="00947B66">
        <w:rPr>
          <w:rStyle w:val="Emphaseple"/>
          <w:i w:val="0"/>
          <w:color w:val="auto"/>
        </w:rPr>
        <w:t xml:space="preserve"> ou </w:t>
      </w:r>
      <w:r w:rsidR="000A5781" w:rsidRPr="00947B66">
        <w:rPr>
          <w:rStyle w:val="Emphaseple"/>
          <w:i w:val="0"/>
          <w:color w:val="auto"/>
        </w:rPr>
        <w:t>E</w:t>
      </w:r>
      <w:r w:rsidRPr="00947B66">
        <w:rPr>
          <w:rStyle w:val="Emphaseple"/>
          <w:i w:val="0"/>
          <w:color w:val="auto"/>
        </w:rPr>
        <w:t>nseignant.</w:t>
      </w:r>
    </w:p>
    <w:p w:rsidR="00CC4648" w:rsidRPr="00947B66" w:rsidRDefault="00CC4648" w:rsidP="00AD11EE">
      <w:pPr>
        <w:rPr>
          <w:rStyle w:val="Emphaseple"/>
          <w:i w:val="0"/>
          <w:color w:val="auto"/>
        </w:rPr>
      </w:pPr>
    </w:p>
    <w:p w:rsidR="00DE6E70" w:rsidRPr="00947B66" w:rsidRDefault="002E62E6" w:rsidP="00CC4648">
      <w:pPr>
        <w:ind w:firstLine="708"/>
        <w:rPr>
          <w:rStyle w:val="Emphaseple"/>
          <w:i w:val="0"/>
          <w:color w:val="auto"/>
        </w:rPr>
      </w:pPr>
      <w:r w:rsidRPr="00947B66">
        <w:rPr>
          <w:rStyle w:val="Emphaseple"/>
          <w:i w:val="0"/>
          <w:color w:val="auto"/>
        </w:rPr>
        <w:t xml:space="preserve">Un étudiant souhaite emprunter un MacBook, un iPhone et un iPad car il </w:t>
      </w:r>
      <w:r w:rsidR="00FA38F1" w:rsidRPr="00947B66">
        <w:rPr>
          <w:rStyle w:val="Emphaseple"/>
          <w:i w:val="0"/>
          <w:color w:val="auto"/>
        </w:rPr>
        <w:t>doit</w:t>
      </w:r>
      <w:r w:rsidRPr="00947B66">
        <w:rPr>
          <w:rStyle w:val="Emphaseple"/>
          <w:i w:val="0"/>
          <w:color w:val="auto"/>
        </w:rPr>
        <w:t xml:space="preserve"> réaliser une application </w:t>
      </w:r>
      <w:proofErr w:type="spellStart"/>
      <w:r w:rsidRPr="00947B66">
        <w:rPr>
          <w:rStyle w:val="Emphaseple"/>
          <w:i w:val="0"/>
          <w:color w:val="auto"/>
        </w:rPr>
        <w:t>iOS</w:t>
      </w:r>
      <w:proofErr w:type="spellEnd"/>
      <w:r w:rsidRPr="00947B66">
        <w:rPr>
          <w:rStyle w:val="Emphaseple"/>
          <w:i w:val="0"/>
          <w:color w:val="auto"/>
        </w:rPr>
        <w:t xml:space="preserve"> pour un projet. </w:t>
      </w:r>
      <w:r w:rsidR="00FA38F1" w:rsidRPr="00947B66">
        <w:rPr>
          <w:rStyle w:val="Emphaseple"/>
          <w:i w:val="0"/>
          <w:color w:val="auto"/>
        </w:rPr>
        <w:t>Il se connecte</w:t>
      </w:r>
      <w:r w:rsidR="005727E5" w:rsidRPr="00947B66">
        <w:rPr>
          <w:rStyle w:val="Emphaseple"/>
          <w:i w:val="0"/>
          <w:color w:val="auto"/>
        </w:rPr>
        <w:t xml:space="preserve"> (grâce à son compte étudiant) </w:t>
      </w:r>
      <w:r w:rsidR="00FA38F1" w:rsidRPr="00947B66">
        <w:rPr>
          <w:rStyle w:val="Emphaseple"/>
          <w:i w:val="0"/>
          <w:color w:val="auto"/>
        </w:rPr>
        <w:t xml:space="preserve"> sur son ordinateur ou sur son Smartphone sur </w:t>
      </w:r>
      <w:r w:rsidR="005727E5" w:rsidRPr="00947B66">
        <w:rPr>
          <w:rStyle w:val="Emphaseple"/>
          <w:i w:val="0"/>
          <w:color w:val="auto"/>
        </w:rPr>
        <w:t>la plateforme de gestion des emprunts de matériel.</w:t>
      </w:r>
    </w:p>
    <w:p w:rsidR="00FA38F1" w:rsidRPr="00947B66" w:rsidRDefault="00FA38F1" w:rsidP="00AD11EE">
      <w:pPr>
        <w:rPr>
          <w:rStyle w:val="Emphaseple"/>
          <w:i w:val="0"/>
          <w:color w:val="auto"/>
        </w:rPr>
      </w:pPr>
      <w:r w:rsidRPr="00947B66">
        <w:rPr>
          <w:rStyle w:val="Emphaseple"/>
          <w:i w:val="0"/>
          <w:color w:val="auto"/>
        </w:rPr>
        <w:t>Deux choix s’offrent à lui :</w:t>
      </w:r>
    </w:p>
    <w:p w:rsidR="00FA38F1" w:rsidRPr="00947B66" w:rsidRDefault="00FA38F1" w:rsidP="00FA38F1">
      <w:pPr>
        <w:pStyle w:val="Paragraphedeliste"/>
        <w:numPr>
          <w:ilvl w:val="0"/>
          <w:numId w:val="10"/>
        </w:numPr>
        <w:rPr>
          <w:rStyle w:val="Emphaseple"/>
          <w:i w:val="0"/>
          <w:color w:val="auto"/>
        </w:rPr>
      </w:pPr>
      <w:r w:rsidRPr="00947B66">
        <w:rPr>
          <w:rStyle w:val="Emphaseple"/>
          <w:i w:val="0"/>
          <w:color w:val="auto"/>
        </w:rPr>
        <w:t xml:space="preserve">Visualiser la disponibilité du matériel voulu (tri </w:t>
      </w:r>
      <w:r w:rsidR="00DE6E70" w:rsidRPr="00947B66">
        <w:rPr>
          <w:rStyle w:val="Emphaseple"/>
          <w:i w:val="0"/>
          <w:color w:val="auto"/>
        </w:rPr>
        <w:t xml:space="preserve">par </w:t>
      </w:r>
      <w:r w:rsidRPr="00947B66">
        <w:rPr>
          <w:rStyle w:val="Emphaseple"/>
          <w:i w:val="0"/>
          <w:color w:val="auto"/>
        </w:rPr>
        <w:t>matériel)</w:t>
      </w:r>
    </w:p>
    <w:p w:rsidR="00E350FA" w:rsidRPr="00947B66" w:rsidRDefault="00C40938" w:rsidP="00FA38F1">
      <w:pPr>
        <w:pStyle w:val="Paragraphedeliste"/>
        <w:numPr>
          <w:ilvl w:val="0"/>
          <w:numId w:val="10"/>
        </w:numPr>
        <w:rPr>
          <w:rStyle w:val="Emphaseple"/>
          <w:i w:val="0"/>
          <w:color w:val="auto"/>
        </w:rPr>
      </w:pPr>
      <w:r w:rsidRPr="00947B66">
        <w:rPr>
          <w:rStyle w:val="Emphaseple"/>
          <w:i w:val="0"/>
          <w:color w:val="auto"/>
        </w:rPr>
        <w:t xml:space="preserve">Entrer une date et obtenir une liste du matériel disponible (tri </w:t>
      </w:r>
      <w:r w:rsidR="00DE6E70" w:rsidRPr="00947B66">
        <w:rPr>
          <w:rStyle w:val="Emphaseple"/>
          <w:i w:val="0"/>
          <w:color w:val="auto"/>
        </w:rPr>
        <w:t xml:space="preserve">par </w:t>
      </w:r>
      <w:r w:rsidRPr="00947B66">
        <w:rPr>
          <w:rStyle w:val="Emphaseple"/>
          <w:i w:val="0"/>
          <w:color w:val="auto"/>
        </w:rPr>
        <w:t>date)</w:t>
      </w:r>
    </w:p>
    <w:p w:rsidR="00C40938" w:rsidRPr="00947B66" w:rsidRDefault="00C40938" w:rsidP="00C40938">
      <w:pPr>
        <w:rPr>
          <w:rStyle w:val="Emphaseple"/>
          <w:i w:val="0"/>
          <w:color w:val="auto"/>
        </w:rPr>
      </w:pPr>
      <w:r w:rsidRPr="00947B66">
        <w:rPr>
          <w:rStyle w:val="Emphaseple"/>
          <w:i w:val="0"/>
          <w:color w:val="auto"/>
        </w:rPr>
        <w:t>Après avoir fait et validé son choix, une demande d’emprunt est envoyée. Un responsable, via une interface dédiée, choisira d’accepter ou non la demande ; l’étudiant sera automatiquement informé par email.</w:t>
      </w:r>
    </w:p>
    <w:p w:rsidR="00E350FA" w:rsidRPr="00947B66" w:rsidRDefault="00E350FA" w:rsidP="00AD11EE">
      <w:pPr>
        <w:rPr>
          <w:rStyle w:val="Emphaseple"/>
          <w:i w:val="0"/>
          <w:color w:val="auto"/>
        </w:rPr>
      </w:pPr>
    </w:p>
    <w:p w:rsidR="00E350FA" w:rsidRPr="00947B66" w:rsidRDefault="00A835A8" w:rsidP="00AD11EE">
      <w:pPr>
        <w:rPr>
          <w:rStyle w:val="Emphaseple"/>
          <w:b/>
          <w:i w:val="0"/>
          <w:color w:val="auto"/>
        </w:rPr>
      </w:pPr>
      <w:r w:rsidRPr="00947B66">
        <w:rPr>
          <w:rStyle w:val="Emphaseple"/>
          <w:b/>
          <w:i w:val="0"/>
          <w:color w:val="auto"/>
        </w:rPr>
        <w:t>Scénario II</w:t>
      </w:r>
      <w:r w:rsidR="00E350FA" w:rsidRPr="00947B66">
        <w:rPr>
          <w:rStyle w:val="Emphaseple"/>
          <w:b/>
          <w:i w:val="0"/>
          <w:color w:val="auto"/>
        </w:rPr>
        <w:t xml:space="preserve"> : </w:t>
      </w:r>
      <w:r w:rsidR="000A5781" w:rsidRPr="00947B66">
        <w:rPr>
          <w:rStyle w:val="Emphaseple"/>
          <w:b/>
          <w:i w:val="0"/>
          <w:color w:val="auto"/>
        </w:rPr>
        <w:t>Gérer une demande d’emprunt</w:t>
      </w:r>
    </w:p>
    <w:p w:rsidR="00C40938" w:rsidRPr="00947B66" w:rsidRDefault="00C40938" w:rsidP="00AD11EE">
      <w:pPr>
        <w:rPr>
          <w:rStyle w:val="Emphaseple"/>
          <w:i w:val="0"/>
          <w:color w:val="auto"/>
        </w:rPr>
      </w:pPr>
      <w:r w:rsidRPr="00947B66">
        <w:rPr>
          <w:rStyle w:val="Emphaseple"/>
          <w:i w:val="0"/>
          <w:color w:val="auto"/>
          <w:u w:val="single"/>
        </w:rPr>
        <w:t>Acteur</w:t>
      </w:r>
      <w:r w:rsidR="000A5781" w:rsidRPr="00947B66">
        <w:rPr>
          <w:rStyle w:val="Emphaseple"/>
          <w:i w:val="0"/>
          <w:color w:val="auto"/>
        </w:rPr>
        <w:t> : R</w:t>
      </w:r>
      <w:r w:rsidR="00803669" w:rsidRPr="00947B66">
        <w:rPr>
          <w:rStyle w:val="Emphaseple"/>
          <w:i w:val="0"/>
          <w:color w:val="auto"/>
        </w:rPr>
        <w:t>esponsable</w:t>
      </w:r>
      <w:r w:rsidRPr="00947B66">
        <w:rPr>
          <w:rStyle w:val="Emphaseple"/>
          <w:i w:val="0"/>
          <w:color w:val="auto"/>
        </w:rPr>
        <w:t>.</w:t>
      </w:r>
    </w:p>
    <w:p w:rsidR="00CC4648" w:rsidRPr="00947B66" w:rsidRDefault="00CC4648" w:rsidP="00AD11EE">
      <w:pPr>
        <w:rPr>
          <w:rStyle w:val="Emphaseple"/>
          <w:i w:val="0"/>
          <w:color w:val="auto"/>
        </w:rPr>
      </w:pPr>
    </w:p>
    <w:p w:rsidR="000D3337" w:rsidRPr="00947B66" w:rsidRDefault="00441CD9" w:rsidP="00CC4648">
      <w:pPr>
        <w:ind w:firstLine="708"/>
        <w:rPr>
          <w:rStyle w:val="Emphaseple"/>
          <w:i w:val="0"/>
          <w:color w:val="auto"/>
        </w:rPr>
      </w:pPr>
      <w:r w:rsidRPr="00947B66">
        <w:rPr>
          <w:rStyle w:val="Emphaseple"/>
          <w:i w:val="0"/>
          <w:color w:val="auto"/>
        </w:rPr>
        <w:t>Le responsable</w:t>
      </w:r>
      <w:r w:rsidR="004178F3" w:rsidRPr="00947B66">
        <w:rPr>
          <w:rStyle w:val="Emphaseple"/>
          <w:i w:val="0"/>
          <w:color w:val="auto"/>
        </w:rPr>
        <w:t xml:space="preserve"> reçoit un email de notification lui précisant qu’un emprunt est demandé. Il se connecte sur la plateforme de gestion et peut visualiser, entre autres, l’ensemble des demandes en attentes. Il peut alors, dans un second temps, accepter (ou refuser) suivant ses disponibilités et les raisons de l’emprunt. </w:t>
      </w:r>
      <w:r w:rsidR="00614B2F" w:rsidRPr="00947B66">
        <w:rPr>
          <w:rStyle w:val="Emphaseple"/>
          <w:i w:val="0"/>
          <w:color w:val="auto"/>
        </w:rPr>
        <w:t xml:space="preserve">Il pourra choisir, toujours suivant ses disponibilités, d’être la personne chargée de récupérer le matériel lorsque la période d’emprunt sera terminée. Un autre responsable peut se désigner pour se charger du retour de matériel. </w:t>
      </w:r>
      <w:r w:rsidR="004178F3" w:rsidRPr="00947B66">
        <w:rPr>
          <w:rStyle w:val="Emphaseple"/>
          <w:i w:val="0"/>
          <w:color w:val="auto"/>
        </w:rPr>
        <w:t>Il devra, à la date choisie, accueillir l’emprunteur et délivrer le matériel demandé.</w:t>
      </w:r>
      <w:r w:rsidR="00614B2F" w:rsidRPr="00947B66">
        <w:rPr>
          <w:rStyle w:val="Emphaseple"/>
          <w:i w:val="0"/>
          <w:color w:val="auto"/>
        </w:rPr>
        <w:t xml:space="preserve"> </w:t>
      </w:r>
    </w:p>
    <w:p w:rsidR="000D3337" w:rsidRDefault="000D3337" w:rsidP="000D3337">
      <w:pPr>
        <w:rPr>
          <w:rStyle w:val="Emphaseple"/>
          <w:i w:val="0"/>
          <w:color w:val="auto"/>
        </w:rPr>
      </w:pPr>
    </w:p>
    <w:p w:rsidR="002C6015" w:rsidRDefault="002C6015" w:rsidP="000D3337">
      <w:pPr>
        <w:rPr>
          <w:rStyle w:val="Emphaseple"/>
          <w:i w:val="0"/>
          <w:color w:val="auto"/>
        </w:rPr>
      </w:pPr>
    </w:p>
    <w:p w:rsidR="00AA4963" w:rsidRPr="00947B66" w:rsidRDefault="00AA4963" w:rsidP="000D3337">
      <w:pPr>
        <w:rPr>
          <w:rStyle w:val="Emphaseple"/>
          <w:i w:val="0"/>
          <w:color w:val="auto"/>
        </w:rPr>
      </w:pPr>
    </w:p>
    <w:p w:rsidR="000D3337" w:rsidRPr="00947B66" w:rsidRDefault="00A835A8" w:rsidP="000D3337">
      <w:pPr>
        <w:rPr>
          <w:rStyle w:val="Emphaseple"/>
          <w:b/>
          <w:i w:val="0"/>
          <w:color w:val="auto"/>
        </w:rPr>
      </w:pPr>
      <w:r w:rsidRPr="00947B66">
        <w:rPr>
          <w:rStyle w:val="Emphaseple"/>
          <w:b/>
          <w:i w:val="0"/>
          <w:color w:val="auto"/>
        </w:rPr>
        <w:lastRenderedPageBreak/>
        <w:t>Scénario III</w:t>
      </w:r>
      <w:r w:rsidR="000D3337" w:rsidRPr="00947B66">
        <w:rPr>
          <w:rStyle w:val="Emphaseple"/>
          <w:b/>
          <w:i w:val="0"/>
          <w:color w:val="auto"/>
        </w:rPr>
        <w:t> : Récupérer le matériel</w:t>
      </w:r>
    </w:p>
    <w:p w:rsidR="000D3337" w:rsidRPr="00947B66" w:rsidRDefault="000D3337" w:rsidP="000D3337">
      <w:pPr>
        <w:rPr>
          <w:rStyle w:val="Emphaseple"/>
          <w:i w:val="0"/>
          <w:color w:val="auto"/>
        </w:rPr>
      </w:pPr>
      <w:r w:rsidRPr="00947B66">
        <w:rPr>
          <w:rStyle w:val="Emphaseple"/>
          <w:i w:val="0"/>
          <w:color w:val="auto"/>
          <w:u w:val="single"/>
        </w:rPr>
        <w:t>Acteur</w:t>
      </w:r>
      <w:r w:rsidRPr="00947B66">
        <w:rPr>
          <w:rStyle w:val="Emphaseple"/>
          <w:i w:val="0"/>
          <w:color w:val="auto"/>
        </w:rPr>
        <w:t> : Responsable.</w:t>
      </w:r>
    </w:p>
    <w:p w:rsidR="00CC4648" w:rsidRPr="00947B66" w:rsidRDefault="00CC4648" w:rsidP="000D3337">
      <w:pPr>
        <w:rPr>
          <w:rStyle w:val="Emphaseple"/>
          <w:i w:val="0"/>
          <w:color w:val="auto"/>
        </w:rPr>
      </w:pPr>
    </w:p>
    <w:p w:rsidR="004178F3" w:rsidRPr="00947B66" w:rsidRDefault="00C105EF" w:rsidP="00CC4648">
      <w:pPr>
        <w:ind w:firstLine="708"/>
        <w:rPr>
          <w:rStyle w:val="Emphaseple"/>
          <w:i w:val="0"/>
          <w:color w:val="808080" w:themeColor="background1" w:themeShade="80"/>
        </w:rPr>
      </w:pPr>
      <w:r w:rsidRPr="00947B66">
        <w:rPr>
          <w:rStyle w:val="Emphaseple"/>
          <w:i w:val="0"/>
          <w:color w:val="auto"/>
        </w:rPr>
        <w:t xml:space="preserve">Les responsables </w:t>
      </w:r>
      <w:r w:rsidR="000D3337" w:rsidRPr="00947B66">
        <w:rPr>
          <w:rStyle w:val="Emphaseple"/>
          <w:i w:val="0"/>
          <w:color w:val="auto"/>
        </w:rPr>
        <w:t xml:space="preserve">sont notifiés </w:t>
      </w:r>
      <w:r w:rsidRPr="00947B66">
        <w:rPr>
          <w:rStyle w:val="Emphaseple"/>
          <w:i w:val="0"/>
          <w:color w:val="auto"/>
        </w:rPr>
        <w:t>à l’approche d’un</w:t>
      </w:r>
      <w:r w:rsidR="000D3337" w:rsidRPr="00947B66">
        <w:rPr>
          <w:rStyle w:val="Emphaseple"/>
          <w:i w:val="0"/>
          <w:color w:val="auto"/>
        </w:rPr>
        <w:t xml:space="preserve"> retour de matériel. Ils doivent</w:t>
      </w:r>
      <w:r w:rsidRPr="00947B66">
        <w:rPr>
          <w:rStyle w:val="Emphaseple"/>
          <w:i w:val="0"/>
          <w:color w:val="auto"/>
        </w:rPr>
        <w:t xml:space="preserve"> vérifier que tout le matériel a été rendu en bon état et qu’il ne manque rien.</w:t>
      </w:r>
    </w:p>
    <w:p w:rsidR="006F15BB" w:rsidRPr="00947B66" w:rsidRDefault="006F15BB" w:rsidP="006F15BB">
      <w:pPr>
        <w:rPr>
          <w:rStyle w:val="Emphaseple"/>
          <w:i w:val="0"/>
          <w:color w:val="auto"/>
        </w:rPr>
      </w:pPr>
    </w:p>
    <w:p w:rsidR="008F1BA9" w:rsidRPr="00947B66" w:rsidRDefault="00A835A8" w:rsidP="008F1BA9">
      <w:pPr>
        <w:rPr>
          <w:rStyle w:val="Emphaseple"/>
          <w:b/>
          <w:i w:val="0"/>
          <w:color w:val="auto"/>
        </w:rPr>
      </w:pPr>
      <w:r w:rsidRPr="00947B66">
        <w:rPr>
          <w:rStyle w:val="Emphaseple"/>
          <w:b/>
          <w:i w:val="0"/>
          <w:color w:val="auto"/>
        </w:rPr>
        <w:t>Scénario IV</w:t>
      </w:r>
      <w:r w:rsidR="008F1BA9" w:rsidRPr="00947B66">
        <w:rPr>
          <w:rStyle w:val="Emphaseple"/>
          <w:b/>
          <w:i w:val="0"/>
          <w:color w:val="auto"/>
        </w:rPr>
        <w:t> : Créer un groupe</w:t>
      </w:r>
      <w:r w:rsidR="000A5781" w:rsidRPr="00947B66">
        <w:rPr>
          <w:rStyle w:val="Emphaseple"/>
          <w:b/>
          <w:i w:val="0"/>
          <w:color w:val="auto"/>
        </w:rPr>
        <w:t xml:space="preserve"> de travail</w:t>
      </w:r>
    </w:p>
    <w:p w:rsidR="006F15BB" w:rsidRPr="00947B66" w:rsidRDefault="00770BBF" w:rsidP="008F1BA9">
      <w:pPr>
        <w:rPr>
          <w:rStyle w:val="Emphaseple"/>
          <w:i w:val="0"/>
          <w:color w:val="auto"/>
        </w:rPr>
      </w:pPr>
      <w:r w:rsidRPr="00947B66">
        <w:rPr>
          <w:rStyle w:val="Emphaseple"/>
          <w:i w:val="0"/>
          <w:color w:val="auto"/>
          <w:u w:val="single"/>
        </w:rPr>
        <w:t>Acteur</w:t>
      </w:r>
      <w:r w:rsidR="008F1BA9" w:rsidRPr="00947B66">
        <w:rPr>
          <w:rStyle w:val="Emphaseple"/>
          <w:i w:val="0"/>
          <w:color w:val="auto"/>
        </w:rPr>
        <w:t> : Etudiant</w:t>
      </w:r>
    </w:p>
    <w:p w:rsidR="00CC4648" w:rsidRPr="00947B66" w:rsidRDefault="00CC4648" w:rsidP="008F1BA9">
      <w:pPr>
        <w:rPr>
          <w:rStyle w:val="Emphaseple"/>
          <w:i w:val="0"/>
          <w:color w:val="auto"/>
        </w:rPr>
      </w:pPr>
    </w:p>
    <w:p w:rsidR="008F1BA9" w:rsidRPr="00947B66" w:rsidRDefault="008F1BA9" w:rsidP="00CC4648">
      <w:pPr>
        <w:ind w:firstLine="708"/>
        <w:rPr>
          <w:rStyle w:val="Emphaseple"/>
          <w:i w:val="0"/>
          <w:color w:val="auto"/>
        </w:rPr>
      </w:pPr>
      <w:r w:rsidRPr="00947B66">
        <w:rPr>
          <w:rStyle w:val="Emphaseple"/>
          <w:i w:val="0"/>
          <w:color w:val="auto"/>
        </w:rPr>
        <w:t>L’étudiant souhaite créer un groupe pour un projet (ou autre</w:t>
      </w:r>
      <w:r w:rsidR="00770BBF" w:rsidRPr="00947B66">
        <w:rPr>
          <w:rStyle w:val="Emphaseple"/>
          <w:i w:val="0"/>
          <w:color w:val="auto"/>
        </w:rPr>
        <w:t xml:space="preserve"> travail collaboratif</w:t>
      </w:r>
      <w:r w:rsidR="009B55DB" w:rsidRPr="00947B66">
        <w:rPr>
          <w:rStyle w:val="Emphaseple"/>
          <w:i w:val="0"/>
          <w:color w:val="auto"/>
        </w:rPr>
        <w:t xml:space="preserve"> du même type</w:t>
      </w:r>
      <w:r w:rsidRPr="00947B66">
        <w:rPr>
          <w:rStyle w:val="Emphaseple"/>
          <w:i w:val="0"/>
          <w:color w:val="auto"/>
        </w:rPr>
        <w:t>) composé d’autres étudiants</w:t>
      </w:r>
      <w:r w:rsidR="00770BBF" w:rsidRPr="00947B66">
        <w:rPr>
          <w:rStyle w:val="Emphaseple"/>
          <w:i w:val="0"/>
          <w:color w:val="auto"/>
        </w:rPr>
        <w:t xml:space="preserve"> dans le but de grouper l’emprunt</w:t>
      </w:r>
      <w:r w:rsidRPr="00947B66">
        <w:rPr>
          <w:rStyle w:val="Emphaseple"/>
          <w:i w:val="0"/>
          <w:color w:val="auto"/>
        </w:rPr>
        <w:t>. Il se connecte</w:t>
      </w:r>
      <w:r w:rsidR="00770BBF" w:rsidRPr="00947B66">
        <w:rPr>
          <w:rStyle w:val="Emphaseple"/>
          <w:i w:val="0"/>
          <w:color w:val="auto"/>
        </w:rPr>
        <w:t xml:space="preserve"> à notre plateforme, puis crée son groupe. Il choisit ensuite le matériel (en fonction des disponibilités,</w:t>
      </w:r>
      <w:r w:rsidR="009B55DB" w:rsidRPr="00947B66">
        <w:rPr>
          <w:rStyle w:val="Emphaseple"/>
          <w:i w:val="0"/>
          <w:color w:val="auto"/>
        </w:rPr>
        <w:t xml:space="preserve"> voir</w:t>
      </w:r>
      <w:r w:rsidR="00770BBF" w:rsidRPr="00947B66">
        <w:rPr>
          <w:rStyle w:val="Emphaseple"/>
          <w:i w:val="0"/>
          <w:color w:val="auto"/>
        </w:rPr>
        <w:t xml:space="preserve"> </w:t>
      </w:r>
      <w:r w:rsidR="00770BBF" w:rsidRPr="00947B66">
        <w:rPr>
          <w:rStyle w:val="Emphaseple"/>
          <w:i w:val="0"/>
          <w:color w:val="auto"/>
          <w:u w:val="single"/>
        </w:rPr>
        <w:t>Scénario 1</w:t>
      </w:r>
      <w:r w:rsidR="00614B2F" w:rsidRPr="00947B66">
        <w:rPr>
          <w:rStyle w:val="Emphaseple"/>
          <w:i w:val="0"/>
          <w:color w:val="auto"/>
        </w:rPr>
        <w:t xml:space="preserve"> plus haut</w:t>
      </w:r>
      <w:r w:rsidR="00770BBF" w:rsidRPr="00947B66">
        <w:rPr>
          <w:rStyle w:val="Emphaseple"/>
          <w:i w:val="0"/>
          <w:color w:val="auto"/>
        </w:rPr>
        <w:t>) et l’affecte individuellement à chacune des personnes du groupe. Les membres du groupe seront avertis par email lorsque la réponse aura été prise en compte par les responsables.</w:t>
      </w:r>
    </w:p>
    <w:p w:rsidR="00770BBF" w:rsidRPr="00947B66" w:rsidRDefault="00770BBF" w:rsidP="008F1BA9">
      <w:pPr>
        <w:rPr>
          <w:rStyle w:val="Emphaseple"/>
          <w:i w:val="0"/>
          <w:color w:val="auto"/>
        </w:rPr>
      </w:pPr>
    </w:p>
    <w:p w:rsidR="00770BBF" w:rsidRPr="00947B66" w:rsidRDefault="00A835A8" w:rsidP="00770BBF">
      <w:pPr>
        <w:rPr>
          <w:rStyle w:val="Emphaseple"/>
          <w:b/>
          <w:i w:val="0"/>
          <w:color w:val="auto"/>
        </w:rPr>
      </w:pPr>
      <w:r w:rsidRPr="00947B66">
        <w:rPr>
          <w:rStyle w:val="Emphaseple"/>
          <w:b/>
          <w:i w:val="0"/>
          <w:color w:val="auto"/>
        </w:rPr>
        <w:t>Scénario V</w:t>
      </w:r>
      <w:r w:rsidR="00770BBF" w:rsidRPr="00947B66">
        <w:rPr>
          <w:rStyle w:val="Emphaseple"/>
          <w:b/>
          <w:i w:val="0"/>
          <w:color w:val="auto"/>
        </w:rPr>
        <w:t xml:space="preserve"> : </w:t>
      </w:r>
      <w:r w:rsidR="00614B2F" w:rsidRPr="00947B66">
        <w:rPr>
          <w:rStyle w:val="Emphaseple"/>
          <w:b/>
          <w:i w:val="0"/>
          <w:color w:val="auto"/>
        </w:rPr>
        <w:t>Redistribuer le matériel emprunté</w:t>
      </w:r>
    </w:p>
    <w:p w:rsidR="00770BBF" w:rsidRPr="00947B66" w:rsidRDefault="00770BBF" w:rsidP="00770BBF">
      <w:pPr>
        <w:rPr>
          <w:rStyle w:val="Emphaseple"/>
          <w:i w:val="0"/>
          <w:color w:val="auto"/>
        </w:rPr>
      </w:pPr>
      <w:r w:rsidRPr="00947B66">
        <w:rPr>
          <w:rStyle w:val="Emphaseple"/>
          <w:i w:val="0"/>
          <w:color w:val="auto"/>
          <w:u w:val="single"/>
        </w:rPr>
        <w:t>Acteur</w:t>
      </w:r>
      <w:r w:rsidRPr="00947B66">
        <w:rPr>
          <w:rStyle w:val="Emphaseple"/>
          <w:i w:val="0"/>
          <w:color w:val="auto"/>
        </w:rPr>
        <w:t> : Enseignant</w:t>
      </w:r>
    </w:p>
    <w:p w:rsidR="00CC4648" w:rsidRPr="00947B66" w:rsidRDefault="00CC4648" w:rsidP="00770BBF">
      <w:pPr>
        <w:rPr>
          <w:rStyle w:val="Emphaseple"/>
          <w:i w:val="0"/>
          <w:color w:val="auto"/>
        </w:rPr>
      </w:pPr>
    </w:p>
    <w:p w:rsidR="00614B2F" w:rsidRPr="00947B66" w:rsidRDefault="00614B2F" w:rsidP="00CC4648">
      <w:pPr>
        <w:ind w:firstLine="708"/>
        <w:rPr>
          <w:rStyle w:val="Emphaseple"/>
          <w:i w:val="0"/>
          <w:color w:val="auto"/>
        </w:rPr>
      </w:pPr>
      <w:r w:rsidRPr="00947B66">
        <w:rPr>
          <w:rStyle w:val="Emphaseple"/>
          <w:i w:val="0"/>
          <w:color w:val="auto"/>
        </w:rPr>
        <w:t>L’enseignant veut emprunter un ensemble de tablettes tactiles pour un TD. Il effectue son emprunt</w:t>
      </w:r>
      <w:r w:rsidR="009B55DB" w:rsidRPr="00947B66">
        <w:rPr>
          <w:rStyle w:val="Emphaseple"/>
          <w:i w:val="0"/>
          <w:color w:val="auto"/>
        </w:rPr>
        <w:t xml:space="preserve"> (cf. </w:t>
      </w:r>
      <w:r w:rsidR="009B55DB" w:rsidRPr="00947B66">
        <w:rPr>
          <w:rStyle w:val="Emphaseple"/>
          <w:i w:val="0"/>
          <w:color w:val="auto"/>
          <w:u w:val="single"/>
        </w:rPr>
        <w:t>Scénario 1</w:t>
      </w:r>
      <w:r w:rsidR="009B55DB" w:rsidRPr="00947B66">
        <w:rPr>
          <w:rStyle w:val="Emphaseple"/>
          <w:i w:val="0"/>
          <w:color w:val="auto"/>
        </w:rPr>
        <w:t>)</w:t>
      </w:r>
      <w:r w:rsidR="00441CD9" w:rsidRPr="00947B66">
        <w:rPr>
          <w:rStyle w:val="Emphaseple"/>
          <w:i w:val="0"/>
          <w:color w:val="auto"/>
        </w:rPr>
        <w:t>, puis décide de les laisser aux étudiants pour qu’ils puissent finir le TD chez eux.</w:t>
      </w:r>
      <w:r w:rsidR="0015213C" w:rsidRPr="00947B66">
        <w:rPr>
          <w:rStyle w:val="Emphaseple"/>
          <w:i w:val="0"/>
          <w:color w:val="auto"/>
        </w:rPr>
        <w:t xml:space="preserve"> Il peut alors affecter chaque étudiant à une tablette. Il devient alors responsable de ces tablettes, et les étudiants deviennent emprunteurs. Avant la date butoir de remise du matériel, l’enseignant-responsable devra récupérer le matériel.</w:t>
      </w:r>
    </w:p>
    <w:p w:rsidR="00770BBF" w:rsidRPr="00947B66" w:rsidRDefault="00770BBF" w:rsidP="00770BBF">
      <w:pPr>
        <w:rPr>
          <w:rStyle w:val="Emphaseple"/>
          <w:i w:val="0"/>
          <w:color w:val="auto"/>
        </w:rPr>
      </w:pPr>
    </w:p>
    <w:p w:rsidR="0035353C" w:rsidRPr="00947B66" w:rsidRDefault="00832AAE" w:rsidP="0035353C">
      <w:pPr>
        <w:pStyle w:val="Titre2"/>
      </w:pPr>
      <w:bookmarkStart w:id="6" w:name="_Toc371657806"/>
      <w:r w:rsidRPr="00947B66">
        <w:t>Critères de succès</w:t>
      </w:r>
      <w:bookmarkEnd w:id="6"/>
    </w:p>
    <w:p w:rsidR="00576730" w:rsidRPr="00947B66" w:rsidRDefault="00576730" w:rsidP="0035353C">
      <w:pPr>
        <w:rPr>
          <w:rStyle w:val="Emphaseple"/>
        </w:rPr>
      </w:pPr>
    </w:p>
    <w:tbl>
      <w:tblPr>
        <w:tblStyle w:val="Grilledutableau"/>
        <w:tblW w:w="0" w:type="auto"/>
        <w:tblInd w:w="720" w:type="dxa"/>
        <w:tblBorders>
          <w:insideH w:val="none" w:sz="0" w:space="0" w:color="auto"/>
          <w:insideV w:val="none" w:sz="0" w:space="0" w:color="auto"/>
        </w:tblBorders>
        <w:tblLook w:val="04A0"/>
      </w:tblPr>
      <w:tblGrid>
        <w:gridCol w:w="8562"/>
      </w:tblGrid>
      <w:tr w:rsidR="00434C5E" w:rsidRPr="00947B66" w:rsidTr="00434C5E">
        <w:tc>
          <w:tcPr>
            <w:tcW w:w="9206" w:type="dxa"/>
            <w:shd w:val="clear" w:color="auto" w:fill="DBE5F1" w:themeFill="accent1" w:themeFillTint="33"/>
          </w:tcPr>
          <w:p w:rsidR="00434C5E" w:rsidRPr="00947B66" w:rsidRDefault="00434C5E" w:rsidP="00437851">
            <w:pPr>
              <w:pStyle w:val="Paragraphedeliste"/>
              <w:numPr>
                <w:ilvl w:val="0"/>
                <w:numId w:val="3"/>
              </w:numPr>
            </w:pPr>
            <w:r w:rsidRPr="00947B66">
              <w:t>Critère 1 :</w:t>
            </w:r>
            <w:r w:rsidR="00013729">
              <w:t xml:space="preserve"> Fonctionnali</w:t>
            </w:r>
            <w:r w:rsidR="00491EF6">
              <w:t xml:space="preserve">tés et interfaces adaptées aux </w:t>
            </w:r>
            <w:r w:rsidR="00491EF6" w:rsidRPr="00EF2A4B">
              <w:rPr>
                <w:b/>
              </w:rPr>
              <w:t>s</w:t>
            </w:r>
            <w:r w:rsidR="00013729" w:rsidRPr="00EF2A4B">
              <w:rPr>
                <w:b/>
              </w:rPr>
              <w:t>martphone</w:t>
            </w:r>
            <w:r w:rsidR="00491EF6" w:rsidRPr="00EF2A4B">
              <w:rPr>
                <w:b/>
              </w:rPr>
              <w:t>s</w:t>
            </w:r>
            <w:r w:rsidR="00013729">
              <w:t xml:space="preserve">, </w:t>
            </w:r>
            <w:r w:rsidR="00013729" w:rsidRPr="00EF2A4B">
              <w:rPr>
                <w:b/>
              </w:rPr>
              <w:t>tablettes tactiles</w:t>
            </w:r>
            <w:r w:rsidR="00013729">
              <w:t xml:space="preserve">, </w:t>
            </w:r>
            <w:r w:rsidR="00013729" w:rsidRPr="00EF2A4B">
              <w:rPr>
                <w:b/>
              </w:rPr>
              <w:t>ordinateurs de bureau</w:t>
            </w:r>
          </w:p>
        </w:tc>
      </w:tr>
      <w:tr w:rsidR="00434C5E" w:rsidRPr="00947B66" w:rsidTr="00434C5E">
        <w:tc>
          <w:tcPr>
            <w:tcW w:w="9206" w:type="dxa"/>
            <w:shd w:val="clear" w:color="auto" w:fill="DBE5F1" w:themeFill="accent1" w:themeFillTint="33"/>
          </w:tcPr>
          <w:p w:rsidR="00434C5E" w:rsidRPr="00947B66" w:rsidRDefault="00434C5E" w:rsidP="00437851">
            <w:pPr>
              <w:pStyle w:val="Paragraphedeliste"/>
              <w:numPr>
                <w:ilvl w:val="0"/>
                <w:numId w:val="3"/>
              </w:numPr>
            </w:pPr>
            <w:r w:rsidRPr="00947B66">
              <w:t>Critère 2 :</w:t>
            </w:r>
            <w:r w:rsidR="00013729">
              <w:t xml:space="preserve"> </w:t>
            </w:r>
            <w:r w:rsidR="00491EF6">
              <w:t xml:space="preserve">Pouvoir à tout </w:t>
            </w:r>
            <w:r w:rsidR="00491EF6" w:rsidRPr="00EF2A4B">
              <w:t>moment</w:t>
            </w:r>
            <w:r w:rsidR="00491EF6" w:rsidRPr="00EF2A4B">
              <w:rPr>
                <w:b/>
              </w:rPr>
              <w:t xml:space="preserve"> identifier la responsabilité de chacun au travers de la plateforme</w:t>
            </w:r>
          </w:p>
        </w:tc>
      </w:tr>
      <w:tr w:rsidR="00434C5E" w:rsidRPr="00947B66" w:rsidTr="00434C5E">
        <w:tc>
          <w:tcPr>
            <w:tcW w:w="9206" w:type="dxa"/>
            <w:shd w:val="clear" w:color="auto" w:fill="DBE5F1" w:themeFill="accent1" w:themeFillTint="33"/>
          </w:tcPr>
          <w:p w:rsidR="00434C5E" w:rsidRPr="00947B66" w:rsidRDefault="00491EF6" w:rsidP="00437851">
            <w:pPr>
              <w:pStyle w:val="Paragraphedeliste"/>
              <w:numPr>
                <w:ilvl w:val="0"/>
                <w:numId w:val="3"/>
              </w:numPr>
            </w:pPr>
            <w:r>
              <w:t>Critère 3</w:t>
            </w:r>
            <w:r w:rsidRPr="00947B66">
              <w:t> :</w:t>
            </w:r>
            <w:r>
              <w:t xml:space="preserve"> </w:t>
            </w:r>
            <w:r w:rsidR="009F087D" w:rsidRPr="00EF2A4B">
              <w:rPr>
                <w:b/>
              </w:rPr>
              <w:t>Visualiser le stock réel</w:t>
            </w:r>
            <w:r w:rsidR="009F087D">
              <w:t xml:space="preserve"> </w:t>
            </w:r>
            <w:r w:rsidR="00EF2A4B">
              <w:t xml:space="preserve">d’articles </w:t>
            </w:r>
            <w:r w:rsidR="009F087D">
              <w:t>restant</w:t>
            </w:r>
            <w:r w:rsidR="00EF2A4B">
              <w:t>s</w:t>
            </w:r>
            <w:r w:rsidR="009F087D">
              <w:t xml:space="preserve"> au sein de la plateforme</w:t>
            </w:r>
          </w:p>
        </w:tc>
      </w:tr>
    </w:tbl>
    <w:p w:rsidR="00BC4A6A" w:rsidRPr="00947B66" w:rsidRDefault="00BC4A6A" w:rsidP="00BC4A6A">
      <w:pPr>
        <w:sectPr w:rsidR="00BC4A6A" w:rsidRPr="00947B66" w:rsidSect="00A53E70">
          <w:pgSz w:w="11900" w:h="16840"/>
          <w:pgMar w:top="1417" w:right="1417" w:bottom="1417" w:left="1417" w:header="708" w:footer="708" w:gutter="0"/>
          <w:cols w:space="708"/>
          <w:titlePg/>
          <w:docGrid w:linePitch="360"/>
        </w:sectPr>
      </w:pPr>
    </w:p>
    <w:p w:rsidR="0035353C" w:rsidRPr="00947B66" w:rsidRDefault="0035353C" w:rsidP="00875847">
      <w:pPr>
        <w:pStyle w:val="Titre1"/>
        <w:numPr>
          <w:ilvl w:val="0"/>
          <w:numId w:val="6"/>
        </w:numPr>
      </w:pPr>
      <w:bookmarkStart w:id="7" w:name="_Toc371657807"/>
      <w:r w:rsidRPr="00947B66">
        <w:lastRenderedPageBreak/>
        <w:t>Etat de l’art</w:t>
      </w:r>
      <w:bookmarkEnd w:id="7"/>
    </w:p>
    <w:p w:rsidR="00832AAE" w:rsidRPr="00947B66" w:rsidRDefault="00832AAE" w:rsidP="00832AAE">
      <w:pPr>
        <w:pStyle w:val="Titre2"/>
      </w:pPr>
      <w:bookmarkStart w:id="8" w:name="_Toc371657808"/>
      <w:r w:rsidRPr="00947B66">
        <w:t>Description Générale</w:t>
      </w:r>
      <w:bookmarkEnd w:id="8"/>
    </w:p>
    <w:p w:rsidR="00290161" w:rsidRPr="00947B66" w:rsidRDefault="00290161" w:rsidP="00290161"/>
    <w:p w:rsidR="00666398" w:rsidRPr="00947B66" w:rsidRDefault="00666398" w:rsidP="00CC4648">
      <w:pPr>
        <w:ind w:firstLine="360"/>
      </w:pPr>
      <w:r w:rsidRPr="00947B66">
        <w:t>Nous avons identifié plusieurs outils déjà existant qui servent ou gèrent directement l’emprunt de matériel :</w:t>
      </w:r>
    </w:p>
    <w:p w:rsidR="00666398" w:rsidRPr="00947B66" w:rsidRDefault="00666398" w:rsidP="00290161">
      <w:pPr>
        <w:rPr>
          <w:rStyle w:val="Emphaseple"/>
          <w:i w:val="0"/>
        </w:rPr>
      </w:pPr>
    </w:p>
    <w:p w:rsidR="00290161" w:rsidRPr="00947B66" w:rsidRDefault="000854EA" w:rsidP="00290161">
      <w:pPr>
        <w:pStyle w:val="Paragraphedeliste"/>
        <w:numPr>
          <w:ilvl w:val="0"/>
          <w:numId w:val="5"/>
        </w:numPr>
      </w:pPr>
      <w:r w:rsidRPr="00947B66">
        <w:t>GRR</w:t>
      </w:r>
    </w:p>
    <w:p w:rsidR="00290161" w:rsidRPr="00947B66" w:rsidRDefault="000854EA" w:rsidP="00290161">
      <w:pPr>
        <w:pStyle w:val="Paragraphedeliste"/>
        <w:numPr>
          <w:ilvl w:val="0"/>
          <w:numId w:val="5"/>
        </w:numPr>
      </w:pPr>
      <w:r w:rsidRPr="00947B66">
        <w:t>Système d’emprunt de bibliothèque</w:t>
      </w:r>
      <w:r w:rsidR="00ED3F4D" w:rsidRPr="00947B66">
        <w:t>/médiathèque</w:t>
      </w:r>
    </w:p>
    <w:p w:rsidR="00C269BE" w:rsidRDefault="00C269BE" w:rsidP="00290161">
      <w:pPr>
        <w:pStyle w:val="Paragraphedeliste"/>
        <w:numPr>
          <w:ilvl w:val="0"/>
          <w:numId w:val="5"/>
        </w:numPr>
      </w:pPr>
      <w:r w:rsidRPr="00947B66">
        <w:t>Logiciel</w:t>
      </w:r>
      <w:r w:rsidR="00947B66">
        <w:t>s</w:t>
      </w:r>
      <w:r w:rsidRPr="00947B66">
        <w:t xml:space="preserve"> </w:t>
      </w:r>
      <w:r w:rsidR="00947B66">
        <w:t>de gestion de stock</w:t>
      </w:r>
    </w:p>
    <w:p w:rsidR="00FD1EBB" w:rsidRDefault="00FD1EBB" w:rsidP="00FD1EBB">
      <w:pPr>
        <w:pStyle w:val="Paragraphedeliste"/>
        <w:numPr>
          <w:ilvl w:val="1"/>
          <w:numId w:val="5"/>
        </w:numPr>
      </w:pPr>
      <w:r>
        <w:t>CMI Gestion de stock</w:t>
      </w:r>
    </w:p>
    <w:p w:rsidR="00FD1EBB" w:rsidRPr="00947B66" w:rsidRDefault="00FD1EBB" w:rsidP="00FD1EBB">
      <w:pPr>
        <w:pStyle w:val="Paragraphedeliste"/>
        <w:numPr>
          <w:ilvl w:val="1"/>
          <w:numId w:val="5"/>
        </w:numPr>
      </w:pPr>
      <w:r>
        <w:t xml:space="preserve">Stock It </w:t>
      </w:r>
      <w:proofErr w:type="spellStart"/>
      <w:r>
        <w:t>Easy</w:t>
      </w:r>
      <w:proofErr w:type="spellEnd"/>
    </w:p>
    <w:p w:rsidR="00666398" w:rsidRPr="00947B66" w:rsidRDefault="00666398" w:rsidP="00290161">
      <w:pPr>
        <w:rPr>
          <w:rStyle w:val="Emphaseple"/>
        </w:rPr>
      </w:pPr>
    </w:p>
    <w:p w:rsidR="00666398" w:rsidRPr="00947B66" w:rsidRDefault="00666398" w:rsidP="00666398">
      <w:pPr>
        <w:pStyle w:val="Titre2"/>
      </w:pPr>
      <w:bookmarkStart w:id="9" w:name="_Toc371657809"/>
      <w:r w:rsidRPr="00947B66">
        <w:t>GRR</w:t>
      </w:r>
      <w:bookmarkEnd w:id="9"/>
    </w:p>
    <w:p w:rsidR="00666398" w:rsidRPr="00947B66" w:rsidRDefault="00666398" w:rsidP="00666398"/>
    <w:p w:rsidR="00666398" w:rsidRPr="00947B66" w:rsidRDefault="00666398" w:rsidP="00CC4648">
      <w:pPr>
        <w:ind w:firstLine="708"/>
      </w:pPr>
      <w:r w:rsidRPr="00947B66">
        <w:rPr>
          <w:iCs/>
        </w:rPr>
        <w:t xml:space="preserve">Nos responsables de projet nous ont parlé d’un logiciel existant, et pouvant servir de solution temporaire à leurs problèmes de gestion des emprunts. Cette solution s’appelle GRR pour « Gestion et Réservation de Ressources ». Sous licence GPL, ce dernier est libre et gratuit (cf. </w:t>
      </w:r>
      <w:hyperlink r:id="rId16" w:history="1">
        <w:r w:rsidRPr="00947B66">
          <w:rPr>
            <w:rStyle w:val="Lienhypertexte"/>
          </w:rPr>
          <w:t>http://grr.mutualibre.org/</w:t>
        </w:r>
      </w:hyperlink>
      <w:r w:rsidRPr="00947B66">
        <w:t>) d’utilisation. Ce dernier est accessible via une interface Web, et permet de gérer un ensemble de salles de cours ou du matériel appartenant l’école. Ce système convient parfaitement dans un cadre scolaire usuel, il gère par exemple la périodicité des réservations (ex. chaque semaine, même plage horaire), permet de réserver plus d’une ressources pour un cours, affiche les créneaux horaires avec les réservations de matériel…</w:t>
      </w:r>
    </w:p>
    <w:p w:rsidR="00666398" w:rsidRPr="00947B66" w:rsidRDefault="00666398" w:rsidP="00666398">
      <w:r w:rsidRPr="00947B66">
        <w:t>Voici un aperçu de l’interface principale :</w:t>
      </w:r>
    </w:p>
    <w:p w:rsidR="00666398" w:rsidRPr="00947B66" w:rsidRDefault="00DD6BFE" w:rsidP="00666398">
      <w:r>
        <w:rPr>
          <w:noProof/>
        </w:rPr>
        <w:pict>
          <v:shape id="Text Box 14" o:spid="_x0000_s1032" type="#_x0000_t202" style="position:absolute;left:0;text-align:left;margin-left:3.85pt;margin-top:227.4pt;width:444.95pt;height:20.5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" stroked="f">
            <v:textbox style="mso-next-textbox:#Text Box 14;mso-fit-shape-to-text:t" inset="0,0,0,0">
              <w:txbxContent>
                <w:p w:rsidR="00713060" w:rsidRPr="00275D6C" w:rsidRDefault="00713060" w:rsidP="00666398">
                  <w:pPr>
                    <w:pStyle w:val="Lgende"/>
                    <w:jc w:val="center"/>
                    <w:rPr>
                      <w:noProof/>
                      <w:sz w:val="24"/>
                      <w:szCs w:val="24"/>
                    </w:rPr>
                  </w:pPr>
                  <w:r>
                    <w:t xml:space="preserve">Figure </w:t>
                  </w:r>
                  <w:r w:rsidR="00DD6BFE">
                    <w:fldChar w:fldCharType="begin"/>
                  </w:r>
                  <w:r>
                    <w:instrText xml:space="preserve"> SEQ Figure \* ARABIC </w:instrText>
                  </w:r>
                  <w:r w:rsidR="00DD6BFE">
                    <w:fldChar w:fldCharType="separate"/>
                  </w:r>
                  <w:r>
                    <w:rPr>
                      <w:noProof/>
                    </w:rPr>
                    <w:t>1</w:t>
                  </w:r>
                  <w:r w:rsidR="00DD6BFE">
                    <w:rPr>
                      <w:noProof/>
                    </w:rPr>
                    <w:fldChar w:fldCharType="end"/>
                  </w:r>
                  <w:r>
                    <w:t xml:space="preserve"> : GRR (Gestion et Réservation de Ressources)</w:t>
                  </w:r>
                </w:p>
              </w:txbxContent>
            </v:textbox>
          </v:shape>
        </w:pict>
      </w:r>
      <w:r w:rsidR="00666398" w:rsidRPr="00947B66">
        <w:rPr>
          <w:noProof/>
        </w:rPr>
        <w:drawing>
          <wp:anchor distT="0" distB="0" distL="114300" distR="114300" simplePos="0" relativeHeight="251674624" behindDoc="1" locked="0" layoutInCell="1" allowOverlap="1">
            <wp:simplePos x="0" y="0"/>
            <wp:positionH relativeFrom="column">
              <wp:posOffset>48895</wp:posOffset>
            </wp:positionH>
            <wp:positionV relativeFrom="paragraph">
              <wp:posOffset>96520</wp:posOffset>
            </wp:positionV>
            <wp:extent cx="5650865" cy="273431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001" r="1225" b="4999"/>
                    <a:stretch/>
                  </pic:blipFill>
                  <pic:spPr bwMode="auto">
                    <a:xfrm>
                      <a:off x="0" y="0"/>
                      <a:ext cx="5650865" cy="273431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41ED5">
      <w:pPr>
        <w:ind w:firstLine="708"/>
      </w:pPr>
      <w:r w:rsidRPr="00947B66">
        <w:t xml:space="preserve">Notre projet doit s’appuyer sur les bons côtés de l’outil GRR, comme la possibilité de rendre périodiques des réservations, ou encore l’affichage sous forme de calendrier interactif. Cependant, nous devrons parvenir à rendre cet outil plus complet, intuitif, </w:t>
      </w:r>
      <w:r w:rsidRPr="00947B66">
        <w:lastRenderedPageBreak/>
        <w:t>ergonomique et adaptable à tous types de support. Nous nous appliquerons également à faire attention à ne pas commettre les mêmes erreurs de conception, telle que par exemple, pour supprimer une réservation périodique, devoir supprimer une à une chacune des réservations sur ladite période. GRR ne propose pas de gestion fine des emprunts et l’interface n’est pas optimale dans le cadre d’un projet IHM.</w:t>
      </w:r>
    </w:p>
    <w:p w:rsidR="00870FE7" w:rsidRDefault="00870FE7" w:rsidP="00666398">
      <w:pPr>
        <w:pStyle w:val="Titre2"/>
      </w:pPr>
    </w:p>
    <w:p w:rsidR="00666398" w:rsidRPr="00947B66" w:rsidRDefault="00666398" w:rsidP="00666398">
      <w:pPr>
        <w:pStyle w:val="Titre2"/>
      </w:pPr>
      <w:bookmarkStart w:id="10" w:name="_Toc371657810"/>
      <w:r w:rsidRPr="00947B66">
        <w:t>Système d’emprunt dans les bibliothèques</w:t>
      </w:r>
      <w:bookmarkEnd w:id="10"/>
    </w:p>
    <w:p w:rsidR="00C269BE" w:rsidRPr="00947B66" w:rsidRDefault="00C269BE" w:rsidP="00C269BE"/>
    <w:p w:rsidR="00666398" w:rsidRPr="00947B66" w:rsidRDefault="00666398" w:rsidP="00C269BE">
      <w:pPr>
        <w:ind w:firstLine="708"/>
      </w:pPr>
      <w:r w:rsidRPr="00947B66">
        <w:t>Nous avons immédiatement pensé pour notre projet, à sa proximité avec les logiciels existants dans les bibliothèques (ou tous les types de commerces permettant d’emprunter des ressources matérielles). Lors d’un ou plusieurs emprunts, les articles sont scannés, un logiciel prend alors le rôle de gestionnaire d’emprunts, avertissant par exemple du non-retour d’un livre à une date.</w:t>
      </w:r>
    </w:p>
    <w:p w:rsidR="00666398" w:rsidRPr="00947B66" w:rsidRDefault="00666398" w:rsidP="00666398">
      <w:r w:rsidRPr="00947B66">
        <w:t xml:space="preserve">L’idée à récupérer serait de faciliter les entrées/sorties du matériel grâce à ce système de scan (code barre ou </w:t>
      </w:r>
      <w:proofErr w:type="spellStart"/>
      <w:r w:rsidRPr="00947B66">
        <w:t>QRCode</w:t>
      </w:r>
      <w:proofErr w:type="spellEnd"/>
      <w:r w:rsidRPr="00947B66">
        <w:t>). Les stocks seraient automatiquement gérés en temps réel, sans obliger le responsable du matériel à entrer toutes sortes d’informations « à la main ».</w:t>
      </w:r>
    </w:p>
    <w:p w:rsidR="00666398" w:rsidRPr="00947B66" w:rsidRDefault="00666398" w:rsidP="00666398">
      <w:r w:rsidRPr="00947B66">
        <w:rPr>
          <w:noProof/>
        </w:rPr>
        <w:drawing>
          <wp:anchor distT="0" distB="0" distL="114300" distR="114300" simplePos="0" relativeHeight="251677696" behindDoc="1" locked="0" layoutInCell="1" allowOverlap="1">
            <wp:simplePos x="0" y="0"/>
            <wp:positionH relativeFrom="column">
              <wp:posOffset>4284345</wp:posOffset>
            </wp:positionH>
            <wp:positionV relativeFrom="paragraph">
              <wp:posOffset>180975</wp:posOffset>
            </wp:positionV>
            <wp:extent cx="825500" cy="825500"/>
            <wp:effectExtent l="0" t="0" r="0" b="0"/>
            <wp:wrapNone/>
            <wp:docPr id="8" name="Image 8" descr="C:\Users\user\Desktop\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téléchargement (1).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00" cy="825500"/>
                    </a:xfrm>
                    <a:prstGeom prst="rect">
                      <a:avLst/>
                    </a:prstGeom>
                    <a:noFill/>
                    <a:ln>
                      <a:noFill/>
                    </a:ln>
                  </pic:spPr>
                </pic:pic>
              </a:graphicData>
            </a:graphic>
          </wp:anchor>
        </w:drawing>
      </w:r>
      <w:r w:rsidRPr="00947B66">
        <w:rPr>
          <w:noProof/>
        </w:rPr>
        <w:drawing>
          <wp:anchor distT="0" distB="0" distL="114300" distR="114300" simplePos="0" relativeHeight="251675648" behindDoc="1" locked="0" layoutInCell="1" allowOverlap="1">
            <wp:simplePos x="0" y="0"/>
            <wp:positionH relativeFrom="column">
              <wp:posOffset>0</wp:posOffset>
            </wp:positionH>
            <wp:positionV relativeFrom="paragraph">
              <wp:posOffset>104775</wp:posOffset>
            </wp:positionV>
            <wp:extent cx="1524000" cy="1295400"/>
            <wp:effectExtent l="0" t="0" r="0" b="0"/>
            <wp:wrapNone/>
            <wp:docPr id="6" name="Image 6" descr="C:\Users\user\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téléchargement.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1295400"/>
                    </a:xfrm>
                    <a:prstGeom prst="rect">
                      <a:avLst/>
                    </a:prstGeom>
                    <a:noFill/>
                    <a:ln>
                      <a:noFill/>
                    </a:ln>
                  </pic:spPr>
                </pic:pic>
              </a:graphicData>
            </a:graphic>
          </wp:anchor>
        </w:drawing>
      </w:r>
    </w:p>
    <w:p w:rsidR="00666398" w:rsidRPr="00947B66" w:rsidRDefault="00666398" w:rsidP="00666398">
      <w:r w:rsidRPr="00947B66">
        <w:rPr>
          <w:noProof/>
        </w:rPr>
        <w:drawing>
          <wp:anchor distT="0" distB="0" distL="114300" distR="114300" simplePos="0" relativeHeight="251676672" behindDoc="1" locked="0" layoutInCell="1" allowOverlap="1">
            <wp:simplePos x="0" y="0"/>
            <wp:positionH relativeFrom="column">
              <wp:posOffset>1545590</wp:posOffset>
            </wp:positionH>
            <wp:positionV relativeFrom="paragraph">
              <wp:posOffset>5080</wp:posOffset>
            </wp:positionV>
            <wp:extent cx="2029460" cy="1053465"/>
            <wp:effectExtent l="0" t="0" r="0" b="0"/>
            <wp:wrapNone/>
            <wp:docPr id="7" name="Image 7" descr="C:\Users\us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mages.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29460" cy="1053465"/>
                    </a:xfrm>
                    <a:prstGeom prst="rect">
                      <a:avLst/>
                    </a:prstGeom>
                    <a:noFill/>
                    <a:ln>
                      <a:noFill/>
                    </a:ln>
                  </pic:spPr>
                </pic:pic>
              </a:graphicData>
            </a:graphic>
          </wp:anchor>
        </w:drawing>
      </w:r>
    </w:p>
    <w:p w:rsidR="00666398" w:rsidRPr="00947B66" w:rsidRDefault="00666398" w:rsidP="00666398"/>
    <w:p w:rsidR="00666398" w:rsidRPr="00947B66" w:rsidRDefault="00666398" w:rsidP="00666398"/>
    <w:p w:rsidR="00666398" w:rsidRPr="00947B66" w:rsidRDefault="00666398" w:rsidP="00666398">
      <w:r w:rsidRPr="00947B66">
        <w:rPr>
          <w:i/>
          <w:iCs/>
          <w:noProof/>
          <w:color w:val="808080" w:themeColor="text1" w:themeTint="7F"/>
        </w:rPr>
        <w:drawing>
          <wp:anchor distT="0" distB="0" distL="114300" distR="114300" simplePos="0" relativeHeight="251679744" behindDoc="1" locked="0" layoutInCell="1" allowOverlap="1">
            <wp:simplePos x="0" y="0"/>
            <wp:positionH relativeFrom="column">
              <wp:posOffset>1930114</wp:posOffset>
            </wp:positionH>
            <wp:positionV relativeFrom="paragraph">
              <wp:posOffset>26964</wp:posOffset>
            </wp:positionV>
            <wp:extent cx="1221686" cy="552347"/>
            <wp:effectExtent l="0" t="0" r="0" b="0"/>
            <wp:wrapNone/>
            <wp:docPr id="10" name="Image 10" descr="C:\Users\user\Desktop\télécharge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téléchargement (2).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1686" cy="552347"/>
                    </a:xfrm>
                    <a:prstGeom prst="rect">
                      <a:avLst/>
                    </a:prstGeom>
                    <a:noFill/>
                    <a:ln>
                      <a:noFill/>
                    </a:ln>
                  </pic:spPr>
                </pic:pic>
              </a:graphicData>
            </a:graphic>
          </wp:anchor>
        </w:drawing>
      </w:r>
      <w:r w:rsidR="00DD6BFE">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 o:spid="_x0000_s1046" type="#_x0000_t13" style="position:absolute;left:0;text-align:left;margin-left:288.4pt;margin-top:2.7pt;width:30.75pt;height:7.1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" fillcolor="black [3213]" stroked="f" strokecolor="#f2f2f2 [3041]" strokeweight="3pt">
            <v:shadow on="t" color="#7f7f7f [1601]" opacity=".5" offset="1pt"/>
          </v:shape>
        </w:pict>
      </w:r>
      <w:r w:rsidR="00DD6BFE">
        <w:rPr>
          <w:noProof/>
        </w:rPr>
        <w:pict>
          <v:shape id="AutoShape 11" o:spid="_x0000_s1045" type="#_x0000_t13" style="position:absolute;left:0;text-align:left;margin-left:88.15pt;margin-top:2.7pt;width:30.75pt;height:7.1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" fillcolor="black [3213]" stroked="f" strokecolor="#f2f2f2 [3041]" strokeweight="3pt">
            <v:shadow on="t" color="#7f7f7f [1601]" opacity=".5" offset="1pt"/>
          </v:shape>
        </w:pict>
      </w:r>
    </w:p>
    <w:p w:rsidR="00666398" w:rsidRPr="00947B66" w:rsidRDefault="00DD6BFE" w:rsidP="00666398">
      <w:r>
        <w:rPr>
          <w:noProof/>
        </w:rPr>
        <w:pict>
          <v:shape id="Zone de texte 2" o:spid="_x0000_s1033" type="#_x0000_t202" style="position:absolute;left:0;text-align:left;margin-left:309.4pt;margin-top:6.65pt;width:117pt;height:35.35pt;z-index:25167360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" stroked="f">
            <v:textbox style="mso-next-textbox:#Zone de texte 2;mso-fit-shape-to-text:t">
              <w:txbxContent>
                <w:p w:rsidR="00713060" w:rsidRDefault="00713060" w:rsidP="00666398">
                  <w:pPr>
                    <w:jc w:val="center"/>
                  </w:pPr>
                  <w:r>
                    <w:t>Base de données</w:t>
                  </w:r>
                </w:p>
                <w:p w:rsidR="00713060" w:rsidRDefault="00713060" w:rsidP="00666398">
                  <w:pPr>
                    <w:jc w:val="center"/>
                  </w:pPr>
                  <w:r>
                    <w:t>(Stock)</w:t>
                  </w:r>
                </w:p>
              </w:txbxContent>
            </v:textbox>
            <w10:wrap type="square"/>
          </v:shape>
        </w:pict>
      </w:r>
    </w:p>
    <w:p w:rsidR="00666398" w:rsidRPr="00947B66" w:rsidRDefault="00666398" w:rsidP="00666398"/>
    <w:p w:rsidR="00666398" w:rsidRPr="00947B66" w:rsidRDefault="00666398" w:rsidP="00666398">
      <w:pPr>
        <w:rPr>
          <w:rStyle w:val="Emphaseple"/>
        </w:rPr>
      </w:pPr>
    </w:p>
    <w:p w:rsidR="00870FE7" w:rsidRDefault="00870FE7" w:rsidP="00947B66">
      <w:pPr>
        <w:pStyle w:val="Titre2"/>
      </w:pPr>
    </w:p>
    <w:p w:rsidR="00947B66" w:rsidRDefault="00252108" w:rsidP="00947B66">
      <w:pPr>
        <w:pStyle w:val="Titre2"/>
      </w:pPr>
      <w:bookmarkStart w:id="11" w:name="_Toc371657811"/>
      <w:r w:rsidRPr="00947B66">
        <w:t>Logiciel</w:t>
      </w:r>
      <w:r w:rsidR="00947B66">
        <w:t>s de gestion de stock</w:t>
      </w:r>
      <w:bookmarkEnd w:id="11"/>
    </w:p>
    <w:p w:rsidR="00252108" w:rsidRPr="00947B66" w:rsidRDefault="00252108" w:rsidP="00947B66">
      <w:pPr>
        <w:pStyle w:val="Titre3"/>
      </w:pPr>
      <w:r w:rsidRPr="00947B66">
        <w:t xml:space="preserve"> </w:t>
      </w:r>
      <w:r w:rsidR="00641ED5">
        <w:t>CMI Gestion de stock </w:t>
      </w:r>
    </w:p>
    <w:p w:rsidR="00C269BE" w:rsidRPr="00947B66" w:rsidRDefault="00C269BE" w:rsidP="00C269BE"/>
    <w:p w:rsidR="0067770D" w:rsidRPr="0067770D" w:rsidRDefault="00252108" w:rsidP="0067770D">
      <w:pPr>
        <w:ind w:firstLine="708"/>
        <w:jc w:val="left"/>
        <w:rPr>
          <w:rStyle w:val="Emphaseple"/>
          <w:i w:val="0"/>
        </w:rPr>
      </w:pPr>
      <w:r w:rsidRPr="00947B66">
        <w:t xml:space="preserve">Pour se rapprocher au plus  </w:t>
      </w:r>
      <w:r w:rsidR="00C269BE" w:rsidRPr="00947B66">
        <w:t xml:space="preserve">près </w:t>
      </w:r>
      <w:r w:rsidRPr="00947B66">
        <w:t xml:space="preserve">d’une solution viable et efficace, nous avons cherché  s’il existait des logiciels de gestion de stock. L’un des plus </w:t>
      </w:r>
      <w:r w:rsidR="00C269BE" w:rsidRPr="00947B66">
        <w:t>proches</w:t>
      </w:r>
      <w:r w:rsidRPr="00947B66">
        <w:t xml:space="preserve"> de ce que l’on </w:t>
      </w:r>
      <w:r w:rsidR="00C269BE" w:rsidRPr="00947B66">
        <w:t>souhaite faire</w:t>
      </w:r>
      <w:r w:rsidRPr="00947B66">
        <w:t xml:space="preserve"> e</w:t>
      </w:r>
      <w:r w:rsidR="00C269BE" w:rsidRPr="00947B66">
        <w:t>s</w:t>
      </w:r>
      <w:r w:rsidRPr="00947B66">
        <w:t xml:space="preserve">t le logiciel « CMI Gestion de stock ». Avec ce dernier, on peut créer une base de données représentant notre stock. Ensuite, il est possible d’enregistrer des entrées/sorties de matériel afin de toujours avoir une trace des flux. Et surtout, en plus de la possibilité de gérer le matériel par fournisseur ou par famille (fourniture scolaire, alimentaire, …), ce logiciel est doté d’un lecteur de code-barres comme ce que nous voudrions faire. CMI </w:t>
      </w:r>
      <w:r w:rsidR="00C269BE" w:rsidRPr="00947B66">
        <w:t>G</w:t>
      </w:r>
      <w:r w:rsidRPr="00947B66">
        <w:t xml:space="preserve">estion de stock est donc </w:t>
      </w:r>
      <w:r w:rsidR="00C269BE" w:rsidRPr="00947B66">
        <w:t>une bonne source d’inspiration pour notre application.</w:t>
      </w:r>
      <w:r w:rsidR="0067770D">
        <w:t xml:space="preserve"> Il est disponible en téléchargement</w:t>
      </w:r>
      <w:r w:rsidR="004E52E3">
        <w:t>, démo ou version Lite,</w:t>
      </w:r>
      <w:r w:rsidR="0067770D">
        <w:t xml:space="preserve"> sur  </w:t>
      </w:r>
      <w:hyperlink r:id="rId22" w:history="1">
        <w:r w:rsidR="0067770D" w:rsidRPr="000B294C">
          <w:rPr>
            <w:rStyle w:val="Lienhypertexte"/>
          </w:rPr>
          <w:t>http://www.cmi-services.info/v2/logiciels/logiciels_cmi/logiciels_stock.php</w:t>
        </w:r>
      </w:hyperlink>
      <w:r w:rsidR="0067770D">
        <w:rPr>
          <w:rStyle w:val="Emphaseple"/>
        </w:rPr>
        <w:t xml:space="preserve"> .</w:t>
      </w:r>
    </w:p>
    <w:p w:rsidR="00252108" w:rsidRPr="00947B66" w:rsidRDefault="00C269BE" w:rsidP="00C269BE">
      <w:pPr>
        <w:jc w:val="center"/>
      </w:pPr>
      <w:r w:rsidRPr="00947B66">
        <w:rPr>
          <w:noProof/>
        </w:rPr>
        <w:drawing>
          <wp:inline distT="0" distB="0" distL="0" distR="0">
            <wp:extent cx="2826542" cy="2063750"/>
            <wp:effectExtent l="0" t="0" r="0" b="0"/>
            <wp:docPr id="5" name="Image 5" descr="C:\Users\alexis\Desktop\c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cmi.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3453" cy="2076097"/>
                    </a:xfrm>
                    <a:prstGeom prst="rect">
                      <a:avLst/>
                    </a:prstGeom>
                    <a:noFill/>
                    <a:ln>
                      <a:noFill/>
                    </a:ln>
                  </pic:spPr>
                </pic:pic>
              </a:graphicData>
            </a:graphic>
          </wp:inline>
        </w:drawing>
      </w:r>
    </w:p>
    <w:p w:rsidR="00C269BE" w:rsidRPr="00947B66" w:rsidRDefault="00C269BE" w:rsidP="00C269BE">
      <w:pPr>
        <w:jc w:val="center"/>
      </w:pPr>
    </w:p>
    <w:p w:rsidR="00252108" w:rsidRPr="00191150" w:rsidRDefault="00C269BE" w:rsidP="00641ED5">
      <w:pPr>
        <w:pStyle w:val="Lgende"/>
        <w:jc w:val="center"/>
        <w:rPr>
          <w:noProof/>
          <w:sz w:val="24"/>
          <w:szCs w:val="24"/>
          <w:lang w:val="en-US"/>
        </w:rPr>
      </w:pPr>
      <w:r w:rsidRPr="00191150">
        <w:rPr>
          <w:lang w:val="en-US"/>
        </w:rPr>
        <w:t xml:space="preserve">Figure </w:t>
      </w:r>
      <w:proofErr w:type="gramStart"/>
      <w:r w:rsidRPr="00191150">
        <w:rPr>
          <w:lang w:val="en-US"/>
        </w:rPr>
        <w:t>2 :</w:t>
      </w:r>
      <w:proofErr w:type="gramEnd"/>
      <w:r w:rsidRPr="00191150">
        <w:rPr>
          <w:lang w:val="en-US"/>
        </w:rPr>
        <w:t xml:space="preserve"> CMI </w:t>
      </w:r>
      <w:proofErr w:type="spellStart"/>
      <w:r w:rsidRPr="00191150">
        <w:rPr>
          <w:lang w:val="en-US"/>
        </w:rPr>
        <w:t>Gestion</w:t>
      </w:r>
      <w:proofErr w:type="spellEnd"/>
      <w:r w:rsidRPr="00191150">
        <w:rPr>
          <w:lang w:val="en-US"/>
        </w:rPr>
        <w:t xml:space="preserve"> de stock</w:t>
      </w:r>
    </w:p>
    <w:p w:rsidR="00947B66" w:rsidRPr="00191150" w:rsidRDefault="00947B66" w:rsidP="00641ED5">
      <w:pPr>
        <w:pStyle w:val="Titre3"/>
        <w:rPr>
          <w:lang w:val="en-US"/>
        </w:rPr>
      </w:pPr>
      <w:r w:rsidRPr="00191150">
        <w:rPr>
          <w:lang w:val="en-US"/>
        </w:rPr>
        <w:t>Stock It Easy</w:t>
      </w:r>
      <w:r w:rsidR="00641ED5" w:rsidRPr="00191150">
        <w:rPr>
          <w:lang w:val="en-US"/>
        </w:rPr>
        <w:t> </w:t>
      </w:r>
    </w:p>
    <w:p w:rsidR="00947B66" w:rsidRPr="00191150" w:rsidRDefault="00947B66" w:rsidP="00947B66">
      <w:pPr>
        <w:jc w:val="left"/>
        <w:rPr>
          <w:lang w:val="en-US"/>
        </w:rPr>
      </w:pPr>
    </w:p>
    <w:p w:rsidR="00947B66" w:rsidRDefault="00947B66" w:rsidP="00947B66">
      <w:pPr>
        <w:ind w:firstLine="360"/>
        <w:jc w:val="left"/>
      </w:pPr>
      <w:r w:rsidRPr="00947B66">
        <w:t xml:space="preserve">Dans le même genre que  </w:t>
      </w:r>
      <w:r>
        <w:t xml:space="preserve"> « CMI Gestion de stock », « Stock It </w:t>
      </w:r>
      <w:proofErr w:type="spellStart"/>
      <w:r>
        <w:t>Easy</w:t>
      </w:r>
      <w:proofErr w:type="spellEnd"/>
      <w:r>
        <w:t xml:space="preserve"> » est un logiciel simple qui permet de gérer un stock de </w:t>
      </w:r>
      <w:r w:rsidR="002D1171">
        <w:t>différentes sortes de</w:t>
      </w:r>
      <w:r>
        <w:t xml:space="preserve"> produit</w:t>
      </w:r>
      <w:r w:rsidR="002D1171">
        <w:t>s</w:t>
      </w:r>
      <w:r>
        <w:t>. On y retrouve les fonctionnalités essentielles recherchées à savoir, l’ajout de matériel, la traçabilité des entrées/sorties, l’</w:t>
      </w:r>
      <w:r w:rsidR="00641ED5">
        <w:t>utilisation de code-barres, etc. Une fois encore, ce logiciel permet de réaliser quasiment ce que l’on souhaiterait faire</w:t>
      </w:r>
      <w:r w:rsidR="004E52E3">
        <w:t xml:space="preserve"> : </w:t>
      </w:r>
      <w:hyperlink r:id="rId24" w:history="1">
        <w:r w:rsidR="004E52E3" w:rsidRPr="000B294C">
          <w:rPr>
            <w:rStyle w:val="Lienhypertexte"/>
          </w:rPr>
          <w:t>http://www.stockiteasy.com/Fonctionnalites/Liste/</w:t>
        </w:r>
      </w:hyperlink>
      <w:r w:rsidR="00641ED5">
        <w:t>.</w:t>
      </w:r>
    </w:p>
    <w:p w:rsidR="00641ED5" w:rsidRDefault="00641ED5" w:rsidP="00947B66">
      <w:pPr>
        <w:ind w:firstLine="360"/>
        <w:jc w:val="left"/>
      </w:pPr>
    </w:p>
    <w:p w:rsidR="00641ED5" w:rsidRDefault="00641ED5" w:rsidP="00947B66">
      <w:pPr>
        <w:ind w:firstLine="360"/>
        <w:jc w:val="left"/>
      </w:pPr>
    </w:p>
    <w:p w:rsidR="00641ED5" w:rsidRDefault="00641ED5" w:rsidP="00641ED5">
      <w:pPr>
        <w:ind w:firstLine="360"/>
        <w:jc w:val="center"/>
        <w:rPr>
          <w:rFonts w:asciiTheme="majorHAnsi" w:eastAsiaTheme="majorEastAsia" w:hAnsiTheme="majorHAnsi" w:cstheme="majorBidi"/>
          <w:b/>
          <w:bCs/>
          <w:color w:val="345A8A" w:themeColor="accent1" w:themeShade="B5"/>
          <w:sz w:val="32"/>
          <w:szCs w:val="32"/>
        </w:rPr>
      </w:pPr>
      <w:r>
        <w:rPr>
          <w:noProof/>
        </w:rPr>
        <w:drawing>
          <wp:inline distT="0" distB="0" distL="0" distR="0">
            <wp:extent cx="3743325" cy="2057589"/>
            <wp:effectExtent l="0" t="0" r="0" b="0"/>
            <wp:docPr id="12" name="Image 12" descr="C:\Users\alexis\Desktop\stock it ea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is\Desktop\stock it easy.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6722" cy="2059456"/>
                    </a:xfrm>
                    <a:prstGeom prst="rect">
                      <a:avLst/>
                    </a:prstGeom>
                    <a:noFill/>
                    <a:ln>
                      <a:noFill/>
                    </a:ln>
                  </pic:spPr>
                </pic:pic>
              </a:graphicData>
            </a:graphic>
          </wp:inline>
        </w:drawing>
      </w:r>
    </w:p>
    <w:p w:rsidR="00641ED5" w:rsidRDefault="00641ED5" w:rsidP="00641ED5">
      <w:pPr>
        <w:pStyle w:val="Lgende"/>
        <w:jc w:val="center"/>
      </w:pPr>
      <w:r w:rsidRPr="00947B66">
        <w:t xml:space="preserve">Figure </w:t>
      </w:r>
      <w:r>
        <w:t>3</w:t>
      </w:r>
      <w:r w:rsidRPr="00947B66">
        <w:t xml:space="preserve"> : </w:t>
      </w:r>
      <w:r>
        <w:t xml:space="preserve">Stock It </w:t>
      </w:r>
      <w:proofErr w:type="spellStart"/>
      <w:r>
        <w:t>Easy</w:t>
      </w:r>
      <w:proofErr w:type="spellEnd"/>
    </w:p>
    <w:p w:rsidR="00641ED5" w:rsidRPr="00641ED5" w:rsidRDefault="00641ED5" w:rsidP="00641ED5">
      <w:r>
        <w:tab/>
      </w:r>
      <w:r w:rsidR="004B5C66">
        <w:t>En revanche, c</w:t>
      </w:r>
      <w:r>
        <w:t>es deux logiciels ne permettent pas de gérer des « emprunts ». Malgré tout, un emprunt est une sortie de matériels qui sera suivie par la suite d’une entrée. Ainsi en termes de gestion de la base de données, cela ne change rien. En revanche, on ne peut pas avoir toutes les informations que l’on souhaiterait enregistrer avec ces logiciels (nom de l’emprunteur, date de l’emprunt, matériel emprunté, durée de l’emprunt,…).</w:t>
      </w:r>
    </w:p>
    <w:p w:rsidR="00641ED5" w:rsidRDefault="00641ED5" w:rsidP="00641ED5">
      <w:pPr>
        <w:ind w:firstLine="360"/>
        <w:jc w:val="center"/>
        <w:rPr>
          <w:rFonts w:asciiTheme="majorHAnsi" w:eastAsiaTheme="majorEastAsia" w:hAnsiTheme="majorHAnsi" w:cstheme="majorBidi"/>
          <w:b/>
          <w:bCs/>
          <w:color w:val="345A8A" w:themeColor="accent1" w:themeShade="B5"/>
          <w:sz w:val="32"/>
          <w:szCs w:val="32"/>
        </w:rPr>
      </w:pPr>
    </w:p>
    <w:p w:rsidR="00870FE7" w:rsidRDefault="00870FE7" w:rsidP="00870FE7">
      <w:pPr>
        <w:ind w:firstLine="360"/>
        <w:jc w:val="left"/>
        <w:rPr>
          <w:rFonts w:asciiTheme="majorHAnsi" w:eastAsiaTheme="majorEastAsia" w:hAnsiTheme="majorHAnsi" w:cstheme="majorBidi"/>
          <w:b/>
          <w:bCs/>
          <w:color w:val="345A8A" w:themeColor="accent1" w:themeShade="B5"/>
          <w:sz w:val="32"/>
          <w:szCs w:val="32"/>
        </w:rPr>
      </w:pPr>
    </w:p>
    <w:p w:rsidR="00870FE7" w:rsidRDefault="00870FE7" w:rsidP="00870FE7">
      <w:pPr>
        <w:ind w:firstLine="360"/>
        <w:jc w:val="left"/>
        <w:rPr>
          <w:rFonts w:asciiTheme="majorHAnsi" w:eastAsiaTheme="majorEastAsia" w:hAnsiTheme="majorHAnsi" w:cstheme="majorBidi"/>
          <w:b/>
          <w:bCs/>
          <w:color w:val="345A8A" w:themeColor="accent1" w:themeShade="B5"/>
          <w:sz w:val="32"/>
          <w:szCs w:val="32"/>
        </w:rPr>
      </w:pPr>
    </w:p>
    <w:p w:rsidR="00870FE7" w:rsidRDefault="00870FE7" w:rsidP="00870FE7">
      <w:pPr>
        <w:ind w:firstLine="360"/>
        <w:jc w:val="left"/>
        <w:rPr>
          <w:rFonts w:asciiTheme="majorHAnsi" w:eastAsiaTheme="majorEastAsia" w:hAnsiTheme="majorHAnsi" w:cstheme="majorBidi"/>
          <w:b/>
          <w:bCs/>
          <w:color w:val="345A8A" w:themeColor="accent1" w:themeShade="B5"/>
          <w:sz w:val="32"/>
          <w:szCs w:val="32"/>
        </w:rPr>
      </w:pPr>
    </w:p>
    <w:p w:rsidR="00870FE7" w:rsidRDefault="00870FE7" w:rsidP="00870FE7">
      <w:pPr>
        <w:pStyle w:val="Titre2"/>
      </w:pPr>
      <w:bookmarkStart w:id="12" w:name="_Toc371657812"/>
      <w:r>
        <w:t>Fonctionnalités dégagées</w:t>
      </w:r>
      <w:bookmarkEnd w:id="12"/>
    </w:p>
    <w:p w:rsidR="00870FE7" w:rsidRDefault="00870FE7" w:rsidP="00870FE7"/>
    <w:p w:rsidR="00870FE7" w:rsidRDefault="00870FE7" w:rsidP="00870FE7">
      <w:r>
        <w:tab/>
        <w:t xml:space="preserve">Notre analyse de l’état de l’art nous a permis </w:t>
      </w:r>
      <w:r w:rsidR="00D629E2">
        <w:t>de faire avancer notre connaissance dans le domaine des</w:t>
      </w:r>
      <w:r w:rsidR="00505B75">
        <w:t xml:space="preserve"> moyens de gestion des</w:t>
      </w:r>
      <w:r w:rsidR="00D629E2">
        <w:t xml:space="preserve"> emprunts</w:t>
      </w:r>
      <w:r>
        <w:t xml:space="preserve">. Dans </w:t>
      </w:r>
      <w:r w:rsidR="00740841">
        <w:t xml:space="preserve">un premier temps, nous avons </w:t>
      </w:r>
      <w:r w:rsidR="00505B75">
        <w:t>découvert l’existence de certains logiciels facilitant la</w:t>
      </w:r>
      <w:r>
        <w:t xml:space="preserve"> gestion de</w:t>
      </w:r>
      <w:r w:rsidR="00505B75">
        <w:t>s</w:t>
      </w:r>
      <w:r>
        <w:t xml:space="preserve"> stock</w:t>
      </w:r>
      <w:r w:rsidR="00505B75">
        <w:t>s</w:t>
      </w:r>
      <w:r w:rsidR="002F5459">
        <w:t xml:space="preserve"> pour les responsables</w:t>
      </w:r>
      <w:r>
        <w:t xml:space="preserve">. </w:t>
      </w:r>
    </w:p>
    <w:p w:rsidR="00870FE7" w:rsidRDefault="00870FE7" w:rsidP="00870FE7">
      <w:pPr>
        <w:ind w:firstLine="360"/>
      </w:pPr>
      <w:r>
        <w:t xml:space="preserve">Dans un second temps, nous avons pu retenir quelques fonctionnalités que nous </w:t>
      </w:r>
      <w:r w:rsidR="002F5459">
        <w:t>allons proposer</w:t>
      </w:r>
      <w:r>
        <w:t xml:space="preserve"> </w:t>
      </w:r>
      <w:r w:rsidR="005813A9">
        <w:t>d</w:t>
      </w:r>
      <w:r w:rsidR="004A0D5E">
        <w:t>’intégrer dans</w:t>
      </w:r>
      <w:r w:rsidR="002F5459">
        <w:t xml:space="preserve"> notre solution</w:t>
      </w:r>
      <w:r>
        <w:t>, telles que :</w:t>
      </w:r>
    </w:p>
    <w:p w:rsidR="00870FE7" w:rsidRDefault="00870FE7" w:rsidP="00870FE7">
      <w:pPr>
        <w:ind w:firstLine="360"/>
      </w:pPr>
    </w:p>
    <w:p w:rsidR="00870FE7" w:rsidRDefault="00870FE7" w:rsidP="00870FE7">
      <w:pPr>
        <w:pStyle w:val="Paragraphedeliste"/>
        <w:numPr>
          <w:ilvl w:val="0"/>
          <w:numId w:val="14"/>
        </w:numPr>
      </w:pPr>
      <w:r>
        <w:t>l’utilisation d’un calendrier associé à u</w:t>
      </w:r>
      <w:r w:rsidR="002F5459">
        <w:t>n stock pour gérer les emprunts</w:t>
      </w:r>
    </w:p>
    <w:p w:rsidR="00870FE7" w:rsidRDefault="00870FE7" w:rsidP="00870FE7">
      <w:pPr>
        <w:pStyle w:val="Paragraphedeliste"/>
        <w:numPr>
          <w:ilvl w:val="0"/>
          <w:numId w:val="14"/>
        </w:numPr>
      </w:pPr>
      <w:r>
        <w:t xml:space="preserve">la possibilité de </w:t>
      </w:r>
      <w:r w:rsidR="002F5459">
        <w:t>rendre des emprunts périodiques</w:t>
      </w:r>
    </w:p>
    <w:p w:rsidR="000F1843" w:rsidRDefault="000F1843" w:rsidP="00AF32D3">
      <w:pPr>
        <w:pStyle w:val="Paragraphedeliste"/>
        <w:numPr>
          <w:ilvl w:val="0"/>
          <w:numId w:val="14"/>
        </w:numPr>
      </w:pPr>
      <w:r>
        <w:t>permettre de créer des groupes d’emprunts</w:t>
      </w:r>
    </w:p>
    <w:p w:rsidR="00870FE7" w:rsidRDefault="00870FE7" w:rsidP="00870FE7">
      <w:pPr>
        <w:pStyle w:val="Paragraphedeliste"/>
        <w:numPr>
          <w:ilvl w:val="0"/>
          <w:numId w:val="14"/>
        </w:numPr>
      </w:pPr>
      <w:r>
        <w:t>la gestion automatisée des entrées/sorties de matériels via un système de scan</w:t>
      </w:r>
    </w:p>
    <w:p w:rsidR="00CC65C4" w:rsidRDefault="00CC65C4" w:rsidP="00CC65C4">
      <w:pPr>
        <w:ind w:left="360"/>
      </w:pPr>
    </w:p>
    <w:p w:rsidR="00CC65C4" w:rsidRDefault="00D629E2" w:rsidP="00CC65C4">
      <w:pPr>
        <w:ind w:firstLine="360"/>
      </w:pPr>
      <w:r>
        <w:t xml:space="preserve">Ces fonctionnalités </w:t>
      </w:r>
      <w:r w:rsidR="007E424B">
        <w:t>nous permettront de mieux cibler nos questions lors des entretiens avec les utilisateurs. Nous avons également une meilleure vision des outils qui existent déjà, cette analyse nous permettra d’éviter de commettre les mêmes erreurs que celles identifiées dans ces derniers.</w:t>
      </w:r>
    </w:p>
    <w:p w:rsidR="00870FE7" w:rsidRDefault="00870FE7" w:rsidP="00870FE7">
      <w:pPr>
        <w:pStyle w:val="Paragraphedeliste"/>
        <w:ind w:left="1068"/>
      </w:pPr>
    </w:p>
    <w:p w:rsidR="00870FE7" w:rsidRPr="00870FE7" w:rsidRDefault="00870FE7" w:rsidP="00870FE7">
      <w:pPr>
        <w:ind w:firstLine="360"/>
      </w:pPr>
    </w:p>
    <w:p w:rsidR="00870FE7" w:rsidRDefault="00870FE7" w:rsidP="00870FE7">
      <w:pPr>
        <w:ind w:firstLine="360"/>
        <w:jc w:val="left"/>
        <w:rPr>
          <w:rFonts w:asciiTheme="majorHAnsi" w:eastAsiaTheme="majorEastAsia" w:hAnsiTheme="majorHAnsi" w:cstheme="majorBidi"/>
          <w:b/>
          <w:bCs/>
          <w:color w:val="345A8A" w:themeColor="accent1" w:themeShade="B5"/>
          <w:sz w:val="32"/>
          <w:szCs w:val="32"/>
        </w:rPr>
      </w:pPr>
    </w:p>
    <w:p w:rsidR="00870FE7" w:rsidRPr="00947B66" w:rsidRDefault="00870FE7" w:rsidP="00641ED5">
      <w:pPr>
        <w:ind w:firstLine="360"/>
        <w:jc w:val="center"/>
        <w:rPr>
          <w:rFonts w:asciiTheme="majorHAnsi" w:eastAsiaTheme="majorEastAsia" w:hAnsiTheme="majorHAnsi" w:cstheme="majorBidi"/>
          <w:b/>
          <w:bCs/>
          <w:color w:val="345A8A" w:themeColor="accent1" w:themeShade="B5"/>
          <w:sz w:val="32"/>
          <w:szCs w:val="32"/>
        </w:rPr>
        <w:sectPr w:rsidR="00870FE7" w:rsidRPr="00947B66" w:rsidSect="00A53E70">
          <w:pgSz w:w="11900" w:h="16840"/>
          <w:pgMar w:top="1417" w:right="1417" w:bottom="1417" w:left="1417" w:header="708" w:footer="708" w:gutter="0"/>
          <w:cols w:space="708"/>
          <w:titlePg/>
          <w:docGrid w:linePitch="360"/>
        </w:sectPr>
      </w:pPr>
    </w:p>
    <w:p w:rsidR="0035353C" w:rsidRPr="00947B66" w:rsidRDefault="00AD11EE" w:rsidP="00875847">
      <w:pPr>
        <w:pStyle w:val="Titre1"/>
        <w:numPr>
          <w:ilvl w:val="0"/>
          <w:numId w:val="6"/>
        </w:numPr>
      </w:pPr>
      <w:bookmarkStart w:id="13" w:name="_Toc371657813"/>
      <w:r w:rsidRPr="00947B66">
        <w:t>Mé</w:t>
      </w:r>
      <w:r w:rsidR="0029643C" w:rsidRPr="00947B66">
        <w:t>thodologie et Planification</w:t>
      </w:r>
      <w:bookmarkEnd w:id="13"/>
    </w:p>
    <w:p w:rsidR="00471F7C" w:rsidRPr="00947B66" w:rsidRDefault="00471F7C" w:rsidP="0035353C"/>
    <w:p w:rsidR="0035353C" w:rsidRPr="00947B66" w:rsidRDefault="00224BEA" w:rsidP="00224BEA">
      <w:pPr>
        <w:pStyle w:val="Titre2"/>
      </w:pPr>
      <w:bookmarkStart w:id="14" w:name="_Toc371657814"/>
      <w:r w:rsidRPr="00947B66">
        <w:t>Stratégie Générale</w:t>
      </w:r>
      <w:bookmarkEnd w:id="14"/>
    </w:p>
    <w:p w:rsidR="00C74231" w:rsidRPr="00947B66" w:rsidRDefault="00C74231" w:rsidP="00224BEA"/>
    <w:p w:rsidR="00F77781" w:rsidRPr="00F77781" w:rsidRDefault="00F77781" w:rsidP="00F77781">
      <w:pPr>
        <w:rPr>
          <w:iCs/>
        </w:rPr>
      </w:pPr>
      <w:r w:rsidRPr="00F77781">
        <w:rPr>
          <w:iCs/>
        </w:rPr>
        <w:t>Pour notre projet nous avons choisi une stratégie itérative. Notre projet étant centré utilisateurs, il est important de prendre en compte</w:t>
      </w:r>
      <w:r>
        <w:rPr>
          <w:iCs/>
        </w:rPr>
        <w:t xml:space="preserve"> </w:t>
      </w:r>
      <w:r w:rsidRPr="00F77781">
        <w:rPr>
          <w:iCs/>
        </w:rPr>
        <w:t>son avis. Grâce à la méthode itérative, l'utilisateur sera consulté plusieurs fois (une ou plusieurs fois de plus à chaque itération) ce qui permettra de</w:t>
      </w:r>
      <w:r>
        <w:rPr>
          <w:iCs/>
        </w:rPr>
        <w:t xml:space="preserve"> </w:t>
      </w:r>
      <w:r w:rsidRPr="00F77781">
        <w:rPr>
          <w:iCs/>
        </w:rPr>
        <w:t>répondre au mieux à ses besoins.</w:t>
      </w:r>
    </w:p>
    <w:p w:rsidR="00F77781" w:rsidRPr="00F77781" w:rsidRDefault="00F77781" w:rsidP="00F77781">
      <w:pPr>
        <w:rPr>
          <w:iCs/>
        </w:rPr>
      </w:pPr>
    </w:p>
    <w:p w:rsidR="00F77781" w:rsidRPr="00F77781" w:rsidRDefault="00F77781" w:rsidP="006A6674">
      <w:pPr>
        <w:rPr>
          <w:iCs/>
        </w:rPr>
      </w:pPr>
      <w:r w:rsidRPr="00F77781">
        <w:rPr>
          <w:iCs/>
        </w:rPr>
        <w:t>Pour commencer, nous allons préparer et effectuer des entretiens avec les utilisateurs afin de dégager les fonctionnalités attendu</w:t>
      </w:r>
      <w:r w:rsidR="006A6674">
        <w:rPr>
          <w:iCs/>
        </w:rPr>
        <w:t>e</w:t>
      </w:r>
      <w:r w:rsidRPr="00F77781">
        <w:rPr>
          <w:iCs/>
        </w:rPr>
        <w:t xml:space="preserve">s. A la suite de ces entretiens, nous concevrons des maquettes </w:t>
      </w:r>
      <w:r w:rsidR="006A6674">
        <w:rPr>
          <w:iCs/>
        </w:rPr>
        <w:t>illustrant le fonctionnement et les interfaces de notre plateforme. Celles-ci seront prévues en fonction des types de supports choisis : smartphone, tablette tactile et ordinateur.</w:t>
      </w:r>
      <w:r w:rsidRPr="00F77781">
        <w:rPr>
          <w:iCs/>
        </w:rPr>
        <w:t xml:space="preserve"> </w:t>
      </w:r>
      <w:r w:rsidR="006A6674">
        <w:rPr>
          <w:iCs/>
        </w:rPr>
        <w:t xml:space="preserve">Nous présenterons alors notre travail aux futurs potentiels utilisateurs qui, au travers des </w:t>
      </w:r>
      <w:proofErr w:type="spellStart"/>
      <w:r w:rsidR="006A6674" w:rsidRPr="006A6674">
        <w:rPr>
          <w:i/>
          <w:iCs/>
        </w:rPr>
        <w:t>storyboards</w:t>
      </w:r>
      <w:proofErr w:type="spellEnd"/>
      <w:r w:rsidR="006A6674">
        <w:rPr>
          <w:iCs/>
        </w:rPr>
        <w:t>, se chargeront de faire le tri entre les bonnes et les mauvaises idées. Nous conviendrons alors de plusieurs maquettes finales, qui serviront de base à la conception et l’implémentation de notre projet.</w:t>
      </w:r>
    </w:p>
    <w:p w:rsidR="00F77781" w:rsidRPr="00F77781" w:rsidRDefault="00F77781" w:rsidP="00F77781">
      <w:pPr>
        <w:rPr>
          <w:iCs/>
        </w:rPr>
      </w:pPr>
    </w:p>
    <w:p w:rsidR="00F77781" w:rsidRPr="00F77781" w:rsidRDefault="00F77781" w:rsidP="00F77781">
      <w:pPr>
        <w:rPr>
          <w:iCs/>
        </w:rPr>
      </w:pPr>
      <w:r w:rsidRPr="00F77781">
        <w:rPr>
          <w:iCs/>
        </w:rPr>
        <w:t>Une foi</w:t>
      </w:r>
      <w:r w:rsidR="00512F39">
        <w:rPr>
          <w:iCs/>
        </w:rPr>
        <w:t xml:space="preserve">s la liste des besoins récupérée et les maquettes définitives créées, nous nous attèlerons à concevoir </w:t>
      </w:r>
      <w:r w:rsidRPr="00F77781">
        <w:rPr>
          <w:iCs/>
        </w:rPr>
        <w:t xml:space="preserve">la future application. </w:t>
      </w:r>
      <w:r w:rsidR="00512F39">
        <w:rPr>
          <w:iCs/>
        </w:rPr>
        <w:t>Cette conception</w:t>
      </w:r>
      <w:r w:rsidRPr="00F77781">
        <w:rPr>
          <w:iCs/>
        </w:rPr>
        <w:t xml:space="preserve"> contiendra la rédaction d'un cahier des charges fonctio</w:t>
      </w:r>
      <w:r w:rsidR="00512F39">
        <w:rPr>
          <w:iCs/>
        </w:rPr>
        <w:t>nnel</w:t>
      </w:r>
      <w:r w:rsidRPr="00F77781">
        <w:rPr>
          <w:iCs/>
        </w:rPr>
        <w:t>, la réalisation de diagrammes</w:t>
      </w:r>
      <w:r w:rsidR="00512F39">
        <w:rPr>
          <w:iCs/>
        </w:rPr>
        <w:t xml:space="preserve"> UML</w:t>
      </w:r>
      <w:r w:rsidRPr="00F77781">
        <w:rPr>
          <w:iCs/>
        </w:rPr>
        <w:t xml:space="preserve"> et le choix de la technologie</w:t>
      </w:r>
      <w:r>
        <w:rPr>
          <w:iCs/>
        </w:rPr>
        <w:t xml:space="preserve"> </w:t>
      </w:r>
      <w:r w:rsidR="00512F39">
        <w:rPr>
          <w:iCs/>
        </w:rPr>
        <w:t>qui nous parai</w:t>
      </w:r>
      <w:r w:rsidRPr="00F77781">
        <w:rPr>
          <w:iCs/>
        </w:rPr>
        <w:t>tra</w:t>
      </w:r>
      <w:r w:rsidR="00512F39">
        <w:rPr>
          <w:iCs/>
        </w:rPr>
        <w:t xml:space="preserve"> être</w:t>
      </w:r>
      <w:r w:rsidRPr="00F77781">
        <w:rPr>
          <w:iCs/>
        </w:rPr>
        <w:t xml:space="preserve"> la plus adaptée pour ce projet. Une fois la conception terminée,</w:t>
      </w:r>
      <w:r>
        <w:rPr>
          <w:iCs/>
        </w:rPr>
        <w:t xml:space="preserve"> </w:t>
      </w:r>
      <w:r w:rsidRPr="00F77781">
        <w:rPr>
          <w:iCs/>
        </w:rPr>
        <w:t>nous pourrons implémenter l'application, c'est-à-dire, le back-end et le front-end</w:t>
      </w:r>
      <w:r>
        <w:rPr>
          <w:iCs/>
        </w:rPr>
        <w:t xml:space="preserve"> </w:t>
      </w:r>
      <w:r w:rsidRPr="00F77781">
        <w:rPr>
          <w:iCs/>
        </w:rPr>
        <w:t>tout en effectuant les tests fonctionnels en parallèle. Pour finir, nous consulterons</w:t>
      </w:r>
      <w:r>
        <w:rPr>
          <w:iCs/>
        </w:rPr>
        <w:t xml:space="preserve"> </w:t>
      </w:r>
      <w:r w:rsidRPr="00F77781">
        <w:rPr>
          <w:iCs/>
        </w:rPr>
        <w:t>à nouveau les utilisateurs en leur faisant tester l'application et en recueillant</w:t>
      </w:r>
      <w:r>
        <w:rPr>
          <w:iCs/>
        </w:rPr>
        <w:t xml:space="preserve"> </w:t>
      </w:r>
      <w:r w:rsidRPr="00F77781">
        <w:rPr>
          <w:iCs/>
        </w:rPr>
        <w:t>les amél</w:t>
      </w:r>
      <w:r w:rsidR="00512F39">
        <w:rPr>
          <w:iCs/>
        </w:rPr>
        <w:t>iorations qui ressortiront de ces entretiens</w:t>
      </w:r>
      <w:r w:rsidRPr="00F77781">
        <w:rPr>
          <w:iCs/>
        </w:rPr>
        <w:t>.</w:t>
      </w:r>
    </w:p>
    <w:p w:rsidR="00F77781" w:rsidRPr="00F77781" w:rsidRDefault="00F77781" w:rsidP="00F77781">
      <w:pPr>
        <w:rPr>
          <w:iCs/>
        </w:rPr>
      </w:pPr>
    </w:p>
    <w:p w:rsidR="00F77781" w:rsidRPr="00F77781" w:rsidRDefault="00F77781" w:rsidP="00F77781">
      <w:pPr>
        <w:rPr>
          <w:iCs/>
        </w:rPr>
      </w:pPr>
      <w:r w:rsidRPr="00F77781">
        <w:rPr>
          <w:iCs/>
        </w:rPr>
        <w:t>A partir de ces tests utilisateurs nous pourrons recommencer notre démarche en effectuant à nouveau une conception, une imp</w:t>
      </w:r>
      <w:r w:rsidR="00512F39">
        <w:rPr>
          <w:iCs/>
        </w:rPr>
        <w:t>lémentation et de nouveaux test</w:t>
      </w:r>
      <w:r w:rsidRPr="00F77781">
        <w:rPr>
          <w:iCs/>
        </w:rPr>
        <w:t xml:space="preserve">s utilisateurs. Ceci </w:t>
      </w:r>
      <w:r>
        <w:rPr>
          <w:iCs/>
        </w:rPr>
        <w:t>constituera</w:t>
      </w:r>
      <w:r w:rsidRPr="00F77781">
        <w:rPr>
          <w:iCs/>
        </w:rPr>
        <w:t xml:space="preserve"> donc notre deuxième itération. </w:t>
      </w:r>
    </w:p>
    <w:p w:rsidR="00F77781" w:rsidRPr="00F77781" w:rsidRDefault="00F77781" w:rsidP="00F77781">
      <w:pPr>
        <w:rPr>
          <w:iCs/>
        </w:rPr>
      </w:pPr>
    </w:p>
    <w:p w:rsidR="00F77781" w:rsidRDefault="00F77781" w:rsidP="00F77781">
      <w:pPr>
        <w:rPr>
          <w:iCs/>
        </w:rPr>
      </w:pPr>
      <w:r w:rsidRPr="00F77781">
        <w:rPr>
          <w:iCs/>
        </w:rPr>
        <w:t xml:space="preserve">Cette itération </w:t>
      </w:r>
      <w:r w:rsidR="00512F39">
        <w:rPr>
          <w:iCs/>
        </w:rPr>
        <w:t>peut</w:t>
      </w:r>
      <w:r w:rsidRPr="00F77781">
        <w:rPr>
          <w:iCs/>
        </w:rPr>
        <w:t xml:space="preserve"> être effectué</w:t>
      </w:r>
      <w:r>
        <w:rPr>
          <w:iCs/>
        </w:rPr>
        <w:t>e</w:t>
      </w:r>
      <w:r w:rsidRPr="00F77781">
        <w:rPr>
          <w:iCs/>
        </w:rPr>
        <w:t xml:space="preserve"> plusieurs fois afin d'arriver à une </w:t>
      </w:r>
      <w:r w:rsidR="00512F39">
        <w:rPr>
          <w:iCs/>
        </w:rPr>
        <w:t>solution</w:t>
      </w:r>
      <w:r w:rsidRPr="00F77781">
        <w:rPr>
          <w:iCs/>
        </w:rPr>
        <w:t xml:space="preserve"> qui convienne parfaitement à l'utilisateur. Malheureusement,</w:t>
      </w:r>
      <w:r>
        <w:rPr>
          <w:iCs/>
        </w:rPr>
        <w:t xml:space="preserve"> </w:t>
      </w:r>
      <w:r w:rsidRPr="00F77781">
        <w:rPr>
          <w:iCs/>
        </w:rPr>
        <w:t xml:space="preserve">la durée de notre projet </w:t>
      </w:r>
      <w:r w:rsidR="00512F39">
        <w:rPr>
          <w:iCs/>
        </w:rPr>
        <w:t xml:space="preserve">ne nous </w:t>
      </w:r>
      <w:r w:rsidRPr="00F77781">
        <w:rPr>
          <w:iCs/>
        </w:rPr>
        <w:t xml:space="preserve">permet </w:t>
      </w:r>
      <w:r w:rsidR="009A48BA">
        <w:rPr>
          <w:iCs/>
        </w:rPr>
        <w:t>d’en faire seulement deux</w:t>
      </w:r>
      <w:r w:rsidRPr="00F77781">
        <w:rPr>
          <w:iCs/>
        </w:rPr>
        <w:t>.</w:t>
      </w:r>
    </w:p>
    <w:p w:rsidR="00BE137B" w:rsidRDefault="00BE137B" w:rsidP="00F77781">
      <w:pPr>
        <w:rPr>
          <w:iCs/>
        </w:rPr>
      </w:pPr>
    </w:p>
    <w:p w:rsidR="00BE137B" w:rsidRDefault="00BE137B" w:rsidP="00F77781">
      <w:pPr>
        <w:rPr>
          <w:iCs/>
        </w:rPr>
      </w:pPr>
    </w:p>
    <w:p w:rsidR="00BE137B" w:rsidRDefault="00BE137B" w:rsidP="00F77781">
      <w:pPr>
        <w:rPr>
          <w:iCs/>
        </w:rPr>
      </w:pPr>
    </w:p>
    <w:p w:rsidR="00BE137B" w:rsidRDefault="00BE137B" w:rsidP="00F77781">
      <w:pPr>
        <w:rPr>
          <w:iCs/>
        </w:rPr>
      </w:pPr>
    </w:p>
    <w:p w:rsidR="00BE137B" w:rsidRDefault="00BE137B" w:rsidP="00F77781">
      <w:pPr>
        <w:rPr>
          <w:iCs/>
        </w:rPr>
      </w:pPr>
    </w:p>
    <w:p w:rsidR="00BE137B" w:rsidRDefault="00BE137B" w:rsidP="00F77781">
      <w:pPr>
        <w:rPr>
          <w:iCs/>
        </w:rPr>
      </w:pPr>
    </w:p>
    <w:p w:rsidR="00BE137B" w:rsidRDefault="00BE137B" w:rsidP="00F77781">
      <w:pPr>
        <w:rPr>
          <w:iCs/>
        </w:rPr>
      </w:pPr>
    </w:p>
    <w:p w:rsidR="00BE137B" w:rsidRDefault="00BE137B" w:rsidP="00F77781">
      <w:pPr>
        <w:rPr>
          <w:iCs/>
        </w:rPr>
      </w:pPr>
    </w:p>
    <w:p w:rsidR="00BE137B" w:rsidRDefault="00BE137B" w:rsidP="00F77781">
      <w:pPr>
        <w:rPr>
          <w:iCs/>
        </w:rPr>
      </w:pPr>
    </w:p>
    <w:p w:rsidR="00BE137B" w:rsidRPr="00F77781" w:rsidRDefault="00BE137B" w:rsidP="00F77781">
      <w:pPr>
        <w:rPr>
          <w:iCs/>
        </w:rPr>
      </w:pPr>
    </w:p>
    <w:p w:rsidR="00224BEA" w:rsidRPr="00947B66" w:rsidRDefault="00224BEA" w:rsidP="00224BEA">
      <w:pPr>
        <w:pStyle w:val="Titre2"/>
      </w:pPr>
      <w:bookmarkStart w:id="15" w:name="_Toc371657815"/>
      <w:r w:rsidRPr="00947B66">
        <w:t>Découpage en lots</w:t>
      </w:r>
      <w:bookmarkEnd w:id="15"/>
      <w:r w:rsidR="00C74231" w:rsidRPr="00947B66">
        <w:t xml:space="preserve"> </w:t>
      </w:r>
    </w:p>
    <w:p w:rsidR="00224BEA" w:rsidRPr="00947B66" w:rsidRDefault="00224BEA" w:rsidP="00224BEA"/>
    <w:p w:rsidR="003A29F2" w:rsidRPr="00947B66" w:rsidRDefault="003A29F2" w:rsidP="003A29F2">
      <w:pPr>
        <w:pStyle w:val="Lgende"/>
        <w:keepNext/>
      </w:pPr>
      <w:r w:rsidRPr="00947B66">
        <w:t xml:space="preserve">Tableau </w:t>
      </w:r>
      <w:r w:rsidR="00DD6BFE" w:rsidRPr="00947B66">
        <w:fldChar w:fldCharType="begin"/>
      </w:r>
      <w:r w:rsidRPr="00947B66">
        <w:instrText xml:space="preserve"> SEQ Tableau \* ARABIC </w:instrText>
      </w:r>
      <w:r w:rsidR="00DD6BFE" w:rsidRPr="00947B66">
        <w:fldChar w:fldCharType="separate"/>
      </w:r>
      <w:r w:rsidR="001E7F86" w:rsidRPr="00947B66">
        <w:rPr>
          <w:noProof/>
        </w:rPr>
        <w:t>1</w:t>
      </w:r>
      <w:r w:rsidR="00DD6BFE" w:rsidRPr="00947B66">
        <w:fldChar w:fldCharType="end"/>
      </w:r>
      <w:r w:rsidRPr="00947B66">
        <w:t xml:space="preserve"> - Liste des Lots</w:t>
      </w:r>
    </w:p>
    <w:tbl>
      <w:tblPr>
        <w:tblStyle w:val="Trameclaire-Accent1"/>
        <w:tblW w:w="5000" w:type="pct"/>
        <w:tblLook w:val="04A0"/>
      </w:tblPr>
      <w:tblGrid>
        <w:gridCol w:w="468"/>
        <w:gridCol w:w="3935"/>
        <w:gridCol w:w="1543"/>
        <w:gridCol w:w="1002"/>
        <w:gridCol w:w="934"/>
        <w:gridCol w:w="830"/>
        <w:gridCol w:w="570"/>
      </w:tblGrid>
      <w:tr w:rsidR="002243A7" w:rsidRPr="00947B66" w:rsidTr="00591838">
        <w:trPr>
          <w:cnfStyle w:val="100000000000"/>
        </w:trPr>
        <w:tc>
          <w:tcPr>
            <w:cnfStyle w:val="001000000000"/>
            <w:tcW w:w="252" w:type="pct"/>
          </w:tcPr>
          <w:p w:rsidR="002243A7" w:rsidRPr="00947B66" w:rsidRDefault="002243A7" w:rsidP="00224BEA">
            <w:r w:rsidRPr="00947B66">
              <w:t>#</w:t>
            </w:r>
          </w:p>
        </w:tc>
        <w:tc>
          <w:tcPr>
            <w:tcW w:w="2120" w:type="pct"/>
          </w:tcPr>
          <w:p w:rsidR="002243A7" w:rsidRPr="00947B66" w:rsidRDefault="002243A7" w:rsidP="00224BEA">
            <w:pPr>
              <w:cnfStyle w:val="100000000000"/>
            </w:pPr>
            <w:r w:rsidRPr="00947B66">
              <w:t xml:space="preserve">Titre du lot       </w:t>
            </w:r>
          </w:p>
        </w:tc>
        <w:tc>
          <w:tcPr>
            <w:tcW w:w="831" w:type="pct"/>
          </w:tcPr>
          <w:p w:rsidR="002243A7" w:rsidRPr="00947B66" w:rsidRDefault="002243A7" w:rsidP="00224BEA">
            <w:pPr>
              <w:cnfStyle w:val="100000000000"/>
            </w:pPr>
            <w:r w:rsidRPr="00947B66">
              <w:t>Type</w:t>
            </w:r>
          </w:p>
        </w:tc>
        <w:tc>
          <w:tcPr>
            <w:tcW w:w="540" w:type="pct"/>
          </w:tcPr>
          <w:p w:rsidR="002243A7" w:rsidRPr="00947B66" w:rsidRDefault="002243A7" w:rsidP="00224BEA">
            <w:pPr>
              <w:cnfStyle w:val="100000000000"/>
            </w:pPr>
            <w:r w:rsidRPr="00947B66">
              <w:t>Leader</w:t>
            </w:r>
          </w:p>
        </w:tc>
        <w:tc>
          <w:tcPr>
            <w:tcW w:w="503" w:type="pct"/>
          </w:tcPr>
          <w:p w:rsidR="002243A7" w:rsidRPr="00947B66" w:rsidRDefault="002243A7" w:rsidP="00224BEA">
            <w:pPr>
              <w:cnfStyle w:val="100000000000"/>
            </w:pPr>
            <w:r w:rsidRPr="00947B66">
              <w:t>Budget</w:t>
            </w:r>
          </w:p>
        </w:tc>
        <w:tc>
          <w:tcPr>
            <w:tcW w:w="447" w:type="pct"/>
          </w:tcPr>
          <w:p w:rsidR="002243A7" w:rsidRPr="00947B66" w:rsidRDefault="002243A7" w:rsidP="00224BEA">
            <w:pPr>
              <w:cnfStyle w:val="100000000000"/>
            </w:pPr>
            <w:r w:rsidRPr="00947B66">
              <w:t>Début</w:t>
            </w:r>
          </w:p>
        </w:tc>
        <w:tc>
          <w:tcPr>
            <w:tcW w:w="307" w:type="pct"/>
          </w:tcPr>
          <w:p w:rsidR="002243A7" w:rsidRPr="00947B66" w:rsidRDefault="002243A7" w:rsidP="00224BEA">
            <w:pPr>
              <w:cnfStyle w:val="100000000000"/>
            </w:pPr>
            <w:r w:rsidRPr="00947B66">
              <w:t>Fin</w:t>
            </w:r>
          </w:p>
        </w:tc>
      </w:tr>
      <w:tr w:rsidR="002243A7" w:rsidRPr="00947B66" w:rsidTr="00591838">
        <w:trPr>
          <w:cnfStyle w:val="000000100000"/>
        </w:trPr>
        <w:tc>
          <w:tcPr>
            <w:cnfStyle w:val="001000000000"/>
            <w:tcW w:w="252" w:type="pct"/>
          </w:tcPr>
          <w:p w:rsidR="002243A7" w:rsidRPr="00947B66" w:rsidRDefault="00C3061C" w:rsidP="00224BEA">
            <w:r w:rsidRPr="00947B66">
              <w:t>L</w:t>
            </w:r>
            <w:r w:rsidR="002F2532" w:rsidRPr="00947B66">
              <w:t>1</w:t>
            </w:r>
          </w:p>
        </w:tc>
        <w:tc>
          <w:tcPr>
            <w:tcW w:w="2120" w:type="pct"/>
          </w:tcPr>
          <w:p w:rsidR="002243A7" w:rsidRPr="00947B66" w:rsidRDefault="002F2532" w:rsidP="00224BEA">
            <w:pPr>
              <w:cnfStyle w:val="000000100000"/>
            </w:pPr>
            <w:r w:rsidRPr="00947B66">
              <w:t>Management du projet</w:t>
            </w:r>
          </w:p>
        </w:tc>
        <w:tc>
          <w:tcPr>
            <w:tcW w:w="831" w:type="pct"/>
          </w:tcPr>
          <w:p w:rsidR="002243A7" w:rsidRPr="00947B66" w:rsidRDefault="002F2532" w:rsidP="00224BEA">
            <w:pPr>
              <w:cnfStyle w:val="000000100000"/>
            </w:pPr>
            <w:r w:rsidRPr="00947B66">
              <w:t>MGMT</w:t>
            </w:r>
          </w:p>
        </w:tc>
        <w:tc>
          <w:tcPr>
            <w:tcW w:w="540" w:type="pct"/>
          </w:tcPr>
          <w:p w:rsidR="002243A7" w:rsidRPr="00947B66" w:rsidRDefault="00E7012D" w:rsidP="00224BEA">
            <w:pPr>
              <w:cnfStyle w:val="000000100000"/>
            </w:pPr>
            <w:r w:rsidRPr="00947B66">
              <w:t>Suzy</w:t>
            </w:r>
          </w:p>
        </w:tc>
        <w:tc>
          <w:tcPr>
            <w:tcW w:w="503" w:type="pct"/>
          </w:tcPr>
          <w:p w:rsidR="002243A7" w:rsidRPr="00947B66" w:rsidRDefault="00F57FAD" w:rsidP="00FF622E">
            <w:pPr>
              <w:cnfStyle w:val="000000100000"/>
            </w:pPr>
            <w:r>
              <w:t>345</w:t>
            </w:r>
          </w:p>
        </w:tc>
        <w:tc>
          <w:tcPr>
            <w:tcW w:w="447" w:type="pct"/>
          </w:tcPr>
          <w:p w:rsidR="002243A7" w:rsidRPr="00947B66" w:rsidRDefault="002F2532" w:rsidP="00224BEA">
            <w:pPr>
              <w:cnfStyle w:val="000000100000"/>
            </w:pPr>
            <w:r w:rsidRPr="00947B66">
              <w:t>S1</w:t>
            </w:r>
          </w:p>
        </w:tc>
        <w:tc>
          <w:tcPr>
            <w:tcW w:w="307" w:type="pct"/>
          </w:tcPr>
          <w:p w:rsidR="002243A7" w:rsidRPr="00947B66" w:rsidRDefault="00455138" w:rsidP="00FF622E">
            <w:pPr>
              <w:cnfStyle w:val="000000100000"/>
            </w:pPr>
            <w:r w:rsidRPr="00947B66">
              <w:t>S2</w:t>
            </w:r>
            <w:r w:rsidR="00FF622E" w:rsidRPr="00947B66">
              <w:t>1</w:t>
            </w:r>
          </w:p>
        </w:tc>
      </w:tr>
      <w:tr w:rsidR="002243A7" w:rsidRPr="00947B66" w:rsidTr="00591838">
        <w:tc>
          <w:tcPr>
            <w:cnfStyle w:val="001000000000"/>
            <w:tcW w:w="252" w:type="pct"/>
          </w:tcPr>
          <w:p w:rsidR="002243A7" w:rsidRPr="00947B66" w:rsidRDefault="00A30531" w:rsidP="00224BEA">
            <w:r w:rsidRPr="00947B66">
              <w:t>L2</w:t>
            </w:r>
          </w:p>
        </w:tc>
        <w:tc>
          <w:tcPr>
            <w:tcW w:w="2120" w:type="pct"/>
          </w:tcPr>
          <w:p w:rsidR="002243A7" w:rsidRPr="00947B66" w:rsidRDefault="00A30531" w:rsidP="007665C9">
            <w:pPr>
              <w:cnfStyle w:val="000000000000"/>
            </w:pPr>
            <w:r w:rsidRPr="00947B66">
              <w:t xml:space="preserve">Analyse </w:t>
            </w:r>
            <w:r w:rsidR="00591838" w:rsidRPr="00947B66">
              <w:t>utilisateurs + maquettes</w:t>
            </w:r>
          </w:p>
        </w:tc>
        <w:tc>
          <w:tcPr>
            <w:tcW w:w="831" w:type="pct"/>
          </w:tcPr>
          <w:p w:rsidR="00A30531" w:rsidRPr="00947B66" w:rsidRDefault="001E7F86" w:rsidP="00224BEA">
            <w:pPr>
              <w:cnfStyle w:val="000000000000"/>
            </w:pPr>
            <w:r w:rsidRPr="00947B66">
              <w:t>RECH</w:t>
            </w:r>
          </w:p>
        </w:tc>
        <w:tc>
          <w:tcPr>
            <w:tcW w:w="540" w:type="pct"/>
          </w:tcPr>
          <w:p w:rsidR="002243A7" w:rsidRPr="00947B66" w:rsidRDefault="00E7012D" w:rsidP="00224BEA">
            <w:pPr>
              <w:cnfStyle w:val="000000000000"/>
            </w:pPr>
            <w:r w:rsidRPr="00947B66">
              <w:t>Alexis</w:t>
            </w:r>
          </w:p>
        </w:tc>
        <w:tc>
          <w:tcPr>
            <w:tcW w:w="503" w:type="pct"/>
          </w:tcPr>
          <w:p w:rsidR="002243A7" w:rsidRPr="00947B66" w:rsidRDefault="00F57FAD" w:rsidP="00FF622E">
            <w:pPr>
              <w:cnfStyle w:val="000000000000"/>
            </w:pPr>
            <w:r>
              <w:t>161</w:t>
            </w:r>
          </w:p>
        </w:tc>
        <w:tc>
          <w:tcPr>
            <w:tcW w:w="447" w:type="pct"/>
          </w:tcPr>
          <w:p w:rsidR="002243A7" w:rsidRPr="00947B66" w:rsidRDefault="00FF622E" w:rsidP="00224BEA">
            <w:pPr>
              <w:cnfStyle w:val="000000000000"/>
            </w:pPr>
            <w:r w:rsidRPr="00947B66">
              <w:t>S6</w:t>
            </w:r>
          </w:p>
        </w:tc>
        <w:tc>
          <w:tcPr>
            <w:tcW w:w="307" w:type="pct"/>
          </w:tcPr>
          <w:p w:rsidR="002243A7" w:rsidRPr="00947B66" w:rsidRDefault="00FF622E" w:rsidP="00224BEA">
            <w:pPr>
              <w:cnfStyle w:val="000000000000"/>
            </w:pPr>
            <w:r w:rsidRPr="00947B66">
              <w:t>S8</w:t>
            </w:r>
          </w:p>
        </w:tc>
      </w:tr>
      <w:tr w:rsidR="00A30531" w:rsidRPr="00947B66" w:rsidTr="00591838">
        <w:trPr>
          <w:cnfStyle w:val="000000100000"/>
        </w:trPr>
        <w:tc>
          <w:tcPr>
            <w:cnfStyle w:val="001000000000"/>
            <w:tcW w:w="252" w:type="pct"/>
          </w:tcPr>
          <w:p w:rsidR="00A30531" w:rsidRPr="00947B66" w:rsidRDefault="00A30531" w:rsidP="00224BEA">
            <w:r w:rsidRPr="00947B66">
              <w:t>L3</w:t>
            </w:r>
          </w:p>
        </w:tc>
        <w:tc>
          <w:tcPr>
            <w:tcW w:w="2120" w:type="pct"/>
          </w:tcPr>
          <w:p w:rsidR="00A30531" w:rsidRPr="00947B66" w:rsidRDefault="00591838" w:rsidP="00224BEA">
            <w:pPr>
              <w:cnfStyle w:val="000000100000"/>
            </w:pPr>
            <w:r w:rsidRPr="00947B66">
              <w:t>Conception</w:t>
            </w:r>
          </w:p>
        </w:tc>
        <w:tc>
          <w:tcPr>
            <w:tcW w:w="831" w:type="pct"/>
          </w:tcPr>
          <w:p w:rsidR="00A30531" w:rsidRPr="00947B66" w:rsidRDefault="001E7F86" w:rsidP="00591838">
            <w:pPr>
              <w:cnfStyle w:val="000000100000"/>
            </w:pPr>
            <w:r w:rsidRPr="00947B66">
              <w:t>RECH </w:t>
            </w:r>
          </w:p>
        </w:tc>
        <w:tc>
          <w:tcPr>
            <w:tcW w:w="540" w:type="pct"/>
          </w:tcPr>
          <w:p w:rsidR="00A30531" w:rsidRPr="00947B66" w:rsidRDefault="00E7012D" w:rsidP="00224BEA">
            <w:pPr>
              <w:cnfStyle w:val="000000100000"/>
            </w:pPr>
            <w:r w:rsidRPr="00947B66">
              <w:t>Romain</w:t>
            </w:r>
          </w:p>
        </w:tc>
        <w:tc>
          <w:tcPr>
            <w:tcW w:w="503" w:type="pct"/>
          </w:tcPr>
          <w:p w:rsidR="00A30531" w:rsidRPr="00947B66" w:rsidRDefault="000A5418" w:rsidP="00F57FAD">
            <w:pPr>
              <w:cnfStyle w:val="000000100000"/>
            </w:pPr>
            <w:r w:rsidRPr="00947B66">
              <w:t>11</w:t>
            </w:r>
            <w:r w:rsidR="00F57FAD">
              <w:t>3</w:t>
            </w:r>
          </w:p>
        </w:tc>
        <w:tc>
          <w:tcPr>
            <w:tcW w:w="447" w:type="pct"/>
          </w:tcPr>
          <w:p w:rsidR="00A30531" w:rsidRPr="00947B66" w:rsidRDefault="00FF622E" w:rsidP="00224BEA">
            <w:pPr>
              <w:cnfStyle w:val="000000100000"/>
            </w:pPr>
            <w:r w:rsidRPr="00947B66">
              <w:t>S7</w:t>
            </w:r>
          </w:p>
        </w:tc>
        <w:tc>
          <w:tcPr>
            <w:tcW w:w="307" w:type="pct"/>
          </w:tcPr>
          <w:p w:rsidR="00A30531" w:rsidRPr="00947B66" w:rsidRDefault="00FF622E" w:rsidP="00224BEA">
            <w:pPr>
              <w:cnfStyle w:val="000000100000"/>
            </w:pPr>
            <w:r w:rsidRPr="00947B66">
              <w:t>S20</w:t>
            </w:r>
          </w:p>
        </w:tc>
      </w:tr>
      <w:tr w:rsidR="001E7F86" w:rsidRPr="00947B66" w:rsidTr="00591838">
        <w:tc>
          <w:tcPr>
            <w:cnfStyle w:val="001000000000"/>
            <w:tcW w:w="252" w:type="pct"/>
          </w:tcPr>
          <w:p w:rsidR="001E7F86" w:rsidRPr="00947B66" w:rsidRDefault="001E7F86" w:rsidP="00224BEA">
            <w:r w:rsidRPr="00947B66">
              <w:t>L4</w:t>
            </w:r>
          </w:p>
        </w:tc>
        <w:tc>
          <w:tcPr>
            <w:tcW w:w="2120" w:type="pct"/>
          </w:tcPr>
          <w:p w:rsidR="001E7F86" w:rsidRPr="00947B66" w:rsidRDefault="00591838" w:rsidP="00224BEA">
            <w:pPr>
              <w:cnfStyle w:val="000000000000"/>
            </w:pPr>
            <w:r w:rsidRPr="00947B66">
              <w:t>Implémentation</w:t>
            </w:r>
          </w:p>
        </w:tc>
        <w:tc>
          <w:tcPr>
            <w:tcW w:w="831" w:type="pct"/>
          </w:tcPr>
          <w:p w:rsidR="001E7F86" w:rsidRPr="00947B66" w:rsidRDefault="00591838" w:rsidP="00224BEA">
            <w:pPr>
              <w:cnfStyle w:val="000000000000"/>
            </w:pPr>
            <w:r w:rsidRPr="00947B66">
              <w:t>IMPL</w:t>
            </w:r>
          </w:p>
        </w:tc>
        <w:tc>
          <w:tcPr>
            <w:tcW w:w="540" w:type="pct"/>
          </w:tcPr>
          <w:p w:rsidR="001E7F86" w:rsidRPr="00947B66" w:rsidRDefault="00E7012D" w:rsidP="00224BEA">
            <w:pPr>
              <w:cnfStyle w:val="000000000000"/>
            </w:pPr>
            <w:r w:rsidRPr="00947B66">
              <w:t>Romain</w:t>
            </w:r>
          </w:p>
        </w:tc>
        <w:tc>
          <w:tcPr>
            <w:tcW w:w="503" w:type="pct"/>
          </w:tcPr>
          <w:p w:rsidR="001E7F86" w:rsidRPr="00947B66" w:rsidRDefault="00F57FAD" w:rsidP="00890F6C">
            <w:pPr>
              <w:cnfStyle w:val="000000000000"/>
            </w:pPr>
            <w:r>
              <w:t>295</w:t>
            </w:r>
          </w:p>
        </w:tc>
        <w:tc>
          <w:tcPr>
            <w:tcW w:w="447" w:type="pct"/>
          </w:tcPr>
          <w:p w:rsidR="001E7F86" w:rsidRPr="00947B66" w:rsidRDefault="00FF622E" w:rsidP="00224BEA">
            <w:pPr>
              <w:cnfStyle w:val="000000000000"/>
            </w:pPr>
            <w:r w:rsidRPr="00947B66">
              <w:t>S9</w:t>
            </w:r>
          </w:p>
        </w:tc>
        <w:tc>
          <w:tcPr>
            <w:tcW w:w="307" w:type="pct"/>
          </w:tcPr>
          <w:p w:rsidR="001E7F86" w:rsidRPr="00947B66" w:rsidRDefault="00FF622E" w:rsidP="00224BEA">
            <w:pPr>
              <w:cnfStyle w:val="000000000000"/>
            </w:pPr>
            <w:r w:rsidRPr="00947B66">
              <w:t>S20</w:t>
            </w:r>
          </w:p>
        </w:tc>
      </w:tr>
      <w:tr w:rsidR="001E7F86" w:rsidRPr="00947B66" w:rsidTr="00591838">
        <w:trPr>
          <w:cnfStyle w:val="000000100000"/>
        </w:trPr>
        <w:tc>
          <w:tcPr>
            <w:cnfStyle w:val="001000000000"/>
            <w:tcW w:w="252" w:type="pct"/>
          </w:tcPr>
          <w:p w:rsidR="001E7F86" w:rsidRPr="00947B66" w:rsidRDefault="001E7F86" w:rsidP="00224BEA">
            <w:r w:rsidRPr="00947B66">
              <w:t>L5</w:t>
            </w:r>
          </w:p>
        </w:tc>
        <w:tc>
          <w:tcPr>
            <w:tcW w:w="2120" w:type="pct"/>
          </w:tcPr>
          <w:p w:rsidR="001E7F86" w:rsidRPr="00947B66" w:rsidRDefault="00591838" w:rsidP="00224BEA">
            <w:pPr>
              <w:cnfStyle w:val="000000100000"/>
            </w:pPr>
            <w:r w:rsidRPr="00947B66">
              <w:t>Tests utilisateurs</w:t>
            </w:r>
          </w:p>
        </w:tc>
        <w:tc>
          <w:tcPr>
            <w:tcW w:w="831" w:type="pct"/>
          </w:tcPr>
          <w:p w:rsidR="001E7F86" w:rsidRPr="00947B66" w:rsidRDefault="001E7F86" w:rsidP="00224BEA">
            <w:pPr>
              <w:cnfStyle w:val="000000100000"/>
            </w:pPr>
            <w:r w:rsidRPr="00947B66">
              <w:t>RECH</w:t>
            </w:r>
          </w:p>
        </w:tc>
        <w:tc>
          <w:tcPr>
            <w:tcW w:w="540" w:type="pct"/>
          </w:tcPr>
          <w:p w:rsidR="001E7F86" w:rsidRPr="00947B66" w:rsidRDefault="00E7012D" w:rsidP="00224BEA">
            <w:pPr>
              <w:cnfStyle w:val="000000100000"/>
            </w:pPr>
            <w:r w:rsidRPr="00947B66">
              <w:t>Alexis</w:t>
            </w:r>
          </w:p>
        </w:tc>
        <w:tc>
          <w:tcPr>
            <w:tcW w:w="503" w:type="pct"/>
          </w:tcPr>
          <w:p w:rsidR="001E7F86" w:rsidRPr="00947B66" w:rsidRDefault="000A5418" w:rsidP="00224BEA">
            <w:pPr>
              <w:cnfStyle w:val="000000100000"/>
            </w:pPr>
            <w:r w:rsidRPr="00947B66">
              <w:t>3</w:t>
            </w:r>
            <w:r w:rsidR="00F57FAD">
              <w:t>4</w:t>
            </w:r>
          </w:p>
        </w:tc>
        <w:tc>
          <w:tcPr>
            <w:tcW w:w="447" w:type="pct"/>
          </w:tcPr>
          <w:p w:rsidR="001E7F86" w:rsidRPr="00947B66" w:rsidRDefault="00FF622E" w:rsidP="00224BEA">
            <w:pPr>
              <w:cnfStyle w:val="000000100000"/>
            </w:pPr>
            <w:r w:rsidRPr="00947B66">
              <w:t>S19</w:t>
            </w:r>
          </w:p>
        </w:tc>
        <w:tc>
          <w:tcPr>
            <w:tcW w:w="307" w:type="pct"/>
          </w:tcPr>
          <w:p w:rsidR="001E7F86" w:rsidRPr="00947B66" w:rsidRDefault="00FF622E" w:rsidP="00224BEA">
            <w:pPr>
              <w:cnfStyle w:val="000000100000"/>
            </w:pPr>
            <w:r w:rsidRPr="00947B66">
              <w:t>S2</w:t>
            </w:r>
            <w:r w:rsidR="0075185C">
              <w:t>1</w:t>
            </w:r>
          </w:p>
        </w:tc>
      </w:tr>
      <w:tr w:rsidR="003A29F2" w:rsidRPr="00947B66" w:rsidTr="00591838">
        <w:tc>
          <w:tcPr>
            <w:cnfStyle w:val="001000000000"/>
            <w:tcW w:w="3743" w:type="pct"/>
            <w:gridSpan w:val="4"/>
          </w:tcPr>
          <w:p w:rsidR="003A29F2" w:rsidRPr="00947B66" w:rsidRDefault="003A29F2" w:rsidP="003A29F2">
            <w:pPr>
              <w:jc w:val="right"/>
            </w:pPr>
            <w:r w:rsidRPr="00947B66">
              <w:t>Total :</w:t>
            </w:r>
          </w:p>
        </w:tc>
        <w:tc>
          <w:tcPr>
            <w:tcW w:w="1257" w:type="pct"/>
            <w:gridSpan w:val="3"/>
          </w:tcPr>
          <w:p w:rsidR="003A29F2" w:rsidRPr="00947B66" w:rsidRDefault="00224D4F" w:rsidP="00FF622E">
            <w:pPr>
              <w:jc w:val="left"/>
              <w:cnfStyle w:val="000000000000"/>
            </w:pPr>
            <w:r w:rsidRPr="00947B66">
              <w:t>[</w:t>
            </w:r>
            <w:r w:rsidR="00203B47" w:rsidRPr="00947B66">
              <w:t>3</w:t>
            </w:r>
            <w:r w:rsidR="00FF622E" w:rsidRPr="00947B66">
              <w:t>16</w:t>
            </w:r>
            <w:r w:rsidR="003A29F2" w:rsidRPr="00947B66">
              <w:t>h/étudiant</w:t>
            </w:r>
            <w:proofErr w:type="gramStart"/>
            <w:r w:rsidRPr="00947B66">
              <w:t>]h</w:t>
            </w:r>
            <w:proofErr w:type="gramEnd"/>
            <w:r w:rsidR="003A29F2" w:rsidRPr="00947B66">
              <w:t xml:space="preserve"> </w:t>
            </w:r>
          </w:p>
        </w:tc>
      </w:tr>
    </w:tbl>
    <w:p w:rsidR="00502DF0" w:rsidRPr="00947B66" w:rsidRDefault="00107E67" w:rsidP="00502DF0">
      <w:pPr>
        <w:pStyle w:val="Titre2"/>
      </w:pPr>
      <w:bookmarkStart w:id="16" w:name="_Toc371657816"/>
      <w:r w:rsidRPr="00947B66">
        <w:t>Planificatio</w:t>
      </w:r>
      <w:r w:rsidR="00502DF0" w:rsidRPr="00947B66">
        <w:t>n</w:t>
      </w:r>
      <w:bookmarkEnd w:id="16"/>
    </w:p>
    <w:p w:rsidR="00502DF0" w:rsidRPr="00947B66" w:rsidRDefault="00502DF0" w:rsidP="00502DF0">
      <w:pPr>
        <w:jc w:val="left"/>
        <w:sectPr w:rsidR="00502DF0" w:rsidRPr="00947B66" w:rsidSect="00396D91">
          <w:pgSz w:w="11900" w:h="16840"/>
          <w:pgMar w:top="1417" w:right="1417" w:bottom="1417" w:left="1417" w:header="708" w:footer="708" w:gutter="0"/>
          <w:cols w:space="708"/>
          <w:titlePg/>
          <w:docGrid w:linePitch="360"/>
        </w:sectPr>
      </w:pPr>
      <w:r w:rsidRPr="00947B66">
        <w:t>(</w:t>
      </w:r>
      <w:r w:rsidR="008106FE" w:rsidRPr="00947B66">
        <w:t>Voir</w:t>
      </w:r>
      <w:r w:rsidRPr="00947B66">
        <w:t xml:space="preserve"> page suivante)</w:t>
      </w:r>
    </w:p>
    <w:tbl>
      <w:tblPr>
        <w:tblStyle w:val="Grilledutableau"/>
        <w:tblW w:w="0" w:type="auto"/>
        <w:tblLook w:val="04A0"/>
      </w:tblPr>
      <w:tblGrid>
        <w:gridCol w:w="448"/>
        <w:gridCol w:w="473"/>
        <w:gridCol w:w="473"/>
        <w:gridCol w:w="423"/>
        <w:gridCol w:w="423"/>
        <w:gridCol w:w="423"/>
        <w:gridCol w:w="473"/>
        <w:gridCol w:w="423"/>
        <w:gridCol w:w="423"/>
        <w:gridCol w:w="423"/>
        <w:gridCol w:w="473"/>
        <w:gridCol w:w="423"/>
        <w:gridCol w:w="423"/>
        <w:gridCol w:w="473"/>
        <w:gridCol w:w="423"/>
        <w:gridCol w:w="423"/>
        <w:gridCol w:w="423"/>
        <w:gridCol w:w="473"/>
        <w:gridCol w:w="423"/>
        <w:gridCol w:w="423"/>
      </w:tblGrid>
      <w:tr w:rsidR="004C2FE2" w:rsidRPr="00947B66" w:rsidTr="0000720C">
        <w:trPr>
          <w:cantSplit/>
          <w:trHeight w:val="558"/>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7" w:name="_Toc371528751"/>
            <w:bookmarkStart w:id="18" w:name="_Toc371611201"/>
            <w:bookmarkStart w:id="19" w:name="_Toc371657817"/>
            <w:r w:rsidRPr="00947B66">
              <w:rPr>
                <w:color w:val="auto"/>
                <w:sz w:val="18"/>
                <w:szCs w:val="18"/>
              </w:rPr>
              <w:t>21</w:t>
            </w:r>
            <w:bookmarkEnd w:id="17"/>
            <w:bookmarkEnd w:id="18"/>
            <w:bookmarkEnd w:id="19"/>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0" w:name="_Toc371528752"/>
            <w:bookmarkStart w:id="21" w:name="_Toc371611202"/>
            <w:bookmarkStart w:id="22" w:name="_Toc371657818"/>
            <w:r w:rsidRPr="00947B66">
              <w:rPr>
                <w:color w:val="auto"/>
                <w:sz w:val="14"/>
                <w:szCs w:val="14"/>
              </w:rPr>
              <w:t>120</w:t>
            </w:r>
            <w:bookmarkEnd w:id="20"/>
            <w:bookmarkEnd w:id="21"/>
            <w:bookmarkEnd w:id="22"/>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3" w:name="_Toc371528753"/>
            <w:bookmarkStart w:id="24" w:name="_Toc371611203"/>
            <w:bookmarkStart w:id="25" w:name="_Toc371657819"/>
            <w:r>
              <w:rPr>
                <w:color w:val="auto"/>
                <w:sz w:val="16"/>
                <w:szCs w:val="16"/>
              </w:rPr>
              <w:t>6</w:t>
            </w:r>
            <w:bookmarkEnd w:id="23"/>
            <w:bookmarkEnd w:id="24"/>
            <w:bookmarkEnd w:id="25"/>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6" w:name="_Toc371528754"/>
            <w:bookmarkStart w:id="27" w:name="_Toc371611204"/>
            <w:bookmarkStart w:id="28" w:name="_Toc371657820"/>
            <w:r>
              <w:rPr>
                <w:color w:val="auto"/>
                <w:sz w:val="16"/>
                <w:szCs w:val="16"/>
              </w:rPr>
              <w:t>102</w:t>
            </w:r>
            <w:bookmarkEnd w:id="26"/>
            <w:bookmarkEnd w:id="27"/>
            <w:bookmarkEnd w:id="28"/>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D6E3BC" w:themeFill="accent3" w:themeFillTint="66"/>
            <w:textDirection w:val="btLr"/>
            <w:vAlign w:val="center"/>
          </w:tcPr>
          <w:p w:rsidR="004C2FE2" w:rsidRPr="00947B66" w:rsidRDefault="0000720C" w:rsidP="004B1866">
            <w:pPr>
              <w:pStyle w:val="Titre2"/>
              <w:spacing w:before="0"/>
              <w:ind w:left="113" w:right="113"/>
              <w:jc w:val="center"/>
              <w:rPr>
                <w:color w:val="auto"/>
                <w:sz w:val="16"/>
                <w:szCs w:val="16"/>
              </w:rPr>
            </w:pPr>
            <w:bookmarkStart w:id="29" w:name="_Toc371528755"/>
            <w:bookmarkStart w:id="30" w:name="_Toc371611205"/>
            <w:bookmarkStart w:id="31" w:name="_Toc371657821"/>
            <w:r>
              <w:rPr>
                <w:color w:val="auto"/>
                <w:sz w:val="16"/>
                <w:szCs w:val="16"/>
              </w:rPr>
              <w:t>8</w:t>
            </w:r>
            <w:bookmarkEnd w:id="29"/>
            <w:bookmarkEnd w:id="30"/>
            <w:bookmarkEnd w:id="31"/>
          </w:p>
        </w:tc>
        <w:tc>
          <w:tcPr>
            <w:tcW w:w="423" w:type="dxa"/>
            <w:shd w:val="clear" w:color="auto" w:fill="D6E3BC" w:themeFill="accent3" w:themeFillTint="66"/>
            <w:textDirection w:val="btLr"/>
            <w:vAlign w:val="center"/>
          </w:tcPr>
          <w:p w:rsidR="004C2FE2" w:rsidRPr="00947B66" w:rsidRDefault="0000720C" w:rsidP="004B1866">
            <w:pPr>
              <w:pStyle w:val="Titre2"/>
              <w:spacing w:before="0"/>
              <w:ind w:left="113" w:right="113"/>
              <w:jc w:val="center"/>
              <w:rPr>
                <w:color w:val="auto"/>
                <w:sz w:val="16"/>
                <w:szCs w:val="16"/>
              </w:rPr>
            </w:pPr>
            <w:bookmarkStart w:id="32" w:name="_Toc371528756"/>
            <w:bookmarkStart w:id="33" w:name="_Toc371611206"/>
            <w:bookmarkStart w:id="34" w:name="_Toc371657822"/>
            <w:r>
              <w:rPr>
                <w:color w:val="auto"/>
                <w:sz w:val="16"/>
                <w:szCs w:val="16"/>
              </w:rPr>
              <w:t>4</w:t>
            </w:r>
            <w:bookmarkEnd w:id="32"/>
            <w:bookmarkEnd w:id="33"/>
            <w:bookmarkEnd w:id="34"/>
          </w:p>
        </w:tc>
      </w:tr>
      <w:tr w:rsidR="001330EE" w:rsidRPr="00947B66" w:rsidTr="00F57FAD">
        <w:trPr>
          <w:cantSplit/>
          <w:trHeight w:val="655"/>
        </w:trPr>
        <w:tc>
          <w:tcPr>
            <w:tcW w:w="448" w:type="dxa"/>
            <w:textDirection w:val="btLr"/>
            <w:vAlign w:val="center"/>
          </w:tcPr>
          <w:p w:rsidR="001330EE" w:rsidRPr="00947B66" w:rsidRDefault="001330EE" w:rsidP="004B1866">
            <w:pPr>
              <w:pStyle w:val="Titre2"/>
              <w:spacing w:before="0"/>
              <w:ind w:left="113" w:right="113"/>
              <w:jc w:val="center"/>
              <w:rPr>
                <w:color w:val="auto"/>
                <w:sz w:val="18"/>
                <w:szCs w:val="18"/>
              </w:rPr>
            </w:pPr>
            <w:bookmarkStart w:id="35" w:name="_Toc371528757"/>
            <w:bookmarkStart w:id="36" w:name="_Toc371611207"/>
            <w:bookmarkStart w:id="37" w:name="_Toc371657823"/>
            <w:r w:rsidRPr="00947B66">
              <w:rPr>
                <w:color w:val="auto"/>
                <w:sz w:val="18"/>
                <w:szCs w:val="18"/>
              </w:rPr>
              <w:t>20</w:t>
            </w:r>
            <w:bookmarkEnd w:id="35"/>
            <w:bookmarkEnd w:id="36"/>
            <w:bookmarkEnd w:id="37"/>
          </w:p>
        </w:tc>
        <w:tc>
          <w:tcPr>
            <w:tcW w:w="473" w:type="dxa"/>
            <w:textDirection w:val="btLr"/>
          </w:tcPr>
          <w:p w:rsidR="001330EE" w:rsidRPr="00947B66" w:rsidRDefault="001330EE" w:rsidP="00626749">
            <w:pPr>
              <w:pStyle w:val="Titre2"/>
              <w:spacing w:before="0"/>
              <w:ind w:left="113" w:right="113"/>
              <w:rPr>
                <w:color w:val="auto"/>
                <w:sz w:val="14"/>
                <w:szCs w:val="14"/>
              </w:rPr>
            </w:pPr>
            <w:bookmarkStart w:id="38" w:name="_Toc371528758"/>
            <w:bookmarkStart w:id="39" w:name="_Toc371611208"/>
            <w:bookmarkStart w:id="40" w:name="_Toc371657824"/>
            <w:r w:rsidRPr="00947B66">
              <w:rPr>
                <w:color w:val="auto"/>
                <w:sz w:val="14"/>
                <w:szCs w:val="14"/>
              </w:rPr>
              <w:t>120</w:t>
            </w:r>
            <w:bookmarkEnd w:id="38"/>
            <w:bookmarkEnd w:id="39"/>
            <w:bookmarkEnd w:id="40"/>
          </w:p>
        </w:tc>
        <w:tc>
          <w:tcPr>
            <w:tcW w:w="47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1330EE" w:rsidRPr="00947B66" w:rsidRDefault="001330EE" w:rsidP="004B1866">
            <w:pPr>
              <w:pStyle w:val="Titre2"/>
              <w:spacing w:before="0"/>
              <w:ind w:left="113" w:right="113"/>
              <w:jc w:val="center"/>
              <w:rPr>
                <w:color w:val="auto"/>
                <w:sz w:val="16"/>
                <w:szCs w:val="16"/>
              </w:rPr>
            </w:pPr>
            <w:bookmarkStart w:id="41" w:name="_Toc371528759"/>
            <w:bookmarkStart w:id="42" w:name="_Toc371611209"/>
            <w:bookmarkStart w:id="43" w:name="_Toc371657825"/>
            <w:r>
              <w:rPr>
                <w:color w:val="auto"/>
                <w:sz w:val="16"/>
                <w:szCs w:val="16"/>
              </w:rPr>
              <w:t>9</w:t>
            </w:r>
            <w:bookmarkEnd w:id="41"/>
            <w:bookmarkEnd w:id="42"/>
            <w:bookmarkEnd w:id="43"/>
          </w:p>
        </w:tc>
        <w:tc>
          <w:tcPr>
            <w:tcW w:w="423" w:type="dxa"/>
            <w:shd w:val="clear" w:color="auto" w:fill="E5B8B7" w:themeFill="accent2" w:themeFillTint="66"/>
            <w:textDirection w:val="btLr"/>
            <w:vAlign w:val="center"/>
          </w:tcPr>
          <w:p w:rsidR="001330EE" w:rsidRPr="00947B66" w:rsidRDefault="001330EE" w:rsidP="004B1866">
            <w:pPr>
              <w:pStyle w:val="Titre2"/>
              <w:spacing w:before="0"/>
              <w:ind w:left="113" w:right="113"/>
              <w:jc w:val="center"/>
              <w:rPr>
                <w:color w:val="auto"/>
                <w:sz w:val="16"/>
                <w:szCs w:val="16"/>
              </w:rPr>
            </w:pPr>
            <w:bookmarkStart w:id="44" w:name="_Toc371528760"/>
            <w:bookmarkStart w:id="45" w:name="_Toc371611210"/>
            <w:bookmarkStart w:id="46" w:name="_Toc371657826"/>
            <w:r>
              <w:rPr>
                <w:color w:val="auto"/>
                <w:sz w:val="16"/>
                <w:szCs w:val="16"/>
              </w:rPr>
              <w:t>12</w:t>
            </w:r>
            <w:bookmarkEnd w:id="44"/>
            <w:bookmarkEnd w:id="45"/>
            <w:bookmarkEnd w:id="46"/>
          </w:p>
        </w:tc>
        <w:tc>
          <w:tcPr>
            <w:tcW w:w="47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shd w:val="clear" w:color="auto" w:fill="D6E3BC" w:themeFill="accent3" w:themeFillTint="66"/>
            <w:textDirection w:val="btLr"/>
            <w:vAlign w:val="center"/>
          </w:tcPr>
          <w:p w:rsidR="001330EE" w:rsidRPr="00947B66" w:rsidRDefault="005F6DB0" w:rsidP="004B1866">
            <w:pPr>
              <w:pStyle w:val="Titre2"/>
              <w:spacing w:before="0"/>
              <w:ind w:left="113" w:right="113"/>
              <w:jc w:val="center"/>
              <w:rPr>
                <w:color w:val="auto"/>
                <w:sz w:val="16"/>
                <w:szCs w:val="16"/>
              </w:rPr>
            </w:pPr>
            <w:bookmarkStart w:id="47" w:name="_Toc371528761"/>
            <w:bookmarkStart w:id="48" w:name="_Toc371611211"/>
            <w:bookmarkStart w:id="49" w:name="_Toc371657827"/>
            <w:r>
              <w:rPr>
                <w:color w:val="auto"/>
                <w:sz w:val="16"/>
                <w:szCs w:val="16"/>
              </w:rPr>
              <w:t>1</w:t>
            </w:r>
            <w:r w:rsidR="0001200A">
              <w:rPr>
                <w:color w:val="auto"/>
                <w:sz w:val="16"/>
                <w:szCs w:val="16"/>
              </w:rPr>
              <w:t>1</w:t>
            </w:r>
            <w:bookmarkEnd w:id="47"/>
            <w:bookmarkEnd w:id="48"/>
            <w:bookmarkEnd w:id="49"/>
          </w:p>
        </w:tc>
        <w:tc>
          <w:tcPr>
            <w:tcW w:w="423" w:type="dxa"/>
            <w:shd w:val="clear" w:color="auto" w:fill="D6E3BC" w:themeFill="accent3" w:themeFillTint="66"/>
            <w:textDirection w:val="btLr"/>
            <w:vAlign w:val="center"/>
          </w:tcPr>
          <w:p w:rsidR="001330EE" w:rsidRPr="00947B66" w:rsidRDefault="005F6DB0" w:rsidP="004B1866">
            <w:pPr>
              <w:pStyle w:val="Titre2"/>
              <w:spacing w:before="0"/>
              <w:ind w:left="113" w:right="113"/>
              <w:jc w:val="center"/>
              <w:rPr>
                <w:color w:val="auto"/>
                <w:sz w:val="16"/>
                <w:szCs w:val="16"/>
              </w:rPr>
            </w:pPr>
            <w:bookmarkStart w:id="50" w:name="_Toc371528762"/>
            <w:bookmarkStart w:id="51" w:name="_Toc371611212"/>
            <w:bookmarkStart w:id="52" w:name="_Toc371657828"/>
            <w:r>
              <w:rPr>
                <w:color w:val="auto"/>
                <w:sz w:val="16"/>
                <w:szCs w:val="16"/>
              </w:rPr>
              <w:t>1</w:t>
            </w:r>
            <w:r w:rsidR="0001200A">
              <w:rPr>
                <w:color w:val="auto"/>
                <w:sz w:val="16"/>
                <w:szCs w:val="16"/>
              </w:rPr>
              <w:t>1</w:t>
            </w:r>
            <w:bookmarkEnd w:id="50"/>
            <w:bookmarkEnd w:id="51"/>
            <w:bookmarkEnd w:id="52"/>
          </w:p>
        </w:tc>
        <w:tc>
          <w:tcPr>
            <w:tcW w:w="473" w:type="dxa"/>
            <w:shd w:val="clear" w:color="auto" w:fill="auto"/>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shd w:val="clear" w:color="auto" w:fill="D6E3BC" w:themeFill="accent3" w:themeFillTint="66"/>
            <w:textDirection w:val="btLr"/>
            <w:vAlign w:val="center"/>
          </w:tcPr>
          <w:p w:rsidR="001330EE" w:rsidRPr="00947B66" w:rsidRDefault="00F57FAD" w:rsidP="004B1866">
            <w:pPr>
              <w:pStyle w:val="Titre2"/>
              <w:spacing w:before="0"/>
              <w:ind w:left="113" w:right="113"/>
              <w:jc w:val="center"/>
              <w:rPr>
                <w:color w:val="auto"/>
                <w:sz w:val="16"/>
                <w:szCs w:val="16"/>
              </w:rPr>
            </w:pPr>
            <w:bookmarkStart w:id="53" w:name="_Toc371528763"/>
            <w:bookmarkStart w:id="54" w:name="_Toc371611213"/>
            <w:bookmarkStart w:id="55" w:name="_Toc371657829"/>
            <w:r>
              <w:rPr>
                <w:color w:val="auto"/>
                <w:sz w:val="16"/>
                <w:szCs w:val="16"/>
              </w:rPr>
              <w:t>20</w:t>
            </w:r>
            <w:bookmarkEnd w:id="53"/>
            <w:bookmarkEnd w:id="54"/>
            <w:bookmarkEnd w:id="55"/>
          </w:p>
        </w:tc>
        <w:tc>
          <w:tcPr>
            <w:tcW w:w="423" w:type="dxa"/>
            <w:shd w:val="clear" w:color="auto" w:fill="D6E3BC" w:themeFill="accent3" w:themeFillTint="66"/>
            <w:textDirection w:val="btLr"/>
            <w:vAlign w:val="center"/>
          </w:tcPr>
          <w:p w:rsidR="001330EE" w:rsidRPr="00947B66" w:rsidRDefault="00F57FAD" w:rsidP="004B1866">
            <w:pPr>
              <w:pStyle w:val="Titre2"/>
              <w:spacing w:before="0"/>
              <w:ind w:left="113" w:right="113"/>
              <w:jc w:val="center"/>
              <w:rPr>
                <w:color w:val="auto"/>
                <w:sz w:val="16"/>
                <w:szCs w:val="16"/>
              </w:rPr>
            </w:pPr>
            <w:bookmarkStart w:id="56" w:name="_Toc371528764"/>
            <w:bookmarkStart w:id="57" w:name="_Toc371611214"/>
            <w:bookmarkStart w:id="58" w:name="_Toc371657830"/>
            <w:r>
              <w:rPr>
                <w:color w:val="auto"/>
                <w:sz w:val="16"/>
                <w:szCs w:val="16"/>
              </w:rPr>
              <w:t>38</w:t>
            </w:r>
            <w:bookmarkEnd w:id="56"/>
            <w:bookmarkEnd w:id="57"/>
            <w:bookmarkEnd w:id="58"/>
          </w:p>
        </w:tc>
        <w:tc>
          <w:tcPr>
            <w:tcW w:w="423" w:type="dxa"/>
            <w:shd w:val="clear" w:color="auto" w:fill="D6E3BC" w:themeFill="accent3" w:themeFillTint="66"/>
            <w:textDirection w:val="btLr"/>
            <w:vAlign w:val="center"/>
          </w:tcPr>
          <w:p w:rsidR="001330EE" w:rsidRPr="00947B66" w:rsidRDefault="00F57FAD" w:rsidP="004B1866">
            <w:pPr>
              <w:pStyle w:val="Titre2"/>
              <w:spacing w:before="0"/>
              <w:ind w:left="113" w:right="113"/>
              <w:jc w:val="center"/>
              <w:rPr>
                <w:color w:val="auto"/>
                <w:sz w:val="16"/>
                <w:szCs w:val="16"/>
              </w:rPr>
            </w:pPr>
            <w:bookmarkStart w:id="59" w:name="_Toc371528765"/>
            <w:bookmarkStart w:id="60" w:name="_Toc371611215"/>
            <w:bookmarkStart w:id="61" w:name="_Toc371657831"/>
            <w:r>
              <w:rPr>
                <w:color w:val="auto"/>
                <w:sz w:val="16"/>
                <w:szCs w:val="16"/>
              </w:rPr>
              <w:t>8</w:t>
            </w:r>
            <w:bookmarkEnd w:id="59"/>
            <w:bookmarkEnd w:id="60"/>
            <w:bookmarkEnd w:id="61"/>
          </w:p>
        </w:tc>
        <w:tc>
          <w:tcPr>
            <w:tcW w:w="473" w:type="dxa"/>
            <w:shd w:val="clear" w:color="auto" w:fill="auto"/>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1330EE" w:rsidRPr="00947B66" w:rsidRDefault="0000720C" w:rsidP="004B1866">
            <w:pPr>
              <w:pStyle w:val="Titre2"/>
              <w:spacing w:before="0"/>
              <w:ind w:left="113" w:right="113"/>
              <w:jc w:val="center"/>
              <w:rPr>
                <w:color w:val="auto"/>
                <w:sz w:val="16"/>
                <w:szCs w:val="16"/>
              </w:rPr>
            </w:pPr>
            <w:bookmarkStart w:id="62" w:name="_Toc371528766"/>
            <w:bookmarkStart w:id="63" w:name="_Toc371611216"/>
            <w:bookmarkStart w:id="64" w:name="_Toc371657832"/>
            <w:r>
              <w:rPr>
                <w:color w:val="auto"/>
                <w:sz w:val="16"/>
                <w:szCs w:val="16"/>
              </w:rPr>
              <w:t>7</w:t>
            </w:r>
            <w:bookmarkEnd w:id="62"/>
            <w:bookmarkEnd w:id="63"/>
            <w:bookmarkEnd w:id="64"/>
          </w:p>
        </w:tc>
        <w:tc>
          <w:tcPr>
            <w:tcW w:w="423" w:type="dxa"/>
            <w:shd w:val="clear" w:color="auto" w:fill="E5B8B7" w:themeFill="accent2" w:themeFillTint="66"/>
            <w:textDirection w:val="btLr"/>
            <w:vAlign w:val="center"/>
          </w:tcPr>
          <w:p w:rsidR="001330EE" w:rsidRPr="00947B66" w:rsidRDefault="0000720C" w:rsidP="004B1866">
            <w:pPr>
              <w:pStyle w:val="Titre2"/>
              <w:spacing w:before="0"/>
              <w:ind w:left="113" w:right="113"/>
              <w:jc w:val="center"/>
              <w:rPr>
                <w:color w:val="auto"/>
                <w:sz w:val="16"/>
                <w:szCs w:val="16"/>
              </w:rPr>
            </w:pPr>
            <w:bookmarkStart w:id="65" w:name="_Toc371528767"/>
            <w:bookmarkStart w:id="66" w:name="_Toc371611217"/>
            <w:bookmarkStart w:id="67" w:name="_Toc371657833"/>
            <w:r>
              <w:rPr>
                <w:color w:val="auto"/>
                <w:sz w:val="16"/>
                <w:szCs w:val="16"/>
              </w:rPr>
              <w:t>4</w:t>
            </w:r>
            <w:bookmarkEnd w:id="65"/>
            <w:bookmarkEnd w:id="66"/>
            <w:bookmarkEnd w:id="67"/>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68" w:name="_Toc371528768"/>
            <w:bookmarkStart w:id="69" w:name="_Toc371611218"/>
            <w:bookmarkStart w:id="70" w:name="_Toc371657834"/>
            <w:r w:rsidRPr="00947B66">
              <w:rPr>
                <w:color w:val="auto"/>
                <w:sz w:val="18"/>
                <w:szCs w:val="18"/>
              </w:rPr>
              <w:t>19</w:t>
            </w:r>
            <w:bookmarkEnd w:id="68"/>
            <w:bookmarkEnd w:id="69"/>
            <w:bookmarkEnd w:id="70"/>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71" w:name="_Toc371528769"/>
            <w:bookmarkStart w:id="72" w:name="_Toc371611219"/>
            <w:bookmarkStart w:id="73" w:name="_Toc371657835"/>
            <w:r w:rsidRPr="00947B66">
              <w:rPr>
                <w:color w:val="auto"/>
                <w:sz w:val="14"/>
                <w:szCs w:val="14"/>
              </w:rPr>
              <w:t>36</w:t>
            </w:r>
            <w:bookmarkEnd w:id="71"/>
            <w:bookmarkEnd w:id="72"/>
            <w:bookmarkEnd w:id="73"/>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74" w:name="_Toc371528770"/>
            <w:bookmarkStart w:id="75" w:name="_Toc371611220"/>
            <w:bookmarkStart w:id="76" w:name="_Toc371657836"/>
            <w:r>
              <w:rPr>
                <w:color w:val="auto"/>
                <w:sz w:val="16"/>
                <w:szCs w:val="16"/>
              </w:rPr>
              <w:t>6</w:t>
            </w:r>
            <w:bookmarkEnd w:id="74"/>
            <w:bookmarkEnd w:id="75"/>
            <w:bookmarkEnd w:id="76"/>
          </w:p>
        </w:tc>
        <w:tc>
          <w:tcPr>
            <w:tcW w:w="423" w:type="dxa"/>
            <w:shd w:val="clear" w:color="auto" w:fill="FFFFFF" w:themeFill="background1"/>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77" w:name="_Toc371528771"/>
            <w:bookmarkStart w:id="78" w:name="_Toc371611221"/>
            <w:bookmarkStart w:id="79" w:name="_Toc371657837"/>
            <w:r>
              <w:rPr>
                <w:color w:val="auto"/>
                <w:sz w:val="16"/>
                <w:szCs w:val="16"/>
              </w:rPr>
              <w:t>10</w:t>
            </w:r>
            <w:bookmarkEnd w:id="77"/>
            <w:bookmarkEnd w:id="78"/>
            <w:bookmarkEnd w:id="79"/>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80" w:name="_Toc371528772"/>
            <w:bookmarkStart w:id="81" w:name="_Toc371611222"/>
            <w:bookmarkStart w:id="82" w:name="_Toc371657838"/>
            <w:r>
              <w:rPr>
                <w:color w:val="auto"/>
                <w:sz w:val="16"/>
                <w:szCs w:val="16"/>
              </w:rPr>
              <w:t>5</w:t>
            </w:r>
            <w:bookmarkEnd w:id="80"/>
            <w:bookmarkEnd w:id="81"/>
            <w:bookmarkEnd w:id="82"/>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83" w:name="_Toc371528773"/>
            <w:bookmarkStart w:id="84" w:name="_Toc371611223"/>
            <w:bookmarkStart w:id="85" w:name="_Toc371657839"/>
            <w:r>
              <w:rPr>
                <w:color w:val="auto"/>
                <w:sz w:val="16"/>
                <w:szCs w:val="16"/>
              </w:rPr>
              <w:t>4</w:t>
            </w:r>
            <w:bookmarkEnd w:id="83"/>
            <w:bookmarkEnd w:id="84"/>
            <w:bookmarkEnd w:id="85"/>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00720C" w:rsidP="004B1866">
            <w:pPr>
              <w:pStyle w:val="Titre2"/>
              <w:spacing w:before="0"/>
              <w:ind w:left="113" w:right="113"/>
              <w:jc w:val="center"/>
              <w:rPr>
                <w:color w:val="auto"/>
                <w:sz w:val="16"/>
                <w:szCs w:val="16"/>
              </w:rPr>
            </w:pPr>
            <w:bookmarkStart w:id="86" w:name="_Toc371528774"/>
            <w:bookmarkStart w:id="87" w:name="_Toc371611224"/>
            <w:bookmarkStart w:id="88" w:name="_Toc371657840"/>
            <w:r>
              <w:rPr>
                <w:color w:val="auto"/>
                <w:sz w:val="16"/>
                <w:szCs w:val="16"/>
              </w:rPr>
              <w:t>7</w:t>
            </w:r>
            <w:bookmarkEnd w:id="86"/>
            <w:bookmarkEnd w:id="87"/>
            <w:bookmarkEnd w:id="88"/>
          </w:p>
        </w:tc>
        <w:tc>
          <w:tcPr>
            <w:tcW w:w="423" w:type="dxa"/>
            <w:shd w:val="clear" w:color="auto" w:fill="E5B8B7" w:themeFill="accent2" w:themeFillTint="66"/>
            <w:textDirection w:val="btLr"/>
            <w:vAlign w:val="center"/>
          </w:tcPr>
          <w:p w:rsidR="004C2FE2" w:rsidRPr="00947B66" w:rsidRDefault="0000720C" w:rsidP="004B1866">
            <w:pPr>
              <w:pStyle w:val="Titre2"/>
              <w:spacing w:before="0"/>
              <w:ind w:left="113" w:right="113"/>
              <w:jc w:val="center"/>
              <w:rPr>
                <w:color w:val="auto"/>
                <w:sz w:val="16"/>
                <w:szCs w:val="16"/>
              </w:rPr>
            </w:pPr>
            <w:bookmarkStart w:id="89" w:name="_Toc371528775"/>
            <w:bookmarkStart w:id="90" w:name="_Toc371611225"/>
            <w:bookmarkStart w:id="91" w:name="_Toc371657841"/>
            <w:r>
              <w:rPr>
                <w:color w:val="auto"/>
                <w:sz w:val="16"/>
                <w:szCs w:val="16"/>
              </w:rPr>
              <w:t>4</w:t>
            </w:r>
            <w:bookmarkEnd w:id="89"/>
            <w:bookmarkEnd w:id="90"/>
            <w:bookmarkEnd w:id="91"/>
          </w:p>
        </w:tc>
      </w:tr>
      <w:tr w:rsidR="004C2FE2" w:rsidRPr="00947B66" w:rsidTr="004C2FE2">
        <w:trPr>
          <w:cantSplit/>
          <w:trHeight w:val="454"/>
        </w:trPr>
        <w:tc>
          <w:tcPr>
            <w:tcW w:w="448"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8"/>
                <w:szCs w:val="18"/>
              </w:rPr>
            </w:pPr>
            <w:bookmarkStart w:id="92" w:name="_Toc371528776"/>
            <w:bookmarkStart w:id="93" w:name="_Toc371611226"/>
            <w:bookmarkStart w:id="94" w:name="_Toc371657842"/>
            <w:r w:rsidRPr="00947B66">
              <w:rPr>
                <w:color w:val="auto"/>
                <w:sz w:val="18"/>
                <w:szCs w:val="18"/>
              </w:rPr>
              <w:t>18</w:t>
            </w:r>
            <w:bookmarkEnd w:id="92"/>
            <w:bookmarkEnd w:id="93"/>
            <w:bookmarkEnd w:id="94"/>
          </w:p>
        </w:tc>
        <w:tc>
          <w:tcPr>
            <w:tcW w:w="473" w:type="dxa"/>
            <w:shd w:val="clear" w:color="auto" w:fill="F2F2F2" w:themeFill="background1" w:themeFillShade="F2"/>
            <w:textDirection w:val="btLr"/>
          </w:tcPr>
          <w:p w:rsidR="004C2FE2" w:rsidRPr="00947B66" w:rsidRDefault="004C2FE2" w:rsidP="004B1866">
            <w:pPr>
              <w:pStyle w:val="Titre2"/>
              <w:spacing w:before="0"/>
              <w:ind w:left="113" w:right="113"/>
              <w:jc w:val="center"/>
              <w:rPr>
                <w:color w:val="auto"/>
                <w:sz w:val="14"/>
                <w:szCs w:val="14"/>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95" w:name="_Toc371528777"/>
            <w:bookmarkStart w:id="96" w:name="_Toc371611227"/>
            <w:bookmarkStart w:id="97" w:name="_Toc371657843"/>
            <w:r w:rsidRPr="00947B66">
              <w:rPr>
                <w:color w:val="auto"/>
                <w:sz w:val="18"/>
                <w:szCs w:val="18"/>
              </w:rPr>
              <w:t>17</w:t>
            </w:r>
            <w:bookmarkEnd w:id="95"/>
            <w:bookmarkEnd w:id="96"/>
            <w:bookmarkEnd w:id="97"/>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98" w:name="_Toc371528778"/>
            <w:bookmarkStart w:id="99" w:name="_Toc371611228"/>
            <w:bookmarkStart w:id="100" w:name="_Toc371657844"/>
            <w:r w:rsidRPr="00947B66">
              <w:rPr>
                <w:color w:val="auto"/>
                <w:sz w:val="14"/>
                <w:szCs w:val="14"/>
              </w:rPr>
              <w:t>36</w:t>
            </w:r>
            <w:bookmarkEnd w:id="98"/>
            <w:bookmarkEnd w:id="99"/>
            <w:bookmarkEnd w:id="100"/>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01" w:name="_Toc371528779"/>
            <w:bookmarkStart w:id="102" w:name="_Toc371611229"/>
            <w:bookmarkStart w:id="103" w:name="_Toc371657845"/>
            <w:r>
              <w:rPr>
                <w:color w:val="auto"/>
                <w:sz w:val="16"/>
                <w:szCs w:val="16"/>
              </w:rPr>
              <w:t>6</w:t>
            </w:r>
            <w:bookmarkEnd w:id="101"/>
            <w:bookmarkEnd w:id="102"/>
            <w:bookmarkEnd w:id="103"/>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04" w:name="_Toc371528780"/>
            <w:bookmarkStart w:id="105" w:name="_Toc371611230"/>
            <w:bookmarkStart w:id="106" w:name="_Toc371657846"/>
            <w:r>
              <w:rPr>
                <w:color w:val="auto"/>
                <w:sz w:val="16"/>
                <w:szCs w:val="16"/>
              </w:rPr>
              <w:t>11</w:t>
            </w:r>
            <w:bookmarkEnd w:id="104"/>
            <w:bookmarkEnd w:id="105"/>
            <w:bookmarkEnd w:id="106"/>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07" w:name="_Toc371528781"/>
            <w:bookmarkStart w:id="108" w:name="_Toc371611231"/>
            <w:bookmarkStart w:id="109" w:name="_Toc371657847"/>
            <w:r>
              <w:rPr>
                <w:color w:val="auto"/>
                <w:sz w:val="16"/>
                <w:szCs w:val="16"/>
              </w:rPr>
              <w:t>13</w:t>
            </w:r>
            <w:bookmarkEnd w:id="107"/>
            <w:bookmarkEnd w:id="108"/>
            <w:bookmarkEnd w:id="109"/>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10" w:name="_Toc371528782"/>
            <w:bookmarkStart w:id="111" w:name="_Toc371611232"/>
            <w:bookmarkStart w:id="112" w:name="_Toc371657848"/>
            <w:r>
              <w:rPr>
                <w:color w:val="auto"/>
                <w:sz w:val="16"/>
                <w:szCs w:val="16"/>
              </w:rPr>
              <w:t>6</w:t>
            </w:r>
            <w:bookmarkEnd w:id="110"/>
            <w:bookmarkEnd w:id="111"/>
            <w:bookmarkEnd w:id="112"/>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13" w:name="_Toc371528783"/>
            <w:bookmarkStart w:id="114" w:name="_Toc371611233"/>
            <w:bookmarkStart w:id="115" w:name="_Toc371657849"/>
            <w:r w:rsidRPr="00947B66">
              <w:rPr>
                <w:color w:val="auto"/>
                <w:sz w:val="18"/>
                <w:szCs w:val="18"/>
              </w:rPr>
              <w:t>16</w:t>
            </w:r>
            <w:bookmarkEnd w:id="113"/>
            <w:bookmarkEnd w:id="114"/>
            <w:bookmarkEnd w:id="115"/>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16" w:name="_Toc371528784"/>
            <w:bookmarkStart w:id="117" w:name="_Toc371611234"/>
            <w:bookmarkStart w:id="118" w:name="_Toc371657850"/>
            <w:r w:rsidRPr="00947B66">
              <w:rPr>
                <w:color w:val="auto"/>
                <w:sz w:val="14"/>
                <w:szCs w:val="14"/>
              </w:rPr>
              <w:t>36</w:t>
            </w:r>
            <w:bookmarkEnd w:id="116"/>
            <w:bookmarkEnd w:id="117"/>
            <w:bookmarkEnd w:id="118"/>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19" w:name="_Toc371528785"/>
            <w:bookmarkStart w:id="120" w:name="_Toc371611235"/>
            <w:bookmarkStart w:id="121" w:name="_Toc371657851"/>
            <w:r>
              <w:rPr>
                <w:color w:val="auto"/>
                <w:sz w:val="16"/>
                <w:szCs w:val="16"/>
              </w:rPr>
              <w:t>6</w:t>
            </w:r>
            <w:bookmarkEnd w:id="119"/>
            <w:bookmarkEnd w:id="120"/>
            <w:bookmarkEnd w:id="121"/>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22" w:name="_Toc371528786"/>
            <w:bookmarkStart w:id="123" w:name="_Toc371611236"/>
            <w:bookmarkStart w:id="124" w:name="_Toc371657852"/>
            <w:r>
              <w:rPr>
                <w:color w:val="auto"/>
                <w:sz w:val="16"/>
                <w:szCs w:val="16"/>
              </w:rPr>
              <w:t>11</w:t>
            </w:r>
            <w:bookmarkEnd w:id="122"/>
            <w:bookmarkEnd w:id="123"/>
            <w:bookmarkEnd w:id="124"/>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25" w:name="_Toc371528787"/>
            <w:bookmarkStart w:id="126" w:name="_Toc371611237"/>
            <w:bookmarkStart w:id="127" w:name="_Toc371657853"/>
            <w:r>
              <w:rPr>
                <w:color w:val="auto"/>
                <w:sz w:val="16"/>
                <w:szCs w:val="16"/>
              </w:rPr>
              <w:t>13</w:t>
            </w:r>
            <w:bookmarkEnd w:id="125"/>
            <w:bookmarkEnd w:id="126"/>
            <w:bookmarkEnd w:id="127"/>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28" w:name="_Toc371528788"/>
            <w:bookmarkStart w:id="129" w:name="_Toc371611238"/>
            <w:bookmarkStart w:id="130" w:name="_Toc371657854"/>
            <w:r>
              <w:rPr>
                <w:color w:val="auto"/>
                <w:sz w:val="16"/>
                <w:szCs w:val="16"/>
              </w:rPr>
              <w:t>6</w:t>
            </w:r>
            <w:bookmarkEnd w:id="128"/>
            <w:bookmarkEnd w:id="129"/>
            <w:bookmarkEnd w:id="130"/>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31" w:name="_Toc371528789"/>
            <w:bookmarkStart w:id="132" w:name="_Toc371611239"/>
            <w:bookmarkStart w:id="133" w:name="_Toc371657855"/>
            <w:r w:rsidRPr="00947B66">
              <w:rPr>
                <w:color w:val="auto"/>
                <w:sz w:val="18"/>
                <w:szCs w:val="18"/>
              </w:rPr>
              <w:t>15</w:t>
            </w:r>
            <w:bookmarkEnd w:id="131"/>
            <w:bookmarkEnd w:id="132"/>
            <w:bookmarkEnd w:id="133"/>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34" w:name="_Toc371528790"/>
            <w:bookmarkStart w:id="135" w:name="_Toc371611240"/>
            <w:bookmarkStart w:id="136" w:name="_Toc371657856"/>
            <w:r w:rsidRPr="00947B66">
              <w:rPr>
                <w:color w:val="auto"/>
                <w:sz w:val="14"/>
                <w:szCs w:val="14"/>
              </w:rPr>
              <w:t>36</w:t>
            </w:r>
            <w:bookmarkEnd w:id="134"/>
            <w:bookmarkEnd w:id="135"/>
            <w:bookmarkEnd w:id="136"/>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37" w:name="_Toc371528791"/>
            <w:bookmarkStart w:id="138" w:name="_Toc371611241"/>
            <w:bookmarkStart w:id="139" w:name="_Toc371657857"/>
            <w:r>
              <w:rPr>
                <w:color w:val="auto"/>
                <w:sz w:val="16"/>
                <w:szCs w:val="16"/>
              </w:rPr>
              <w:t>6</w:t>
            </w:r>
            <w:bookmarkEnd w:id="137"/>
            <w:bookmarkEnd w:id="138"/>
            <w:bookmarkEnd w:id="139"/>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F57FAD">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40" w:name="_Toc371528792"/>
            <w:bookmarkStart w:id="141" w:name="_Toc371611242"/>
            <w:bookmarkStart w:id="142" w:name="_Toc371657858"/>
            <w:r>
              <w:rPr>
                <w:color w:val="auto"/>
                <w:sz w:val="16"/>
                <w:szCs w:val="16"/>
              </w:rPr>
              <w:t>11</w:t>
            </w:r>
            <w:bookmarkEnd w:id="140"/>
            <w:bookmarkEnd w:id="141"/>
            <w:bookmarkEnd w:id="142"/>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43" w:name="_Toc371528793"/>
            <w:bookmarkStart w:id="144" w:name="_Toc371611243"/>
            <w:bookmarkStart w:id="145" w:name="_Toc371657859"/>
            <w:r>
              <w:rPr>
                <w:color w:val="auto"/>
                <w:sz w:val="16"/>
                <w:szCs w:val="16"/>
              </w:rPr>
              <w:t>13</w:t>
            </w:r>
            <w:bookmarkEnd w:id="143"/>
            <w:bookmarkEnd w:id="144"/>
            <w:bookmarkEnd w:id="145"/>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46" w:name="_Toc371528794"/>
            <w:bookmarkStart w:id="147" w:name="_Toc371611244"/>
            <w:bookmarkStart w:id="148" w:name="_Toc371657860"/>
            <w:r>
              <w:rPr>
                <w:color w:val="auto"/>
                <w:sz w:val="16"/>
                <w:szCs w:val="16"/>
              </w:rPr>
              <w:t>6</w:t>
            </w:r>
            <w:bookmarkEnd w:id="146"/>
            <w:bookmarkEnd w:id="147"/>
            <w:bookmarkEnd w:id="148"/>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49" w:name="_Toc371528795"/>
            <w:bookmarkStart w:id="150" w:name="_Toc371611245"/>
            <w:bookmarkStart w:id="151" w:name="_Toc371657861"/>
            <w:r w:rsidRPr="00947B66">
              <w:rPr>
                <w:color w:val="auto"/>
                <w:sz w:val="18"/>
                <w:szCs w:val="18"/>
              </w:rPr>
              <w:t>14</w:t>
            </w:r>
            <w:bookmarkEnd w:id="149"/>
            <w:bookmarkEnd w:id="150"/>
            <w:bookmarkEnd w:id="151"/>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52" w:name="_Toc371528796"/>
            <w:bookmarkStart w:id="153" w:name="_Toc371611246"/>
            <w:bookmarkStart w:id="154" w:name="_Toc371657862"/>
            <w:r w:rsidRPr="00947B66">
              <w:rPr>
                <w:color w:val="auto"/>
                <w:sz w:val="14"/>
                <w:szCs w:val="14"/>
              </w:rPr>
              <w:t>36</w:t>
            </w:r>
            <w:bookmarkEnd w:id="152"/>
            <w:bookmarkEnd w:id="153"/>
            <w:bookmarkEnd w:id="154"/>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55" w:name="_Toc371528797"/>
            <w:bookmarkStart w:id="156" w:name="_Toc371611247"/>
            <w:bookmarkStart w:id="157" w:name="_Toc371657863"/>
            <w:r>
              <w:rPr>
                <w:color w:val="auto"/>
                <w:sz w:val="16"/>
                <w:szCs w:val="16"/>
              </w:rPr>
              <w:t>6</w:t>
            </w:r>
            <w:bookmarkEnd w:id="155"/>
            <w:bookmarkEnd w:id="156"/>
            <w:bookmarkEnd w:id="157"/>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58" w:name="_Toc371528798"/>
            <w:bookmarkStart w:id="159" w:name="_Toc371611248"/>
            <w:bookmarkStart w:id="160" w:name="_Toc371657864"/>
            <w:r>
              <w:rPr>
                <w:color w:val="auto"/>
                <w:sz w:val="16"/>
                <w:szCs w:val="16"/>
              </w:rPr>
              <w:t>11</w:t>
            </w:r>
            <w:bookmarkEnd w:id="158"/>
            <w:bookmarkEnd w:id="159"/>
            <w:bookmarkEnd w:id="160"/>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61" w:name="_Toc371528799"/>
            <w:bookmarkStart w:id="162" w:name="_Toc371611249"/>
            <w:bookmarkStart w:id="163" w:name="_Toc371657865"/>
            <w:r>
              <w:rPr>
                <w:color w:val="auto"/>
                <w:sz w:val="16"/>
                <w:szCs w:val="16"/>
              </w:rPr>
              <w:t>13</w:t>
            </w:r>
            <w:bookmarkEnd w:id="161"/>
            <w:bookmarkEnd w:id="162"/>
            <w:bookmarkEnd w:id="163"/>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64" w:name="_Toc371528800"/>
            <w:bookmarkStart w:id="165" w:name="_Toc371611250"/>
            <w:bookmarkStart w:id="166" w:name="_Toc371657866"/>
            <w:r>
              <w:rPr>
                <w:color w:val="auto"/>
                <w:sz w:val="16"/>
                <w:szCs w:val="16"/>
              </w:rPr>
              <w:t>6</w:t>
            </w:r>
            <w:bookmarkEnd w:id="164"/>
            <w:bookmarkEnd w:id="165"/>
            <w:bookmarkEnd w:id="166"/>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67" w:name="_Toc371528801"/>
            <w:bookmarkStart w:id="168" w:name="_Toc371611251"/>
            <w:bookmarkStart w:id="169" w:name="_Toc371657867"/>
            <w:r w:rsidRPr="00947B66">
              <w:rPr>
                <w:color w:val="auto"/>
                <w:sz w:val="18"/>
                <w:szCs w:val="18"/>
              </w:rPr>
              <w:t>13</w:t>
            </w:r>
            <w:bookmarkEnd w:id="167"/>
            <w:bookmarkEnd w:id="168"/>
            <w:bookmarkEnd w:id="169"/>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70" w:name="_Toc371528802"/>
            <w:bookmarkStart w:id="171" w:name="_Toc371611252"/>
            <w:bookmarkStart w:id="172" w:name="_Toc371657868"/>
            <w:r w:rsidRPr="00947B66">
              <w:rPr>
                <w:color w:val="auto"/>
                <w:sz w:val="14"/>
                <w:szCs w:val="14"/>
              </w:rPr>
              <w:t>36</w:t>
            </w:r>
            <w:bookmarkEnd w:id="170"/>
            <w:bookmarkEnd w:id="171"/>
            <w:bookmarkEnd w:id="172"/>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73" w:name="_Toc371528803"/>
            <w:bookmarkStart w:id="174" w:name="_Toc371611253"/>
            <w:bookmarkStart w:id="175" w:name="_Toc371657869"/>
            <w:r>
              <w:rPr>
                <w:color w:val="auto"/>
                <w:sz w:val="16"/>
                <w:szCs w:val="16"/>
              </w:rPr>
              <w:t>6</w:t>
            </w:r>
            <w:bookmarkEnd w:id="173"/>
            <w:bookmarkEnd w:id="174"/>
            <w:bookmarkEnd w:id="175"/>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F57FAD">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76" w:name="_Toc371528804"/>
            <w:bookmarkStart w:id="177" w:name="_Toc371611254"/>
            <w:bookmarkStart w:id="178" w:name="_Toc371657870"/>
            <w:r>
              <w:rPr>
                <w:color w:val="auto"/>
                <w:sz w:val="16"/>
                <w:szCs w:val="16"/>
              </w:rPr>
              <w:t>11</w:t>
            </w:r>
            <w:bookmarkEnd w:id="176"/>
            <w:bookmarkEnd w:id="177"/>
            <w:bookmarkEnd w:id="178"/>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79" w:name="_Toc371528805"/>
            <w:bookmarkStart w:id="180" w:name="_Toc371611255"/>
            <w:bookmarkStart w:id="181" w:name="_Toc371657871"/>
            <w:r>
              <w:rPr>
                <w:color w:val="auto"/>
                <w:sz w:val="16"/>
                <w:szCs w:val="16"/>
              </w:rPr>
              <w:t>13</w:t>
            </w:r>
            <w:bookmarkEnd w:id="179"/>
            <w:bookmarkEnd w:id="180"/>
            <w:bookmarkEnd w:id="181"/>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82" w:name="_Toc371528806"/>
            <w:bookmarkStart w:id="183" w:name="_Toc371611256"/>
            <w:bookmarkStart w:id="184" w:name="_Toc371657872"/>
            <w:r>
              <w:rPr>
                <w:color w:val="auto"/>
                <w:sz w:val="16"/>
                <w:szCs w:val="16"/>
              </w:rPr>
              <w:t>6</w:t>
            </w:r>
            <w:bookmarkEnd w:id="182"/>
            <w:bookmarkEnd w:id="183"/>
            <w:bookmarkEnd w:id="184"/>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8"/>
                <w:szCs w:val="18"/>
              </w:rPr>
            </w:pPr>
            <w:bookmarkStart w:id="185" w:name="_Toc371528807"/>
            <w:bookmarkStart w:id="186" w:name="_Toc371611257"/>
            <w:bookmarkStart w:id="187" w:name="_Toc371657873"/>
            <w:r w:rsidRPr="00947B66">
              <w:rPr>
                <w:color w:val="auto"/>
                <w:sz w:val="18"/>
                <w:szCs w:val="18"/>
              </w:rPr>
              <w:t>12</w:t>
            </w:r>
            <w:bookmarkEnd w:id="185"/>
            <w:bookmarkEnd w:id="186"/>
            <w:bookmarkEnd w:id="187"/>
          </w:p>
        </w:tc>
        <w:tc>
          <w:tcPr>
            <w:tcW w:w="473" w:type="dxa"/>
            <w:shd w:val="clear" w:color="auto" w:fill="F2F2F2" w:themeFill="background1" w:themeFillShade="F2"/>
            <w:textDirection w:val="btLr"/>
          </w:tcPr>
          <w:p w:rsidR="004C2FE2" w:rsidRPr="00947B66" w:rsidRDefault="004C2FE2" w:rsidP="004B1866">
            <w:pPr>
              <w:pStyle w:val="Titre2"/>
              <w:spacing w:before="0"/>
              <w:ind w:left="113" w:right="113"/>
              <w:jc w:val="center"/>
              <w:rPr>
                <w:color w:val="auto"/>
                <w:sz w:val="14"/>
                <w:szCs w:val="14"/>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8"/>
                <w:szCs w:val="18"/>
              </w:rPr>
            </w:pPr>
            <w:bookmarkStart w:id="188" w:name="_Toc371528808"/>
            <w:bookmarkStart w:id="189" w:name="_Toc371611258"/>
            <w:bookmarkStart w:id="190" w:name="_Toc371657874"/>
            <w:r w:rsidRPr="00947B66">
              <w:rPr>
                <w:color w:val="auto"/>
                <w:sz w:val="18"/>
                <w:szCs w:val="18"/>
              </w:rPr>
              <w:t>11</w:t>
            </w:r>
            <w:bookmarkEnd w:id="188"/>
            <w:bookmarkEnd w:id="189"/>
            <w:bookmarkEnd w:id="190"/>
          </w:p>
        </w:tc>
        <w:tc>
          <w:tcPr>
            <w:tcW w:w="473" w:type="dxa"/>
            <w:shd w:val="clear" w:color="auto" w:fill="F2F2F2" w:themeFill="background1" w:themeFillShade="F2"/>
            <w:textDirection w:val="btLr"/>
          </w:tcPr>
          <w:p w:rsidR="004C2FE2" w:rsidRPr="00947B66" w:rsidRDefault="004C2FE2" w:rsidP="004B1866">
            <w:pPr>
              <w:pStyle w:val="Titre2"/>
              <w:spacing w:before="0"/>
              <w:ind w:left="113" w:right="113"/>
              <w:jc w:val="center"/>
              <w:rPr>
                <w:color w:val="auto"/>
                <w:sz w:val="14"/>
                <w:szCs w:val="14"/>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91" w:name="_Toc371528809"/>
            <w:bookmarkStart w:id="192" w:name="_Toc371611259"/>
            <w:bookmarkStart w:id="193" w:name="_Toc371657875"/>
            <w:r w:rsidRPr="00947B66">
              <w:rPr>
                <w:color w:val="auto"/>
                <w:sz w:val="18"/>
                <w:szCs w:val="18"/>
              </w:rPr>
              <w:t>10</w:t>
            </w:r>
            <w:bookmarkEnd w:id="191"/>
            <w:bookmarkEnd w:id="192"/>
            <w:bookmarkEnd w:id="193"/>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94" w:name="_Toc371528810"/>
            <w:bookmarkStart w:id="195" w:name="_Toc371611260"/>
            <w:bookmarkStart w:id="196" w:name="_Toc371657876"/>
            <w:r w:rsidRPr="00947B66">
              <w:rPr>
                <w:color w:val="auto"/>
                <w:sz w:val="14"/>
                <w:szCs w:val="14"/>
              </w:rPr>
              <w:t>36</w:t>
            </w:r>
            <w:bookmarkEnd w:id="194"/>
            <w:bookmarkEnd w:id="195"/>
            <w:bookmarkEnd w:id="196"/>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97" w:name="_Toc371528811"/>
            <w:bookmarkStart w:id="198" w:name="_Toc371611261"/>
            <w:bookmarkStart w:id="199" w:name="_Toc371657877"/>
            <w:r>
              <w:rPr>
                <w:color w:val="auto"/>
                <w:sz w:val="16"/>
                <w:szCs w:val="16"/>
              </w:rPr>
              <w:t>6</w:t>
            </w:r>
            <w:bookmarkEnd w:id="197"/>
            <w:bookmarkEnd w:id="198"/>
            <w:bookmarkEnd w:id="199"/>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00" w:name="_Toc371528812"/>
            <w:bookmarkStart w:id="201" w:name="_Toc371611262"/>
            <w:bookmarkStart w:id="202" w:name="_Toc371657878"/>
            <w:r>
              <w:rPr>
                <w:color w:val="auto"/>
                <w:sz w:val="16"/>
                <w:szCs w:val="16"/>
              </w:rPr>
              <w:t>11</w:t>
            </w:r>
            <w:bookmarkEnd w:id="200"/>
            <w:bookmarkEnd w:id="201"/>
            <w:bookmarkEnd w:id="202"/>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03" w:name="_Toc371528813"/>
            <w:bookmarkStart w:id="204" w:name="_Toc371611263"/>
            <w:bookmarkStart w:id="205" w:name="_Toc371657879"/>
            <w:r>
              <w:rPr>
                <w:color w:val="auto"/>
                <w:sz w:val="16"/>
                <w:szCs w:val="16"/>
              </w:rPr>
              <w:t>13</w:t>
            </w:r>
            <w:bookmarkEnd w:id="203"/>
            <w:bookmarkEnd w:id="204"/>
            <w:bookmarkEnd w:id="205"/>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06" w:name="_Toc371528814"/>
            <w:bookmarkStart w:id="207" w:name="_Toc371611264"/>
            <w:bookmarkStart w:id="208" w:name="_Toc371657880"/>
            <w:r>
              <w:rPr>
                <w:color w:val="auto"/>
                <w:sz w:val="16"/>
                <w:szCs w:val="16"/>
              </w:rPr>
              <w:t>6</w:t>
            </w:r>
            <w:bookmarkEnd w:id="206"/>
            <w:bookmarkEnd w:id="207"/>
            <w:bookmarkEnd w:id="208"/>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09" w:name="_Toc371528815"/>
            <w:bookmarkStart w:id="210" w:name="_Toc371611265"/>
            <w:bookmarkStart w:id="211" w:name="_Toc371657881"/>
            <w:r w:rsidRPr="00947B66">
              <w:rPr>
                <w:color w:val="auto"/>
                <w:sz w:val="18"/>
                <w:szCs w:val="18"/>
              </w:rPr>
              <w:t>09</w:t>
            </w:r>
            <w:bookmarkEnd w:id="209"/>
            <w:bookmarkEnd w:id="210"/>
            <w:bookmarkEnd w:id="211"/>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12" w:name="_Toc371528816"/>
            <w:bookmarkStart w:id="213" w:name="_Toc371611266"/>
            <w:bookmarkStart w:id="214" w:name="_Toc371657882"/>
            <w:r w:rsidRPr="00947B66">
              <w:rPr>
                <w:color w:val="auto"/>
                <w:sz w:val="14"/>
                <w:szCs w:val="14"/>
              </w:rPr>
              <w:t>36</w:t>
            </w:r>
            <w:bookmarkEnd w:id="212"/>
            <w:bookmarkEnd w:id="213"/>
            <w:bookmarkEnd w:id="214"/>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15" w:name="_Toc371528817"/>
            <w:bookmarkStart w:id="216" w:name="_Toc371611267"/>
            <w:bookmarkStart w:id="217" w:name="_Toc371657883"/>
            <w:r>
              <w:rPr>
                <w:color w:val="auto"/>
                <w:sz w:val="16"/>
                <w:szCs w:val="16"/>
              </w:rPr>
              <w:t>6</w:t>
            </w:r>
            <w:bookmarkEnd w:id="215"/>
            <w:bookmarkEnd w:id="216"/>
            <w:bookmarkEnd w:id="217"/>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18" w:name="_Toc371528818"/>
            <w:bookmarkStart w:id="219" w:name="_Toc371611268"/>
            <w:bookmarkStart w:id="220" w:name="_Toc371657884"/>
            <w:r>
              <w:rPr>
                <w:color w:val="auto"/>
                <w:sz w:val="16"/>
                <w:szCs w:val="16"/>
              </w:rPr>
              <w:t>11</w:t>
            </w:r>
            <w:bookmarkEnd w:id="218"/>
            <w:bookmarkEnd w:id="219"/>
            <w:bookmarkEnd w:id="220"/>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21" w:name="_Toc371528819"/>
            <w:bookmarkStart w:id="222" w:name="_Toc371611269"/>
            <w:bookmarkStart w:id="223" w:name="_Toc371657885"/>
            <w:r>
              <w:rPr>
                <w:color w:val="auto"/>
                <w:sz w:val="16"/>
                <w:szCs w:val="16"/>
              </w:rPr>
              <w:t>13</w:t>
            </w:r>
            <w:bookmarkEnd w:id="221"/>
            <w:bookmarkEnd w:id="222"/>
            <w:bookmarkEnd w:id="223"/>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24" w:name="_Toc371528820"/>
            <w:bookmarkStart w:id="225" w:name="_Toc371611270"/>
            <w:bookmarkStart w:id="226" w:name="_Toc371657886"/>
            <w:r>
              <w:rPr>
                <w:color w:val="auto"/>
                <w:sz w:val="16"/>
                <w:szCs w:val="16"/>
              </w:rPr>
              <w:t>6</w:t>
            </w:r>
            <w:bookmarkEnd w:id="224"/>
            <w:bookmarkEnd w:id="225"/>
            <w:bookmarkEnd w:id="226"/>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2C428A">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27" w:name="_Toc371528821"/>
            <w:bookmarkStart w:id="228" w:name="_Toc371611271"/>
            <w:bookmarkStart w:id="229" w:name="_Toc371657887"/>
            <w:r w:rsidRPr="00947B66">
              <w:rPr>
                <w:color w:val="auto"/>
                <w:sz w:val="18"/>
                <w:szCs w:val="18"/>
              </w:rPr>
              <w:t>08</w:t>
            </w:r>
            <w:bookmarkEnd w:id="227"/>
            <w:bookmarkEnd w:id="228"/>
            <w:bookmarkEnd w:id="229"/>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30" w:name="_Toc371528822"/>
            <w:bookmarkStart w:id="231" w:name="_Toc371611272"/>
            <w:bookmarkStart w:id="232" w:name="_Toc371657888"/>
            <w:r w:rsidRPr="00947B66">
              <w:rPr>
                <w:color w:val="auto"/>
                <w:sz w:val="14"/>
                <w:szCs w:val="14"/>
              </w:rPr>
              <w:t>120</w:t>
            </w:r>
            <w:bookmarkEnd w:id="230"/>
            <w:bookmarkEnd w:id="231"/>
            <w:bookmarkEnd w:id="232"/>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33" w:name="_Toc371528823"/>
            <w:bookmarkStart w:id="234" w:name="_Toc371611273"/>
            <w:bookmarkStart w:id="235" w:name="_Toc371657889"/>
            <w:r>
              <w:rPr>
                <w:color w:val="auto"/>
                <w:sz w:val="16"/>
                <w:szCs w:val="16"/>
              </w:rPr>
              <w:t>9</w:t>
            </w:r>
            <w:bookmarkEnd w:id="233"/>
            <w:bookmarkEnd w:id="234"/>
            <w:bookmarkEnd w:id="235"/>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626749">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350EC" w:rsidP="00626749">
            <w:pPr>
              <w:pStyle w:val="Titre2"/>
              <w:spacing w:before="0"/>
              <w:ind w:left="113" w:right="113"/>
              <w:jc w:val="center"/>
              <w:rPr>
                <w:color w:val="auto"/>
                <w:sz w:val="16"/>
                <w:szCs w:val="16"/>
              </w:rPr>
            </w:pPr>
            <w:bookmarkStart w:id="236" w:name="_Toc371528824"/>
            <w:bookmarkStart w:id="237" w:name="_Toc371611274"/>
            <w:bookmarkStart w:id="238" w:name="_Toc371657890"/>
            <w:r>
              <w:rPr>
                <w:color w:val="auto"/>
                <w:sz w:val="16"/>
                <w:szCs w:val="16"/>
              </w:rPr>
              <w:t>8</w:t>
            </w:r>
            <w:bookmarkEnd w:id="236"/>
            <w:bookmarkEnd w:id="237"/>
            <w:bookmarkEnd w:id="238"/>
          </w:p>
        </w:tc>
        <w:tc>
          <w:tcPr>
            <w:tcW w:w="423" w:type="dxa"/>
            <w:shd w:val="clear" w:color="auto" w:fill="E5B8B7" w:themeFill="accent2" w:themeFillTint="66"/>
            <w:textDirection w:val="btLr"/>
            <w:vAlign w:val="center"/>
          </w:tcPr>
          <w:p w:rsidR="004C2FE2" w:rsidRPr="00947B66" w:rsidRDefault="00F350EC" w:rsidP="004B1866">
            <w:pPr>
              <w:pStyle w:val="Titre2"/>
              <w:spacing w:before="0"/>
              <w:ind w:left="113" w:right="113"/>
              <w:jc w:val="center"/>
              <w:rPr>
                <w:color w:val="auto"/>
                <w:sz w:val="16"/>
                <w:szCs w:val="16"/>
              </w:rPr>
            </w:pPr>
            <w:bookmarkStart w:id="239" w:name="_Toc371528825"/>
            <w:bookmarkStart w:id="240" w:name="_Toc371611275"/>
            <w:bookmarkStart w:id="241" w:name="_Toc371657891"/>
            <w:r>
              <w:rPr>
                <w:color w:val="auto"/>
                <w:sz w:val="16"/>
                <w:szCs w:val="16"/>
              </w:rPr>
              <w:t>12</w:t>
            </w:r>
            <w:bookmarkEnd w:id="239"/>
            <w:bookmarkEnd w:id="240"/>
            <w:bookmarkEnd w:id="241"/>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5F6DB0" w:rsidP="004B1866">
            <w:pPr>
              <w:pStyle w:val="Titre2"/>
              <w:spacing w:before="0"/>
              <w:ind w:left="113" w:right="113"/>
              <w:jc w:val="center"/>
              <w:rPr>
                <w:color w:val="auto"/>
                <w:sz w:val="16"/>
                <w:szCs w:val="16"/>
              </w:rPr>
            </w:pPr>
            <w:bookmarkStart w:id="242" w:name="_Toc371528826"/>
            <w:bookmarkStart w:id="243" w:name="_Toc371611276"/>
            <w:bookmarkStart w:id="244" w:name="_Toc371657892"/>
            <w:r>
              <w:rPr>
                <w:color w:val="auto"/>
                <w:sz w:val="16"/>
                <w:szCs w:val="16"/>
              </w:rPr>
              <w:t>3</w:t>
            </w:r>
            <w:r w:rsidR="0001200A">
              <w:rPr>
                <w:color w:val="auto"/>
                <w:sz w:val="16"/>
                <w:szCs w:val="16"/>
              </w:rPr>
              <w:t>6</w:t>
            </w:r>
            <w:bookmarkEnd w:id="242"/>
            <w:bookmarkEnd w:id="243"/>
            <w:bookmarkEnd w:id="244"/>
          </w:p>
        </w:tc>
        <w:tc>
          <w:tcPr>
            <w:tcW w:w="423" w:type="dxa"/>
            <w:shd w:val="clear" w:color="auto" w:fill="E5B8B7" w:themeFill="accent2" w:themeFillTint="66"/>
            <w:textDirection w:val="btLr"/>
            <w:vAlign w:val="center"/>
          </w:tcPr>
          <w:p w:rsidR="004C2FE2" w:rsidRPr="00947B66" w:rsidRDefault="005F6DB0" w:rsidP="004B1866">
            <w:pPr>
              <w:pStyle w:val="Titre2"/>
              <w:spacing w:before="0"/>
              <w:ind w:left="113" w:right="113"/>
              <w:jc w:val="center"/>
              <w:rPr>
                <w:color w:val="auto"/>
                <w:sz w:val="16"/>
                <w:szCs w:val="16"/>
              </w:rPr>
            </w:pPr>
            <w:bookmarkStart w:id="245" w:name="_Toc371528827"/>
            <w:bookmarkStart w:id="246" w:name="_Toc371611277"/>
            <w:bookmarkStart w:id="247" w:name="_Toc371657893"/>
            <w:r>
              <w:rPr>
                <w:color w:val="auto"/>
                <w:sz w:val="16"/>
                <w:szCs w:val="16"/>
              </w:rPr>
              <w:t>5</w:t>
            </w:r>
            <w:r w:rsidR="0001200A">
              <w:rPr>
                <w:color w:val="auto"/>
                <w:sz w:val="16"/>
                <w:szCs w:val="16"/>
              </w:rPr>
              <w:t>5</w:t>
            </w:r>
            <w:bookmarkEnd w:id="245"/>
            <w:bookmarkEnd w:id="246"/>
            <w:bookmarkEnd w:id="247"/>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350EC">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48" w:name="_Toc371528828"/>
            <w:bookmarkStart w:id="249" w:name="_Toc371611278"/>
            <w:bookmarkStart w:id="250" w:name="_Toc371657894"/>
            <w:r w:rsidRPr="00947B66">
              <w:rPr>
                <w:color w:val="auto"/>
                <w:sz w:val="18"/>
                <w:szCs w:val="18"/>
              </w:rPr>
              <w:t>07</w:t>
            </w:r>
            <w:bookmarkEnd w:id="248"/>
            <w:bookmarkEnd w:id="249"/>
            <w:bookmarkEnd w:id="250"/>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51" w:name="_Toc371528829"/>
            <w:bookmarkStart w:id="252" w:name="_Toc371611279"/>
            <w:bookmarkStart w:id="253" w:name="_Toc371657895"/>
            <w:r w:rsidRPr="00947B66">
              <w:rPr>
                <w:color w:val="auto"/>
                <w:sz w:val="14"/>
                <w:szCs w:val="14"/>
              </w:rPr>
              <w:t>120</w:t>
            </w:r>
            <w:bookmarkEnd w:id="251"/>
            <w:bookmarkEnd w:id="252"/>
            <w:bookmarkEnd w:id="253"/>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54" w:name="_Toc371528830"/>
            <w:bookmarkStart w:id="255" w:name="_Toc371611280"/>
            <w:bookmarkStart w:id="256" w:name="_Toc371657896"/>
            <w:r>
              <w:rPr>
                <w:color w:val="auto"/>
                <w:sz w:val="16"/>
                <w:szCs w:val="16"/>
              </w:rPr>
              <w:t>9</w:t>
            </w:r>
            <w:bookmarkEnd w:id="254"/>
            <w:bookmarkEnd w:id="255"/>
            <w:bookmarkEnd w:id="256"/>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350EC" w:rsidP="004B1866">
            <w:pPr>
              <w:pStyle w:val="Titre2"/>
              <w:spacing w:before="0"/>
              <w:ind w:left="113" w:right="113"/>
              <w:jc w:val="center"/>
              <w:rPr>
                <w:color w:val="auto"/>
                <w:sz w:val="16"/>
                <w:szCs w:val="16"/>
              </w:rPr>
            </w:pPr>
            <w:bookmarkStart w:id="257" w:name="_Toc371528831"/>
            <w:bookmarkStart w:id="258" w:name="_Toc371611281"/>
            <w:bookmarkStart w:id="259" w:name="_Toc371657897"/>
            <w:r>
              <w:rPr>
                <w:color w:val="auto"/>
                <w:sz w:val="16"/>
                <w:szCs w:val="16"/>
              </w:rPr>
              <w:t>37</w:t>
            </w:r>
            <w:bookmarkEnd w:id="257"/>
            <w:bookmarkEnd w:id="258"/>
            <w:bookmarkEnd w:id="259"/>
          </w:p>
        </w:tc>
        <w:tc>
          <w:tcPr>
            <w:tcW w:w="423" w:type="dxa"/>
            <w:shd w:val="clear" w:color="auto" w:fill="E5B8B7" w:themeFill="accent2" w:themeFillTint="66"/>
            <w:textDirection w:val="btLr"/>
            <w:vAlign w:val="center"/>
          </w:tcPr>
          <w:p w:rsidR="004C2FE2" w:rsidRPr="00947B66" w:rsidRDefault="00F350EC" w:rsidP="004B1866">
            <w:pPr>
              <w:pStyle w:val="Titre2"/>
              <w:spacing w:before="0"/>
              <w:ind w:left="113" w:right="113"/>
              <w:jc w:val="center"/>
              <w:rPr>
                <w:color w:val="auto"/>
                <w:sz w:val="16"/>
                <w:szCs w:val="16"/>
              </w:rPr>
            </w:pPr>
            <w:bookmarkStart w:id="260" w:name="_Toc371528832"/>
            <w:bookmarkStart w:id="261" w:name="_Toc371611282"/>
            <w:bookmarkStart w:id="262" w:name="_Toc371657898"/>
            <w:r>
              <w:rPr>
                <w:color w:val="auto"/>
                <w:sz w:val="16"/>
                <w:szCs w:val="16"/>
              </w:rPr>
              <w:t>62</w:t>
            </w:r>
            <w:bookmarkEnd w:id="260"/>
            <w:bookmarkEnd w:id="261"/>
            <w:bookmarkEnd w:id="262"/>
          </w:p>
        </w:tc>
        <w:tc>
          <w:tcPr>
            <w:tcW w:w="423" w:type="dxa"/>
            <w:shd w:val="clear" w:color="auto" w:fill="E5B8B7" w:themeFill="accent2" w:themeFillTint="66"/>
            <w:textDirection w:val="btLr"/>
            <w:vAlign w:val="center"/>
          </w:tcPr>
          <w:p w:rsidR="004C2FE2" w:rsidRPr="00947B66" w:rsidRDefault="00F350EC" w:rsidP="004B1866">
            <w:pPr>
              <w:pStyle w:val="Titre2"/>
              <w:spacing w:before="0"/>
              <w:ind w:left="113" w:right="113"/>
              <w:jc w:val="center"/>
              <w:rPr>
                <w:color w:val="auto"/>
                <w:sz w:val="16"/>
                <w:szCs w:val="16"/>
              </w:rPr>
            </w:pPr>
            <w:bookmarkStart w:id="263" w:name="_Toc371528833"/>
            <w:bookmarkStart w:id="264" w:name="_Toc371611283"/>
            <w:bookmarkStart w:id="265" w:name="_Toc371657899"/>
            <w:r>
              <w:rPr>
                <w:color w:val="auto"/>
                <w:sz w:val="16"/>
                <w:szCs w:val="16"/>
              </w:rPr>
              <w:t>12</w:t>
            </w:r>
            <w:bookmarkEnd w:id="263"/>
            <w:bookmarkEnd w:id="264"/>
            <w:bookmarkEnd w:id="265"/>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shd w:val="clear" w:color="auto" w:fill="auto"/>
            <w:textDirection w:val="btLr"/>
            <w:vAlign w:val="center"/>
          </w:tcPr>
          <w:p w:rsidR="004C2FE2" w:rsidRPr="00947B66" w:rsidRDefault="004C2FE2" w:rsidP="004B1866">
            <w:pPr>
              <w:pStyle w:val="Titre2"/>
              <w:spacing w:before="0"/>
              <w:ind w:left="113" w:right="113"/>
              <w:jc w:val="center"/>
              <w:rPr>
                <w:color w:val="auto"/>
                <w:sz w:val="18"/>
                <w:szCs w:val="18"/>
              </w:rPr>
            </w:pPr>
            <w:bookmarkStart w:id="266" w:name="_Toc371528834"/>
            <w:bookmarkStart w:id="267" w:name="_Toc371611284"/>
            <w:bookmarkStart w:id="268" w:name="_Toc371657900"/>
            <w:r w:rsidRPr="00947B66">
              <w:rPr>
                <w:color w:val="auto"/>
                <w:sz w:val="18"/>
                <w:szCs w:val="18"/>
              </w:rPr>
              <w:t>06</w:t>
            </w:r>
            <w:bookmarkEnd w:id="266"/>
            <w:bookmarkEnd w:id="267"/>
            <w:bookmarkEnd w:id="268"/>
          </w:p>
        </w:tc>
        <w:tc>
          <w:tcPr>
            <w:tcW w:w="473" w:type="dxa"/>
            <w:shd w:val="clear" w:color="auto" w:fill="auto"/>
            <w:textDirection w:val="btLr"/>
          </w:tcPr>
          <w:p w:rsidR="004C2FE2" w:rsidRPr="00947B66" w:rsidRDefault="004C2FE2" w:rsidP="004B1866">
            <w:pPr>
              <w:pStyle w:val="Titre2"/>
              <w:spacing w:before="0"/>
              <w:ind w:left="113" w:right="113"/>
              <w:jc w:val="center"/>
              <w:rPr>
                <w:color w:val="auto"/>
                <w:sz w:val="14"/>
                <w:szCs w:val="14"/>
              </w:rPr>
            </w:pPr>
            <w:bookmarkStart w:id="269" w:name="_Toc371528835"/>
            <w:bookmarkStart w:id="270" w:name="_Toc371611285"/>
            <w:bookmarkStart w:id="271" w:name="_Toc371657901"/>
            <w:r w:rsidRPr="00947B66">
              <w:rPr>
                <w:color w:val="auto"/>
                <w:sz w:val="14"/>
                <w:szCs w:val="14"/>
              </w:rPr>
              <w:t>36</w:t>
            </w:r>
            <w:bookmarkEnd w:id="269"/>
            <w:bookmarkEnd w:id="270"/>
            <w:bookmarkEnd w:id="271"/>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72" w:name="_Toc371528836"/>
            <w:bookmarkStart w:id="273" w:name="_Toc371611286"/>
            <w:bookmarkStart w:id="274" w:name="_Toc371657902"/>
            <w:r>
              <w:rPr>
                <w:color w:val="auto"/>
                <w:sz w:val="16"/>
                <w:szCs w:val="16"/>
              </w:rPr>
              <w:t>6</w:t>
            </w:r>
            <w:bookmarkEnd w:id="272"/>
            <w:bookmarkEnd w:id="273"/>
            <w:bookmarkEnd w:id="274"/>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75" w:name="_Toc371528837"/>
            <w:bookmarkStart w:id="276" w:name="_Toc371611287"/>
            <w:bookmarkStart w:id="277" w:name="_Toc371657903"/>
            <w:r w:rsidRPr="00947B66">
              <w:rPr>
                <w:color w:val="auto"/>
                <w:sz w:val="16"/>
                <w:szCs w:val="16"/>
              </w:rPr>
              <w:t>3</w:t>
            </w:r>
            <w:r w:rsidR="0019427D">
              <w:rPr>
                <w:color w:val="auto"/>
                <w:sz w:val="16"/>
                <w:szCs w:val="16"/>
              </w:rPr>
              <w:t>0</w:t>
            </w:r>
            <w:bookmarkEnd w:id="275"/>
            <w:bookmarkEnd w:id="276"/>
            <w:bookmarkEnd w:id="277"/>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8"/>
                <w:szCs w:val="18"/>
              </w:rPr>
            </w:pPr>
            <w:bookmarkStart w:id="278" w:name="_Toc371528838"/>
            <w:bookmarkStart w:id="279" w:name="_Toc371611288"/>
            <w:bookmarkStart w:id="280" w:name="_Toc371657904"/>
            <w:r w:rsidRPr="00947B66">
              <w:rPr>
                <w:color w:val="auto"/>
                <w:sz w:val="18"/>
                <w:szCs w:val="18"/>
              </w:rPr>
              <w:t>05</w:t>
            </w:r>
            <w:bookmarkEnd w:id="278"/>
            <w:bookmarkEnd w:id="279"/>
            <w:bookmarkEnd w:id="280"/>
          </w:p>
        </w:tc>
        <w:tc>
          <w:tcPr>
            <w:tcW w:w="473" w:type="dxa"/>
            <w:shd w:val="clear" w:color="auto" w:fill="F2F2F2" w:themeFill="background1" w:themeFillShade="F2"/>
            <w:textDirection w:val="btLr"/>
          </w:tcPr>
          <w:p w:rsidR="004C2FE2" w:rsidRPr="00947B66" w:rsidRDefault="004C2FE2" w:rsidP="004B1866">
            <w:pPr>
              <w:pStyle w:val="Titre2"/>
              <w:spacing w:before="0"/>
              <w:ind w:left="113" w:right="113"/>
              <w:jc w:val="center"/>
              <w:rPr>
                <w:color w:val="auto"/>
                <w:sz w:val="14"/>
                <w:szCs w:val="14"/>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81" w:name="_Toc371528839"/>
            <w:bookmarkStart w:id="282" w:name="_Toc371611289"/>
            <w:bookmarkStart w:id="283" w:name="_Toc371657905"/>
            <w:r w:rsidRPr="00947B66">
              <w:rPr>
                <w:color w:val="auto"/>
                <w:sz w:val="18"/>
                <w:szCs w:val="18"/>
              </w:rPr>
              <w:t>04</w:t>
            </w:r>
            <w:bookmarkEnd w:id="281"/>
            <w:bookmarkEnd w:id="282"/>
            <w:bookmarkEnd w:id="283"/>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84" w:name="_Toc371528840"/>
            <w:bookmarkStart w:id="285" w:name="_Toc371611290"/>
            <w:bookmarkStart w:id="286" w:name="_Toc371657906"/>
            <w:r w:rsidRPr="00947B66">
              <w:rPr>
                <w:color w:val="auto"/>
                <w:sz w:val="14"/>
                <w:szCs w:val="14"/>
              </w:rPr>
              <w:t>36</w:t>
            </w:r>
            <w:bookmarkEnd w:id="284"/>
            <w:bookmarkEnd w:id="285"/>
            <w:bookmarkEnd w:id="286"/>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87" w:name="_Toc371528841"/>
            <w:bookmarkStart w:id="288" w:name="_Toc371611291"/>
            <w:bookmarkStart w:id="289" w:name="_Toc371657907"/>
            <w:r w:rsidRPr="00947B66">
              <w:rPr>
                <w:color w:val="auto"/>
                <w:sz w:val="16"/>
                <w:szCs w:val="16"/>
              </w:rPr>
              <w:t>36</w:t>
            </w:r>
            <w:bookmarkEnd w:id="287"/>
            <w:bookmarkEnd w:id="288"/>
            <w:bookmarkEnd w:id="289"/>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90" w:name="_Toc371528842"/>
            <w:bookmarkStart w:id="291" w:name="_Toc371611292"/>
            <w:bookmarkStart w:id="292" w:name="_Toc371657908"/>
            <w:r w:rsidRPr="00947B66">
              <w:rPr>
                <w:color w:val="auto"/>
                <w:sz w:val="18"/>
                <w:szCs w:val="18"/>
              </w:rPr>
              <w:t>03</w:t>
            </w:r>
            <w:bookmarkEnd w:id="290"/>
            <w:bookmarkEnd w:id="291"/>
            <w:bookmarkEnd w:id="292"/>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93" w:name="_Toc371528843"/>
            <w:bookmarkStart w:id="294" w:name="_Toc371611293"/>
            <w:bookmarkStart w:id="295" w:name="_Toc371657909"/>
            <w:r w:rsidRPr="00947B66">
              <w:rPr>
                <w:color w:val="auto"/>
                <w:sz w:val="14"/>
                <w:szCs w:val="14"/>
              </w:rPr>
              <w:t>36</w:t>
            </w:r>
            <w:bookmarkEnd w:id="293"/>
            <w:bookmarkEnd w:id="294"/>
            <w:bookmarkEnd w:id="295"/>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96" w:name="_Toc371528844"/>
            <w:bookmarkStart w:id="297" w:name="_Toc371611294"/>
            <w:bookmarkStart w:id="298" w:name="_Toc371657910"/>
            <w:r w:rsidRPr="00947B66">
              <w:rPr>
                <w:color w:val="auto"/>
                <w:sz w:val="16"/>
                <w:szCs w:val="16"/>
              </w:rPr>
              <w:t>36</w:t>
            </w:r>
            <w:bookmarkEnd w:id="296"/>
            <w:bookmarkEnd w:id="297"/>
            <w:bookmarkEnd w:id="298"/>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99" w:name="_Toc371528845"/>
            <w:bookmarkStart w:id="300" w:name="_Toc371611295"/>
            <w:bookmarkStart w:id="301" w:name="_Toc371657911"/>
            <w:r w:rsidRPr="00947B66">
              <w:rPr>
                <w:color w:val="auto"/>
                <w:sz w:val="18"/>
                <w:szCs w:val="18"/>
              </w:rPr>
              <w:t>02</w:t>
            </w:r>
            <w:bookmarkEnd w:id="299"/>
            <w:bookmarkEnd w:id="300"/>
            <w:bookmarkEnd w:id="301"/>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302" w:name="_Toc371528846"/>
            <w:bookmarkStart w:id="303" w:name="_Toc371611296"/>
            <w:bookmarkStart w:id="304" w:name="_Toc371657912"/>
            <w:r w:rsidRPr="00947B66">
              <w:rPr>
                <w:color w:val="auto"/>
                <w:sz w:val="14"/>
                <w:szCs w:val="14"/>
              </w:rPr>
              <w:t>36</w:t>
            </w:r>
            <w:bookmarkEnd w:id="302"/>
            <w:bookmarkEnd w:id="303"/>
            <w:bookmarkEnd w:id="304"/>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305" w:name="_Toc371528847"/>
            <w:bookmarkStart w:id="306" w:name="_Toc371611297"/>
            <w:bookmarkStart w:id="307" w:name="_Toc371657913"/>
            <w:r w:rsidRPr="00947B66">
              <w:rPr>
                <w:color w:val="auto"/>
                <w:sz w:val="16"/>
                <w:szCs w:val="16"/>
              </w:rPr>
              <w:t>36</w:t>
            </w:r>
            <w:bookmarkEnd w:id="305"/>
            <w:bookmarkEnd w:id="306"/>
            <w:bookmarkEnd w:id="307"/>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308" w:name="_Toc371528848"/>
            <w:bookmarkStart w:id="309" w:name="_Toc371611298"/>
            <w:bookmarkStart w:id="310" w:name="_Toc371657914"/>
            <w:r w:rsidRPr="00947B66">
              <w:rPr>
                <w:color w:val="auto"/>
                <w:sz w:val="18"/>
                <w:szCs w:val="18"/>
              </w:rPr>
              <w:t>01</w:t>
            </w:r>
            <w:bookmarkEnd w:id="308"/>
            <w:bookmarkEnd w:id="309"/>
            <w:bookmarkEnd w:id="310"/>
          </w:p>
        </w:tc>
        <w:tc>
          <w:tcPr>
            <w:tcW w:w="473" w:type="dxa"/>
            <w:textDirection w:val="btLr"/>
          </w:tcPr>
          <w:p w:rsidR="004C2FE2" w:rsidRPr="00947B66" w:rsidRDefault="004C2FE2" w:rsidP="00665780">
            <w:pPr>
              <w:pStyle w:val="Titre2"/>
              <w:spacing w:before="0"/>
              <w:ind w:left="113" w:right="113"/>
              <w:rPr>
                <w:color w:val="auto"/>
                <w:sz w:val="14"/>
                <w:szCs w:val="14"/>
              </w:rPr>
            </w:pPr>
            <w:bookmarkStart w:id="311" w:name="_Toc371528849"/>
            <w:bookmarkStart w:id="312" w:name="_Toc371611299"/>
            <w:bookmarkStart w:id="313" w:name="_Toc371657915"/>
            <w:r w:rsidRPr="00947B66">
              <w:rPr>
                <w:color w:val="auto"/>
                <w:sz w:val="14"/>
                <w:szCs w:val="14"/>
              </w:rPr>
              <w:t>36</w:t>
            </w:r>
            <w:bookmarkEnd w:id="311"/>
            <w:bookmarkEnd w:id="312"/>
            <w:bookmarkEnd w:id="313"/>
          </w:p>
        </w:tc>
        <w:tc>
          <w:tcPr>
            <w:tcW w:w="473" w:type="dxa"/>
            <w:textDirection w:val="btLr"/>
            <w:vAlign w:val="center"/>
          </w:tcPr>
          <w:p w:rsidR="004C2FE2" w:rsidRPr="00947B66" w:rsidRDefault="004C2FE2" w:rsidP="0092040A">
            <w:pPr>
              <w:pStyle w:val="Titre2"/>
              <w:spacing w:before="0"/>
              <w:ind w:left="113" w:right="113"/>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314" w:name="_Toc371528850"/>
            <w:bookmarkStart w:id="315" w:name="_Toc371611300"/>
            <w:bookmarkStart w:id="316" w:name="_Toc371657916"/>
            <w:r w:rsidRPr="00947B66">
              <w:rPr>
                <w:color w:val="auto"/>
                <w:sz w:val="16"/>
                <w:szCs w:val="16"/>
              </w:rPr>
              <w:t>36</w:t>
            </w:r>
            <w:bookmarkEnd w:id="314"/>
            <w:bookmarkEnd w:id="315"/>
            <w:bookmarkEnd w:id="316"/>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B05D78">
        <w:trPr>
          <w:cantSplit/>
          <w:trHeight w:val="2835"/>
        </w:trPr>
        <w:tc>
          <w:tcPr>
            <w:tcW w:w="448" w:type="dxa"/>
            <w:textDirection w:val="btLr"/>
            <w:vAlign w:val="center"/>
          </w:tcPr>
          <w:p w:rsidR="004C2FE2" w:rsidRPr="00947B66" w:rsidRDefault="004C2FE2" w:rsidP="004B1866">
            <w:pPr>
              <w:pStyle w:val="Titre2"/>
              <w:spacing w:before="0"/>
              <w:ind w:left="113" w:right="113"/>
              <w:jc w:val="center"/>
              <w:rPr>
                <w:color w:val="auto"/>
                <w:sz w:val="16"/>
                <w:szCs w:val="16"/>
              </w:rPr>
            </w:pPr>
            <w:bookmarkStart w:id="317" w:name="_Toc371657917"/>
            <w:r w:rsidRPr="00947B66">
              <w:rPr>
                <w:color w:val="auto"/>
                <w:sz w:val="16"/>
                <w:szCs w:val="16"/>
              </w:rPr>
              <w:t>Lot/Tâche</w:t>
            </w:r>
            <w:bookmarkEnd w:id="317"/>
          </w:p>
        </w:tc>
        <w:tc>
          <w:tcPr>
            <w:tcW w:w="473" w:type="dxa"/>
            <w:shd w:val="clear" w:color="auto" w:fill="D9D9D9" w:themeFill="background1" w:themeFillShade="D9"/>
            <w:textDirection w:val="btLr"/>
          </w:tcPr>
          <w:p w:rsidR="004C2FE2" w:rsidRPr="00947B66" w:rsidRDefault="004C2FE2" w:rsidP="004B1866">
            <w:pPr>
              <w:pStyle w:val="Titre2"/>
              <w:spacing w:before="0"/>
              <w:ind w:left="113" w:right="113"/>
              <w:jc w:val="center"/>
              <w:rPr>
                <w:color w:val="auto"/>
                <w:sz w:val="20"/>
                <w:szCs w:val="20"/>
              </w:rPr>
            </w:pPr>
            <w:bookmarkStart w:id="318" w:name="_Toc371528852"/>
            <w:bookmarkStart w:id="319" w:name="_Toc371611302"/>
            <w:bookmarkStart w:id="320" w:name="_Toc371657918"/>
            <w:r w:rsidRPr="00947B66">
              <w:rPr>
                <w:color w:val="auto"/>
                <w:sz w:val="20"/>
                <w:szCs w:val="20"/>
              </w:rPr>
              <w:t>Heure</w:t>
            </w:r>
            <w:r w:rsidR="00441C05">
              <w:rPr>
                <w:color w:val="auto"/>
                <w:sz w:val="20"/>
                <w:szCs w:val="20"/>
              </w:rPr>
              <w:t>s</w:t>
            </w:r>
            <w:r w:rsidRPr="00947B66">
              <w:rPr>
                <w:color w:val="auto"/>
                <w:sz w:val="20"/>
                <w:szCs w:val="20"/>
              </w:rPr>
              <w:t xml:space="preserve"> par semaine</w:t>
            </w:r>
            <w:r w:rsidR="00441C05">
              <w:rPr>
                <w:color w:val="auto"/>
                <w:sz w:val="20"/>
                <w:szCs w:val="20"/>
              </w:rPr>
              <w:t xml:space="preserve"> (groupe)</w:t>
            </w:r>
            <w:bookmarkEnd w:id="318"/>
            <w:bookmarkEnd w:id="319"/>
            <w:bookmarkEnd w:id="320"/>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21" w:name="_Toc371528853"/>
            <w:bookmarkStart w:id="322" w:name="_Toc371611303"/>
            <w:bookmarkStart w:id="323" w:name="_Toc371657919"/>
            <w:r w:rsidRPr="00947B66">
              <w:rPr>
                <w:color w:val="auto"/>
                <w:sz w:val="20"/>
                <w:szCs w:val="20"/>
              </w:rPr>
              <w:t>Management</w:t>
            </w:r>
            <w:bookmarkEnd w:id="321"/>
            <w:bookmarkEnd w:id="322"/>
            <w:bookmarkEnd w:id="323"/>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24" w:name="_Toc371528854"/>
            <w:bookmarkStart w:id="325" w:name="_Toc371611304"/>
            <w:bookmarkStart w:id="326" w:name="_Toc371657920"/>
            <w:r w:rsidRPr="00947B66">
              <w:rPr>
                <w:color w:val="auto"/>
                <w:sz w:val="16"/>
                <w:szCs w:val="16"/>
              </w:rPr>
              <w:t>Planification (</w:t>
            </w:r>
            <w:proofErr w:type="spellStart"/>
            <w:r w:rsidRPr="00947B66">
              <w:rPr>
                <w:color w:val="auto"/>
                <w:sz w:val="16"/>
                <w:szCs w:val="16"/>
              </w:rPr>
              <w:t>DoW</w:t>
            </w:r>
            <w:proofErr w:type="spellEnd"/>
            <w:r w:rsidRPr="00947B66">
              <w:rPr>
                <w:color w:val="auto"/>
                <w:sz w:val="16"/>
                <w:szCs w:val="16"/>
              </w:rPr>
              <w:t>)</w:t>
            </w:r>
            <w:bookmarkEnd w:id="324"/>
            <w:bookmarkEnd w:id="325"/>
            <w:bookmarkEnd w:id="326"/>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27" w:name="_Toc371528855"/>
            <w:bookmarkStart w:id="328" w:name="_Toc371611305"/>
            <w:bookmarkStart w:id="329" w:name="_Toc371657921"/>
            <w:r w:rsidRPr="00947B66">
              <w:rPr>
                <w:color w:val="auto"/>
                <w:sz w:val="16"/>
                <w:szCs w:val="16"/>
              </w:rPr>
              <w:t>Suivi de projet</w:t>
            </w:r>
            <w:bookmarkEnd w:id="327"/>
            <w:bookmarkEnd w:id="328"/>
            <w:bookmarkEnd w:id="329"/>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30" w:name="_Toc371528856"/>
            <w:bookmarkStart w:id="331" w:name="_Toc371611306"/>
            <w:bookmarkStart w:id="332" w:name="_Toc371657922"/>
            <w:r w:rsidRPr="00947B66">
              <w:rPr>
                <w:color w:val="auto"/>
                <w:sz w:val="16"/>
                <w:szCs w:val="16"/>
              </w:rPr>
              <w:t>Préparation à la soutenance</w:t>
            </w:r>
            <w:bookmarkEnd w:id="330"/>
            <w:bookmarkEnd w:id="331"/>
            <w:bookmarkEnd w:id="332"/>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33" w:name="_Toc371528857"/>
            <w:bookmarkStart w:id="334" w:name="_Toc371611307"/>
            <w:bookmarkStart w:id="335" w:name="_Toc371657923"/>
            <w:r w:rsidRPr="00947B66">
              <w:rPr>
                <w:color w:val="auto"/>
                <w:sz w:val="20"/>
                <w:szCs w:val="20"/>
              </w:rPr>
              <w:t>Analyse utilisateurs + Maquettes</w:t>
            </w:r>
            <w:bookmarkEnd w:id="333"/>
            <w:bookmarkEnd w:id="334"/>
            <w:bookmarkEnd w:id="335"/>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36" w:name="_Toc371528858"/>
            <w:bookmarkStart w:id="337" w:name="_Toc371611308"/>
            <w:bookmarkStart w:id="338" w:name="_Toc371657924"/>
            <w:r w:rsidRPr="00947B66">
              <w:rPr>
                <w:color w:val="auto"/>
                <w:sz w:val="16"/>
                <w:szCs w:val="16"/>
              </w:rPr>
              <w:t>Analyse utilisateurs</w:t>
            </w:r>
            <w:bookmarkEnd w:id="336"/>
            <w:bookmarkEnd w:id="337"/>
            <w:bookmarkEnd w:id="338"/>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39" w:name="_Toc371528859"/>
            <w:bookmarkStart w:id="340" w:name="_Toc371611309"/>
            <w:bookmarkStart w:id="341" w:name="_Toc371657925"/>
            <w:r w:rsidRPr="00947B66">
              <w:rPr>
                <w:color w:val="auto"/>
                <w:sz w:val="16"/>
                <w:szCs w:val="16"/>
              </w:rPr>
              <w:t>Maquettes</w:t>
            </w:r>
            <w:bookmarkEnd w:id="339"/>
            <w:bookmarkEnd w:id="340"/>
            <w:bookmarkEnd w:id="341"/>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42" w:name="_Toc371528860"/>
            <w:bookmarkStart w:id="343" w:name="_Toc371611310"/>
            <w:bookmarkStart w:id="344" w:name="_Toc371657926"/>
            <w:r w:rsidRPr="00947B66">
              <w:rPr>
                <w:color w:val="auto"/>
                <w:sz w:val="16"/>
                <w:szCs w:val="16"/>
              </w:rPr>
              <w:t>Choix des technologies</w:t>
            </w:r>
            <w:bookmarkEnd w:id="342"/>
            <w:bookmarkEnd w:id="343"/>
            <w:bookmarkEnd w:id="344"/>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45" w:name="_Toc371528861"/>
            <w:bookmarkStart w:id="346" w:name="_Toc371611311"/>
            <w:bookmarkStart w:id="347" w:name="_Toc371657927"/>
            <w:r w:rsidRPr="00947B66">
              <w:rPr>
                <w:color w:val="auto"/>
                <w:sz w:val="20"/>
                <w:szCs w:val="20"/>
              </w:rPr>
              <w:t>Conception</w:t>
            </w:r>
            <w:bookmarkEnd w:id="345"/>
            <w:bookmarkEnd w:id="346"/>
            <w:bookmarkEnd w:id="347"/>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48" w:name="_Toc371528862"/>
            <w:bookmarkStart w:id="349" w:name="_Toc371611312"/>
            <w:bookmarkStart w:id="350" w:name="_Toc371657928"/>
            <w:r w:rsidRPr="00947B66">
              <w:rPr>
                <w:color w:val="auto"/>
                <w:sz w:val="16"/>
                <w:szCs w:val="16"/>
              </w:rPr>
              <w:t>Descriptions des fonctionnalités</w:t>
            </w:r>
            <w:bookmarkEnd w:id="348"/>
            <w:bookmarkEnd w:id="349"/>
            <w:bookmarkEnd w:id="350"/>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51" w:name="_Toc371528863"/>
            <w:bookmarkStart w:id="352" w:name="_Toc371611313"/>
            <w:bookmarkStart w:id="353" w:name="_Toc371657929"/>
            <w:r w:rsidRPr="00947B66">
              <w:rPr>
                <w:color w:val="auto"/>
                <w:sz w:val="16"/>
                <w:szCs w:val="16"/>
              </w:rPr>
              <w:t>Conception des diagrammes</w:t>
            </w:r>
            <w:bookmarkEnd w:id="351"/>
            <w:bookmarkEnd w:id="352"/>
            <w:bookmarkEnd w:id="353"/>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54" w:name="_Toc371528864"/>
            <w:bookmarkStart w:id="355" w:name="_Toc371611314"/>
            <w:bookmarkStart w:id="356" w:name="_Toc371657930"/>
            <w:r w:rsidRPr="00947B66">
              <w:rPr>
                <w:color w:val="auto"/>
                <w:sz w:val="20"/>
                <w:szCs w:val="20"/>
              </w:rPr>
              <w:t>Implémentation</w:t>
            </w:r>
            <w:bookmarkEnd w:id="354"/>
            <w:bookmarkEnd w:id="355"/>
            <w:bookmarkEnd w:id="356"/>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57" w:name="_Toc371528865"/>
            <w:bookmarkStart w:id="358" w:name="_Toc371611315"/>
            <w:bookmarkStart w:id="359" w:name="_Toc371657931"/>
            <w:r w:rsidRPr="00947B66">
              <w:rPr>
                <w:color w:val="auto"/>
                <w:sz w:val="16"/>
                <w:szCs w:val="16"/>
              </w:rPr>
              <w:t>Implémentation du back-end</w:t>
            </w:r>
            <w:bookmarkEnd w:id="357"/>
            <w:bookmarkEnd w:id="358"/>
            <w:bookmarkEnd w:id="359"/>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60" w:name="_Toc371528866"/>
            <w:bookmarkStart w:id="361" w:name="_Toc371611316"/>
            <w:bookmarkStart w:id="362" w:name="_Toc371657932"/>
            <w:r w:rsidRPr="00947B66">
              <w:rPr>
                <w:color w:val="auto"/>
                <w:sz w:val="16"/>
                <w:szCs w:val="16"/>
              </w:rPr>
              <w:t>Implémentation du front-end</w:t>
            </w:r>
            <w:bookmarkEnd w:id="360"/>
            <w:bookmarkEnd w:id="361"/>
            <w:bookmarkEnd w:id="362"/>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63" w:name="_Toc371528867"/>
            <w:bookmarkStart w:id="364" w:name="_Toc371611317"/>
            <w:bookmarkStart w:id="365" w:name="_Toc371657933"/>
            <w:r w:rsidRPr="00947B66">
              <w:rPr>
                <w:color w:val="auto"/>
                <w:sz w:val="16"/>
                <w:szCs w:val="16"/>
              </w:rPr>
              <w:t>Tests fonctionnels</w:t>
            </w:r>
            <w:bookmarkEnd w:id="363"/>
            <w:bookmarkEnd w:id="364"/>
            <w:bookmarkEnd w:id="365"/>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66" w:name="_Toc371528868"/>
            <w:bookmarkStart w:id="367" w:name="_Toc371611318"/>
            <w:bookmarkStart w:id="368" w:name="_Toc371657934"/>
            <w:r w:rsidRPr="00947B66">
              <w:rPr>
                <w:color w:val="auto"/>
                <w:sz w:val="20"/>
                <w:szCs w:val="20"/>
              </w:rPr>
              <w:t>Tests utilisateurs</w:t>
            </w:r>
            <w:bookmarkEnd w:id="366"/>
            <w:bookmarkEnd w:id="367"/>
            <w:bookmarkEnd w:id="368"/>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69" w:name="_Toc371528869"/>
            <w:bookmarkStart w:id="370" w:name="_Toc371611319"/>
            <w:bookmarkStart w:id="371" w:name="_Toc371657935"/>
            <w:r w:rsidRPr="00947B66">
              <w:rPr>
                <w:color w:val="auto"/>
                <w:sz w:val="16"/>
                <w:szCs w:val="16"/>
              </w:rPr>
              <w:t>Présentation</w:t>
            </w:r>
            <w:bookmarkEnd w:id="369"/>
            <w:bookmarkEnd w:id="370"/>
            <w:bookmarkEnd w:id="371"/>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72" w:name="_Toc371528870"/>
            <w:bookmarkStart w:id="373" w:name="_Toc371611320"/>
            <w:bookmarkStart w:id="374" w:name="_Toc371657936"/>
            <w:r w:rsidRPr="00947B66">
              <w:rPr>
                <w:color w:val="auto"/>
                <w:sz w:val="16"/>
                <w:szCs w:val="16"/>
              </w:rPr>
              <w:t>Retours</w:t>
            </w:r>
            <w:bookmarkEnd w:id="372"/>
            <w:bookmarkEnd w:id="373"/>
            <w:bookmarkEnd w:id="374"/>
          </w:p>
        </w:tc>
      </w:tr>
      <w:tr w:rsidR="004C2FE2" w:rsidRPr="00947B66" w:rsidTr="00B05D78">
        <w:trPr>
          <w:cantSplit/>
          <w:trHeight w:val="821"/>
        </w:trPr>
        <w:tc>
          <w:tcPr>
            <w:tcW w:w="448" w:type="dxa"/>
            <w:textDirection w:val="btLr"/>
            <w:vAlign w:val="center"/>
          </w:tcPr>
          <w:p w:rsidR="004C2FE2" w:rsidRPr="00947B66" w:rsidRDefault="004C2FE2" w:rsidP="004B1866">
            <w:pPr>
              <w:pStyle w:val="Titre2"/>
              <w:spacing w:before="0"/>
              <w:ind w:left="113" w:right="113"/>
              <w:jc w:val="center"/>
              <w:rPr>
                <w:color w:val="auto"/>
                <w:sz w:val="16"/>
                <w:szCs w:val="16"/>
              </w:rPr>
            </w:pPr>
            <w:bookmarkStart w:id="375" w:name="_Toc371528871"/>
            <w:bookmarkStart w:id="376" w:name="_Toc371611321"/>
            <w:bookmarkStart w:id="377" w:name="_Toc371657937"/>
            <w:r w:rsidRPr="00947B66">
              <w:rPr>
                <w:color w:val="auto"/>
                <w:sz w:val="16"/>
                <w:szCs w:val="16"/>
              </w:rPr>
              <w:t>#</w:t>
            </w:r>
            <w:bookmarkEnd w:id="375"/>
            <w:bookmarkEnd w:id="376"/>
            <w:bookmarkEnd w:id="377"/>
          </w:p>
        </w:tc>
        <w:tc>
          <w:tcPr>
            <w:tcW w:w="473" w:type="dxa"/>
            <w:shd w:val="clear" w:color="auto" w:fill="A6A6A6" w:themeFill="background1" w:themeFillShade="A6"/>
            <w:textDirection w:val="btL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378" w:name="_Toc371528872"/>
            <w:bookmarkStart w:id="379" w:name="_Toc371611322"/>
            <w:bookmarkStart w:id="380" w:name="_Toc371657938"/>
            <w:r w:rsidRPr="00947B66">
              <w:rPr>
                <w:color w:val="auto"/>
                <w:sz w:val="16"/>
                <w:szCs w:val="16"/>
              </w:rPr>
              <w:t>L1</w:t>
            </w:r>
            <w:bookmarkEnd w:id="378"/>
            <w:bookmarkEnd w:id="379"/>
            <w:bookmarkEnd w:id="380"/>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81" w:name="_Toc371528873"/>
            <w:bookmarkStart w:id="382" w:name="_Toc371611323"/>
            <w:bookmarkStart w:id="383" w:name="_Toc371657939"/>
            <w:r w:rsidRPr="00947B66">
              <w:rPr>
                <w:color w:val="auto"/>
                <w:sz w:val="16"/>
                <w:szCs w:val="16"/>
              </w:rPr>
              <w:t>1.1</w:t>
            </w:r>
            <w:bookmarkEnd w:id="381"/>
            <w:bookmarkEnd w:id="382"/>
            <w:bookmarkEnd w:id="383"/>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84" w:name="_Toc371528874"/>
            <w:bookmarkStart w:id="385" w:name="_Toc371611324"/>
            <w:bookmarkStart w:id="386" w:name="_Toc371657940"/>
            <w:r w:rsidRPr="00947B66">
              <w:rPr>
                <w:color w:val="auto"/>
                <w:sz w:val="16"/>
                <w:szCs w:val="16"/>
              </w:rPr>
              <w:t>1.2</w:t>
            </w:r>
            <w:bookmarkEnd w:id="384"/>
            <w:bookmarkEnd w:id="385"/>
            <w:bookmarkEnd w:id="386"/>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87" w:name="_Toc371528875"/>
            <w:bookmarkStart w:id="388" w:name="_Toc371611325"/>
            <w:bookmarkStart w:id="389" w:name="_Toc371657941"/>
            <w:r w:rsidRPr="00947B66">
              <w:rPr>
                <w:color w:val="auto"/>
                <w:sz w:val="16"/>
                <w:szCs w:val="16"/>
              </w:rPr>
              <w:t>1.3</w:t>
            </w:r>
            <w:bookmarkEnd w:id="387"/>
            <w:bookmarkEnd w:id="388"/>
            <w:bookmarkEnd w:id="389"/>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390" w:name="_Toc371528876"/>
            <w:bookmarkStart w:id="391" w:name="_Toc371611326"/>
            <w:bookmarkStart w:id="392" w:name="_Toc371657942"/>
            <w:r w:rsidRPr="00947B66">
              <w:rPr>
                <w:color w:val="auto"/>
                <w:sz w:val="16"/>
                <w:szCs w:val="16"/>
              </w:rPr>
              <w:t>L2</w:t>
            </w:r>
            <w:bookmarkEnd w:id="390"/>
            <w:bookmarkEnd w:id="391"/>
            <w:bookmarkEnd w:id="392"/>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93" w:name="_Toc371528877"/>
            <w:bookmarkStart w:id="394" w:name="_Toc371611327"/>
            <w:bookmarkStart w:id="395" w:name="_Toc371657943"/>
            <w:r w:rsidRPr="00947B66">
              <w:rPr>
                <w:color w:val="auto"/>
                <w:sz w:val="16"/>
                <w:szCs w:val="16"/>
              </w:rPr>
              <w:t>2.1</w:t>
            </w:r>
            <w:bookmarkEnd w:id="393"/>
            <w:bookmarkEnd w:id="394"/>
            <w:bookmarkEnd w:id="395"/>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96" w:name="_Toc371528878"/>
            <w:bookmarkStart w:id="397" w:name="_Toc371611328"/>
            <w:bookmarkStart w:id="398" w:name="_Toc371657944"/>
            <w:r w:rsidRPr="00947B66">
              <w:rPr>
                <w:color w:val="auto"/>
                <w:sz w:val="16"/>
                <w:szCs w:val="16"/>
              </w:rPr>
              <w:t>2.2</w:t>
            </w:r>
            <w:bookmarkEnd w:id="396"/>
            <w:bookmarkEnd w:id="397"/>
            <w:bookmarkEnd w:id="398"/>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99" w:name="_Toc371528879"/>
            <w:bookmarkStart w:id="400" w:name="_Toc371611329"/>
            <w:bookmarkStart w:id="401" w:name="_Toc371657945"/>
            <w:r w:rsidRPr="00947B66">
              <w:rPr>
                <w:color w:val="auto"/>
                <w:sz w:val="16"/>
                <w:szCs w:val="16"/>
              </w:rPr>
              <w:t>2.3</w:t>
            </w:r>
            <w:bookmarkEnd w:id="399"/>
            <w:bookmarkEnd w:id="400"/>
            <w:bookmarkEnd w:id="401"/>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402" w:name="_Toc371528880"/>
            <w:bookmarkStart w:id="403" w:name="_Toc371611330"/>
            <w:bookmarkStart w:id="404" w:name="_Toc371657946"/>
            <w:r w:rsidRPr="00947B66">
              <w:rPr>
                <w:color w:val="auto"/>
                <w:sz w:val="16"/>
                <w:szCs w:val="16"/>
              </w:rPr>
              <w:t>L3</w:t>
            </w:r>
            <w:bookmarkEnd w:id="402"/>
            <w:bookmarkEnd w:id="403"/>
            <w:bookmarkEnd w:id="404"/>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05" w:name="_Toc371528881"/>
            <w:bookmarkStart w:id="406" w:name="_Toc371611331"/>
            <w:bookmarkStart w:id="407" w:name="_Toc371657947"/>
            <w:r w:rsidRPr="00947B66">
              <w:rPr>
                <w:color w:val="auto"/>
                <w:sz w:val="16"/>
                <w:szCs w:val="16"/>
              </w:rPr>
              <w:t>3.1</w:t>
            </w:r>
            <w:bookmarkEnd w:id="405"/>
            <w:bookmarkEnd w:id="406"/>
            <w:bookmarkEnd w:id="407"/>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08" w:name="_Toc371528882"/>
            <w:bookmarkStart w:id="409" w:name="_Toc371611332"/>
            <w:bookmarkStart w:id="410" w:name="_Toc371657948"/>
            <w:r w:rsidRPr="00947B66">
              <w:rPr>
                <w:color w:val="auto"/>
                <w:sz w:val="16"/>
                <w:szCs w:val="16"/>
              </w:rPr>
              <w:t>3.2</w:t>
            </w:r>
            <w:bookmarkEnd w:id="408"/>
            <w:bookmarkEnd w:id="409"/>
            <w:bookmarkEnd w:id="410"/>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411" w:name="_Toc371528883"/>
            <w:bookmarkStart w:id="412" w:name="_Toc371611333"/>
            <w:bookmarkStart w:id="413" w:name="_Toc371657949"/>
            <w:r w:rsidRPr="00947B66">
              <w:rPr>
                <w:color w:val="auto"/>
                <w:sz w:val="16"/>
                <w:szCs w:val="16"/>
              </w:rPr>
              <w:t>L4</w:t>
            </w:r>
            <w:bookmarkEnd w:id="411"/>
            <w:bookmarkEnd w:id="412"/>
            <w:bookmarkEnd w:id="413"/>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14" w:name="_Toc371528884"/>
            <w:bookmarkStart w:id="415" w:name="_Toc371611334"/>
            <w:bookmarkStart w:id="416" w:name="_Toc371657950"/>
            <w:r w:rsidRPr="00947B66">
              <w:rPr>
                <w:color w:val="auto"/>
                <w:sz w:val="16"/>
                <w:szCs w:val="16"/>
              </w:rPr>
              <w:t>4.1</w:t>
            </w:r>
            <w:bookmarkEnd w:id="414"/>
            <w:bookmarkEnd w:id="415"/>
            <w:bookmarkEnd w:id="416"/>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17" w:name="_Toc371528885"/>
            <w:bookmarkStart w:id="418" w:name="_Toc371611335"/>
            <w:bookmarkStart w:id="419" w:name="_Toc371657951"/>
            <w:r w:rsidRPr="00947B66">
              <w:rPr>
                <w:color w:val="auto"/>
                <w:sz w:val="16"/>
                <w:szCs w:val="16"/>
              </w:rPr>
              <w:t>4.2</w:t>
            </w:r>
            <w:bookmarkEnd w:id="417"/>
            <w:bookmarkEnd w:id="418"/>
            <w:bookmarkEnd w:id="419"/>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20" w:name="_Toc371528886"/>
            <w:bookmarkStart w:id="421" w:name="_Toc371611336"/>
            <w:bookmarkStart w:id="422" w:name="_Toc371657952"/>
            <w:r w:rsidRPr="00947B66">
              <w:rPr>
                <w:color w:val="auto"/>
                <w:sz w:val="16"/>
                <w:szCs w:val="16"/>
              </w:rPr>
              <w:t>4.3</w:t>
            </w:r>
            <w:bookmarkEnd w:id="420"/>
            <w:bookmarkEnd w:id="421"/>
            <w:bookmarkEnd w:id="422"/>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423" w:name="_Toc371528887"/>
            <w:bookmarkStart w:id="424" w:name="_Toc371611337"/>
            <w:bookmarkStart w:id="425" w:name="_Toc371657953"/>
            <w:r w:rsidRPr="00947B66">
              <w:rPr>
                <w:color w:val="auto"/>
                <w:sz w:val="16"/>
                <w:szCs w:val="16"/>
              </w:rPr>
              <w:t>L5</w:t>
            </w:r>
            <w:bookmarkEnd w:id="423"/>
            <w:bookmarkEnd w:id="424"/>
            <w:bookmarkEnd w:id="425"/>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26" w:name="_Toc371528888"/>
            <w:bookmarkStart w:id="427" w:name="_Toc371611338"/>
            <w:bookmarkStart w:id="428" w:name="_Toc371657954"/>
            <w:r w:rsidRPr="00947B66">
              <w:rPr>
                <w:color w:val="auto"/>
                <w:sz w:val="16"/>
                <w:szCs w:val="16"/>
              </w:rPr>
              <w:t>5.1</w:t>
            </w:r>
            <w:bookmarkEnd w:id="426"/>
            <w:bookmarkEnd w:id="427"/>
            <w:bookmarkEnd w:id="428"/>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29" w:name="_Toc371528889"/>
            <w:bookmarkStart w:id="430" w:name="_Toc371611339"/>
            <w:bookmarkStart w:id="431" w:name="_Toc371657955"/>
            <w:r w:rsidRPr="00947B66">
              <w:rPr>
                <w:color w:val="auto"/>
                <w:sz w:val="16"/>
                <w:szCs w:val="16"/>
              </w:rPr>
              <w:t>5.2</w:t>
            </w:r>
            <w:bookmarkEnd w:id="429"/>
            <w:bookmarkEnd w:id="430"/>
            <w:bookmarkEnd w:id="431"/>
          </w:p>
        </w:tc>
      </w:tr>
    </w:tbl>
    <w:p w:rsidR="00224BEA" w:rsidRPr="00947B66" w:rsidRDefault="00224BEA" w:rsidP="00043884">
      <w:pPr>
        <w:pStyle w:val="Titre2"/>
      </w:pPr>
      <w:bookmarkStart w:id="432" w:name="_Toc371657956"/>
      <w:r w:rsidRPr="00947B66">
        <w:t>Livrables associés au projet</w:t>
      </w:r>
      <w:bookmarkEnd w:id="432"/>
    </w:p>
    <w:p w:rsidR="00475298" w:rsidRPr="00947B66" w:rsidRDefault="00475298" w:rsidP="00475298"/>
    <w:p w:rsidR="00475298" w:rsidRPr="00947B66" w:rsidRDefault="00475298" w:rsidP="00475298">
      <w:pPr>
        <w:pStyle w:val="Lgende"/>
        <w:keepNext/>
      </w:pPr>
      <w:r w:rsidRPr="00947B66">
        <w:t xml:space="preserve">Tableau </w:t>
      </w:r>
      <w:r w:rsidR="00DD6BFE" w:rsidRPr="00947B66">
        <w:fldChar w:fldCharType="begin"/>
      </w:r>
      <w:r w:rsidRPr="00947B66">
        <w:instrText xml:space="preserve"> SEQ Tableau \* ARABIC </w:instrText>
      </w:r>
      <w:r w:rsidR="00DD6BFE" w:rsidRPr="00947B66">
        <w:fldChar w:fldCharType="separate"/>
      </w:r>
      <w:r w:rsidR="001E7F86" w:rsidRPr="00947B66">
        <w:rPr>
          <w:noProof/>
        </w:rPr>
        <w:t>2</w:t>
      </w:r>
      <w:r w:rsidR="00DD6BFE" w:rsidRPr="00947B66">
        <w:fldChar w:fldCharType="end"/>
      </w:r>
      <w:r w:rsidRPr="00947B66">
        <w:t xml:space="preserve"> - Liste des livrables</w:t>
      </w:r>
    </w:p>
    <w:tbl>
      <w:tblPr>
        <w:tblStyle w:val="Trameclaire-Accent1"/>
        <w:tblW w:w="0" w:type="auto"/>
        <w:tblLayout w:type="fixed"/>
        <w:tblLook w:val="04A0"/>
      </w:tblPr>
      <w:tblGrid>
        <w:gridCol w:w="690"/>
        <w:gridCol w:w="4663"/>
        <w:gridCol w:w="851"/>
        <w:gridCol w:w="992"/>
        <w:gridCol w:w="2086"/>
      </w:tblGrid>
      <w:tr w:rsidR="00771121" w:rsidRPr="00947B66" w:rsidTr="008534C6">
        <w:trPr>
          <w:cnfStyle w:val="100000000000"/>
        </w:trPr>
        <w:tc>
          <w:tcPr>
            <w:cnfStyle w:val="001000000000"/>
            <w:tcW w:w="690" w:type="dxa"/>
          </w:tcPr>
          <w:p w:rsidR="00853820" w:rsidRPr="00947B66" w:rsidRDefault="00771121" w:rsidP="00853820">
            <w:r w:rsidRPr="00947B66">
              <w:t>#</w:t>
            </w:r>
          </w:p>
        </w:tc>
        <w:tc>
          <w:tcPr>
            <w:tcW w:w="4663" w:type="dxa"/>
          </w:tcPr>
          <w:p w:rsidR="00853820" w:rsidRPr="00947B66" w:rsidRDefault="00771121" w:rsidP="00853820">
            <w:pPr>
              <w:cnfStyle w:val="100000000000"/>
            </w:pPr>
            <w:r w:rsidRPr="00947B66">
              <w:t>Titre</w:t>
            </w:r>
            <w:r w:rsidR="00C3061C" w:rsidRPr="00947B66">
              <w:t xml:space="preserve"> du livrable</w:t>
            </w:r>
          </w:p>
        </w:tc>
        <w:tc>
          <w:tcPr>
            <w:tcW w:w="851" w:type="dxa"/>
          </w:tcPr>
          <w:p w:rsidR="00853820" w:rsidRPr="00947B66" w:rsidRDefault="00771121" w:rsidP="00853820">
            <w:pPr>
              <w:cnfStyle w:val="100000000000"/>
            </w:pPr>
            <w:r w:rsidRPr="00947B66">
              <w:t>Lot</w:t>
            </w:r>
          </w:p>
        </w:tc>
        <w:tc>
          <w:tcPr>
            <w:tcW w:w="992" w:type="dxa"/>
          </w:tcPr>
          <w:p w:rsidR="00853820" w:rsidRPr="00947B66" w:rsidRDefault="00771121" w:rsidP="00853820">
            <w:pPr>
              <w:cnfStyle w:val="100000000000"/>
            </w:pPr>
            <w:r w:rsidRPr="00947B66">
              <w:t>Nature</w:t>
            </w:r>
          </w:p>
        </w:tc>
        <w:tc>
          <w:tcPr>
            <w:tcW w:w="2086" w:type="dxa"/>
          </w:tcPr>
          <w:p w:rsidR="00853820" w:rsidRPr="00947B66" w:rsidRDefault="00771121" w:rsidP="00853820">
            <w:pPr>
              <w:cnfStyle w:val="100000000000"/>
            </w:pPr>
            <w:r w:rsidRPr="00947B66">
              <w:t>Date</w:t>
            </w:r>
          </w:p>
        </w:tc>
      </w:tr>
      <w:tr w:rsidR="00771121" w:rsidRPr="00947B66" w:rsidTr="008534C6">
        <w:trPr>
          <w:cnfStyle w:val="000000100000"/>
        </w:trPr>
        <w:tc>
          <w:tcPr>
            <w:cnfStyle w:val="001000000000"/>
            <w:tcW w:w="690" w:type="dxa"/>
          </w:tcPr>
          <w:p w:rsidR="00853820" w:rsidRPr="00947B66" w:rsidRDefault="00771121" w:rsidP="00853820">
            <w:r w:rsidRPr="00947B66">
              <w:t>D1.1</w:t>
            </w:r>
          </w:p>
        </w:tc>
        <w:tc>
          <w:tcPr>
            <w:tcW w:w="4663" w:type="dxa"/>
          </w:tcPr>
          <w:p w:rsidR="00853820" w:rsidRPr="00947B66" w:rsidRDefault="00952C93" w:rsidP="00853820">
            <w:pPr>
              <w:cnfStyle w:val="000000100000"/>
            </w:pPr>
            <w:r w:rsidRPr="00947B66">
              <w:t>Cahier des charges</w:t>
            </w:r>
            <w:r w:rsidR="00771121" w:rsidRPr="00947B66">
              <w:t xml:space="preserve"> (DOW)</w:t>
            </w:r>
          </w:p>
        </w:tc>
        <w:tc>
          <w:tcPr>
            <w:tcW w:w="851" w:type="dxa"/>
          </w:tcPr>
          <w:p w:rsidR="00853820" w:rsidRPr="00947B66" w:rsidRDefault="00771121" w:rsidP="00853820">
            <w:pPr>
              <w:cnfStyle w:val="000000100000"/>
            </w:pPr>
            <w:r w:rsidRPr="00947B66">
              <w:t>1</w:t>
            </w:r>
          </w:p>
        </w:tc>
        <w:tc>
          <w:tcPr>
            <w:tcW w:w="992" w:type="dxa"/>
          </w:tcPr>
          <w:p w:rsidR="00853820" w:rsidRPr="00947B66" w:rsidRDefault="00475298" w:rsidP="00853820">
            <w:pPr>
              <w:cnfStyle w:val="000000100000"/>
            </w:pPr>
            <w:r w:rsidRPr="00947B66">
              <w:t>DOC</w:t>
            </w:r>
          </w:p>
        </w:tc>
        <w:tc>
          <w:tcPr>
            <w:tcW w:w="2086" w:type="dxa"/>
          </w:tcPr>
          <w:p w:rsidR="00853820" w:rsidRPr="00947B66" w:rsidRDefault="00771121" w:rsidP="00853820">
            <w:pPr>
              <w:cnfStyle w:val="000000100000"/>
            </w:pPr>
            <w:r w:rsidRPr="00947B66">
              <w:t>S4</w:t>
            </w:r>
          </w:p>
        </w:tc>
      </w:tr>
      <w:tr w:rsidR="00FB7884" w:rsidRPr="00947B66" w:rsidTr="008534C6">
        <w:tc>
          <w:tcPr>
            <w:cnfStyle w:val="001000000000"/>
            <w:tcW w:w="690" w:type="dxa"/>
          </w:tcPr>
          <w:p w:rsidR="00FB7884" w:rsidRPr="00947B66" w:rsidRDefault="00FB7884" w:rsidP="00853820">
            <w:r>
              <w:t>D1.2</w:t>
            </w:r>
          </w:p>
        </w:tc>
        <w:tc>
          <w:tcPr>
            <w:tcW w:w="4663" w:type="dxa"/>
          </w:tcPr>
          <w:p w:rsidR="00FB7884" w:rsidRPr="00947B66" w:rsidRDefault="00FB7884" w:rsidP="00853820">
            <w:pPr>
              <w:cnfStyle w:val="000000000000"/>
            </w:pPr>
            <w:r>
              <w:t>Rapport de management</w:t>
            </w:r>
          </w:p>
        </w:tc>
        <w:tc>
          <w:tcPr>
            <w:tcW w:w="851" w:type="dxa"/>
          </w:tcPr>
          <w:p w:rsidR="00FB7884" w:rsidRPr="00947B66" w:rsidRDefault="00FB7884" w:rsidP="00853820">
            <w:pPr>
              <w:cnfStyle w:val="000000000000"/>
            </w:pPr>
            <w:r>
              <w:t>1</w:t>
            </w:r>
          </w:p>
        </w:tc>
        <w:tc>
          <w:tcPr>
            <w:tcW w:w="992" w:type="dxa"/>
          </w:tcPr>
          <w:p w:rsidR="00FB7884" w:rsidRPr="00947B66" w:rsidRDefault="00FB7884" w:rsidP="00853820">
            <w:pPr>
              <w:cnfStyle w:val="000000000000"/>
            </w:pPr>
            <w:r>
              <w:t>DOC</w:t>
            </w:r>
          </w:p>
        </w:tc>
        <w:tc>
          <w:tcPr>
            <w:tcW w:w="2086" w:type="dxa"/>
          </w:tcPr>
          <w:p w:rsidR="00FB7884" w:rsidRPr="00947B66" w:rsidRDefault="008534C6" w:rsidP="00853820">
            <w:pPr>
              <w:cnfStyle w:val="000000000000"/>
            </w:pPr>
            <w:r>
              <w:t>S21</w:t>
            </w:r>
          </w:p>
        </w:tc>
      </w:tr>
      <w:tr w:rsidR="00FB7884" w:rsidRPr="00947B66" w:rsidTr="008534C6">
        <w:trPr>
          <w:cnfStyle w:val="000000100000"/>
        </w:trPr>
        <w:tc>
          <w:tcPr>
            <w:cnfStyle w:val="001000000000"/>
            <w:tcW w:w="690" w:type="dxa"/>
          </w:tcPr>
          <w:p w:rsidR="00FB7884" w:rsidRPr="00947B66" w:rsidRDefault="00FB7884" w:rsidP="00853820">
            <w:r>
              <w:t>D1.3</w:t>
            </w:r>
          </w:p>
        </w:tc>
        <w:tc>
          <w:tcPr>
            <w:tcW w:w="4663" w:type="dxa"/>
          </w:tcPr>
          <w:p w:rsidR="00FB7884" w:rsidRPr="00947B66" w:rsidRDefault="00FB7884" w:rsidP="00853820">
            <w:pPr>
              <w:cnfStyle w:val="000000100000"/>
            </w:pPr>
            <w:r>
              <w:t>Préparation de la soutenance</w:t>
            </w:r>
          </w:p>
        </w:tc>
        <w:tc>
          <w:tcPr>
            <w:tcW w:w="851" w:type="dxa"/>
          </w:tcPr>
          <w:p w:rsidR="00FB7884" w:rsidRPr="00947B66" w:rsidRDefault="00FB7884" w:rsidP="00853820">
            <w:pPr>
              <w:cnfStyle w:val="000000100000"/>
            </w:pPr>
            <w:r>
              <w:t>1</w:t>
            </w:r>
          </w:p>
        </w:tc>
        <w:tc>
          <w:tcPr>
            <w:tcW w:w="992" w:type="dxa"/>
          </w:tcPr>
          <w:p w:rsidR="00FB7884" w:rsidRPr="00947B66" w:rsidRDefault="00FB7884" w:rsidP="00853820">
            <w:pPr>
              <w:cnfStyle w:val="000000100000"/>
            </w:pPr>
            <w:r>
              <w:t>DOC</w:t>
            </w:r>
          </w:p>
        </w:tc>
        <w:tc>
          <w:tcPr>
            <w:tcW w:w="2086" w:type="dxa"/>
          </w:tcPr>
          <w:p w:rsidR="00FB7884" w:rsidRPr="00947B66" w:rsidRDefault="00FB7884" w:rsidP="00853820">
            <w:pPr>
              <w:cnfStyle w:val="000000100000"/>
            </w:pPr>
            <w:r>
              <w:t>S21</w:t>
            </w:r>
          </w:p>
        </w:tc>
      </w:tr>
      <w:tr w:rsidR="0024445C" w:rsidRPr="00947B66" w:rsidTr="008534C6">
        <w:tc>
          <w:tcPr>
            <w:cnfStyle w:val="001000000000"/>
            <w:tcW w:w="690" w:type="dxa"/>
          </w:tcPr>
          <w:p w:rsidR="0024445C" w:rsidRPr="00947B66" w:rsidRDefault="0024445C" w:rsidP="00853820">
            <w:r w:rsidRPr="00947B66">
              <w:t>D</w:t>
            </w:r>
            <w:r w:rsidR="00ED2744" w:rsidRPr="00947B66">
              <w:t>2.1</w:t>
            </w:r>
          </w:p>
        </w:tc>
        <w:tc>
          <w:tcPr>
            <w:tcW w:w="4663" w:type="dxa"/>
          </w:tcPr>
          <w:p w:rsidR="0024445C" w:rsidRPr="00947B66" w:rsidRDefault="0057664E" w:rsidP="00853820">
            <w:pPr>
              <w:cnfStyle w:val="000000000000"/>
            </w:pPr>
            <w:r>
              <w:t>Analyse</w:t>
            </w:r>
            <w:r w:rsidR="0024445C" w:rsidRPr="00947B66">
              <w:t xml:space="preserve"> utilisateur</w:t>
            </w:r>
          </w:p>
        </w:tc>
        <w:tc>
          <w:tcPr>
            <w:tcW w:w="851" w:type="dxa"/>
          </w:tcPr>
          <w:p w:rsidR="0024445C" w:rsidRPr="00947B66" w:rsidRDefault="0024445C" w:rsidP="00853820">
            <w:pPr>
              <w:cnfStyle w:val="000000000000"/>
            </w:pPr>
            <w:r w:rsidRPr="00947B66">
              <w:t>2</w:t>
            </w:r>
          </w:p>
        </w:tc>
        <w:tc>
          <w:tcPr>
            <w:tcW w:w="992" w:type="dxa"/>
          </w:tcPr>
          <w:p w:rsidR="0024445C" w:rsidRPr="00947B66" w:rsidRDefault="0024445C" w:rsidP="00853820">
            <w:pPr>
              <w:cnfStyle w:val="000000000000"/>
            </w:pPr>
            <w:r w:rsidRPr="00947B66">
              <w:t>DOC</w:t>
            </w:r>
          </w:p>
        </w:tc>
        <w:tc>
          <w:tcPr>
            <w:tcW w:w="2086" w:type="dxa"/>
          </w:tcPr>
          <w:p w:rsidR="0024445C" w:rsidRPr="00947B66" w:rsidRDefault="00801162" w:rsidP="00853820">
            <w:pPr>
              <w:cnfStyle w:val="000000000000"/>
            </w:pPr>
            <w:r w:rsidRPr="00947B66">
              <w:t>S</w:t>
            </w:r>
            <w:r w:rsidR="00DA76C9">
              <w:t>8</w:t>
            </w:r>
          </w:p>
        </w:tc>
      </w:tr>
      <w:tr w:rsidR="0024445C" w:rsidRPr="00947B66" w:rsidTr="008534C6">
        <w:trPr>
          <w:cnfStyle w:val="000000100000"/>
        </w:trPr>
        <w:tc>
          <w:tcPr>
            <w:cnfStyle w:val="001000000000"/>
            <w:tcW w:w="690" w:type="dxa"/>
          </w:tcPr>
          <w:p w:rsidR="0024445C" w:rsidRPr="00947B66" w:rsidRDefault="005F73F2" w:rsidP="00853820">
            <w:r w:rsidRPr="00947B66">
              <w:t>D</w:t>
            </w:r>
            <w:r w:rsidR="00ED2744" w:rsidRPr="00947B66">
              <w:t>2.</w:t>
            </w:r>
            <w:r w:rsidR="00BA62A5">
              <w:t>2</w:t>
            </w:r>
          </w:p>
        </w:tc>
        <w:tc>
          <w:tcPr>
            <w:tcW w:w="4663" w:type="dxa"/>
          </w:tcPr>
          <w:p w:rsidR="0024445C" w:rsidRPr="00947B66" w:rsidRDefault="0024445C" w:rsidP="0024445C">
            <w:pPr>
              <w:cnfStyle w:val="000000100000"/>
            </w:pPr>
            <w:r w:rsidRPr="00947B66">
              <w:t>Maquettes</w:t>
            </w:r>
          </w:p>
        </w:tc>
        <w:tc>
          <w:tcPr>
            <w:tcW w:w="851" w:type="dxa"/>
          </w:tcPr>
          <w:p w:rsidR="0024445C" w:rsidRPr="00947B66" w:rsidRDefault="0024445C" w:rsidP="00853820">
            <w:pPr>
              <w:cnfStyle w:val="000000100000"/>
            </w:pPr>
            <w:r w:rsidRPr="00947B66">
              <w:t>2</w:t>
            </w:r>
          </w:p>
        </w:tc>
        <w:tc>
          <w:tcPr>
            <w:tcW w:w="992" w:type="dxa"/>
          </w:tcPr>
          <w:p w:rsidR="0024445C" w:rsidRPr="00947B66" w:rsidRDefault="0024445C" w:rsidP="00853820">
            <w:pPr>
              <w:cnfStyle w:val="000000100000"/>
            </w:pPr>
            <w:r w:rsidRPr="00947B66">
              <w:t>DOC</w:t>
            </w:r>
          </w:p>
        </w:tc>
        <w:tc>
          <w:tcPr>
            <w:tcW w:w="2086" w:type="dxa"/>
          </w:tcPr>
          <w:p w:rsidR="0024445C" w:rsidRPr="00947B66" w:rsidRDefault="00801162" w:rsidP="00853820">
            <w:pPr>
              <w:cnfStyle w:val="000000100000"/>
            </w:pPr>
            <w:r w:rsidRPr="00947B66">
              <w:t>S</w:t>
            </w:r>
            <w:r w:rsidR="00DA76C9">
              <w:t>8</w:t>
            </w:r>
          </w:p>
        </w:tc>
      </w:tr>
      <w:tr w:rsidR="0024445C" w:rsidRPr="00947B66" w:rsidTr="008534C6">
        <w:tc>
          <w:tcPr>
            <w:cnfStyle w:val="001000000000"/>
            <w:tcW w:w="690" w:type="dxa"/>
          </w:tcPr>
          <w:p w:rsidR="0024445C" w:rsidRPr="00947B66" w:rsidRDefault="005F73F2" w:rsidP="00853820">
            <w:r w:rsidRPr="00947B66">
              <w:t>D</w:t>
            </w:r>
            <w:r w:rsidR="00ED2744" w:rsidRPr="00947B66">
              <w:t>3.1</w:t>
            </w:r>
          </w:p>
        </w:tc>
        <w:tc>
          <w:tcPr>
            <w:tcW w:w="4663" w:type="dxa"/>
          </w:tcPr>
          <w:p w:rsidR="0024445C" w:rsidRPr="00947B66" w:rsidRDefault="00D42C7B" w:rsidP="005F73F2">
            <w:pPr>
              <w:cnfStyle w:val="000000000000"/>
            </w:pPr>
            <w:r>
              <w:t>Cahier des charges fonctionnel</w:t>
            </w:r>
          </w:p>
        </w:tc>
        <w:tc>
          <w:tcPr>
            <w:tcW w:w="851" w:type="dxa"/>
          </w:tcPr>
          <w:p w:rsidR="0024445C" w:rsidRPr="00947B66" w:rsidRDefault="005F73F2" w:rsidP="00853820">
            <w:pPr>
              <w:cnfStyle w:val="000000000000"/>
            </w:pPr>
            <w:r w:rsidRPr="00947B66">
              <w:t>3</w:t>
            </w:r>
          </w:p>
        </w:tc>
        <w:tc>
          <w:tcPr>
            <w:tcW w:w="992" w:type="dxa"/>
          </w:tcPr>
          <w:p w:rsidR="0024445C" w:rsidRPr="00947B66" w:rsidRDefault="005F73F2" w:rsidP="00853820">
            <w:pPr>
              <w:cnfStyle w:val="000000000000"/>
            </w:pPr>
            <w:r w:rsidRPr="00947B66">
              <w:t>DOC</w:t>
            </w:r>
          </w:p>
        </w:tc>
        <w:tc>
          <w:tcPr>
            <w:tcW w:w="2086" w:type="dxa"/>
          </w:tcPr>
          <w:p w:rsidR="0024445C" w:rsidRPr="00947B66" w:rsidRDefault="00801162" w:rsidP="008534C6">
            <w:pPr>
              <w:cnfStyle w:val="000000000000"/>
            </w:pPr>
            <w:r w:rsidRPr="008534C6">
              <w:rPr>
                <w:color w:val="943634" w:themeColor="accent2" w:themeShade="BF"/>
              </w:rPr>
              <w:t>S</w:t>
            </w:r>
            <w:r w:rsidR="00DA76C9" w:rsidRPr="008534C6">
              <w:rPr>
                <w:color w:val="943634" w:themeColor="accent2" w:themeShade="BF"/>
              </w:rPr>
              <w:t xml:space="preserve">8  </w:t>
            </w:r>
            <w:r w:rsidR="008534C6">
              <w:rPr>
                <w:color w:val="943634" w:themeColor="accent2" w:themeShade="BF"/>
              </w:rPr>
              <w:t>(</w:t>
            </w:r>
            <w:r w:rsidR="008534C6" w:rsidRPr="008534C6">
              <w:rPr>
                <w:color w:val="943634" w:themeColor="accent2" w:themeShade="BF"/>
              </w:rPr>
              <w:t>v1</w:t>
            </w:r>
            <w:r w:rsidR="008534C6">
              <w:rPr>
                <w:color w:val="943634" w:themeColor="accent2" w:themeShade="BF"/>
              </w:rPr>
              <w:t>)</w:t>
            </w:r>
            <w:r w:rsidR="008534C6">
              <w:t xml:space="preserve"> - </w:t>
            </w:r>
            <w:r w:rsidR="00804BEF" w:rsidRPr="008534C6">
              <w:rPr>
                <w:color w:val="76923C" w:themeColor="accent3" w:themeShade="BF"/>
              </w:rPr>
              <w:t>S</w:t>
            </w:r>
            <w:r w:rsidR="00DA76C9" w:rsidRPr="008534C6">
              <w:rPr>
                <w:color w:val="76923C" w:themeColor="accent3" w:themeShade="BF"/>
              </w:rPr>
              <w:t>20</w:t>
            </w:r>
            <w:r w:rsidR="008534C6" w:rsidRPr="008534C6">
              <w:rPr>
                <w:color w:val="76923C" w:themeColor="accent3" w:themeShade="BF"/>
              </w:rPr>
              <w:t xml:space="preserve"> </w:t>
            </w:r>
            <w:r w:rsidR="008534C6">
              <w:rPr>
                <w:color w:val="76923C" w:themeColor="accent3" w:themeShade="BF"/>
              </w:rPr>
              <w:t>(</w:t>
            </w:r>
            <w:r w:rsidR="008534C6" w:rsidRPr="008534C6">
              <w:rPr>
                <w:color w:val="76923C" w:themeColor="accent3" w:themeShade="BF"/>
              </w:rPr>
              <w:t>v2</w:t>
            </w:r>
            <w:r w:rsidR="008534C6">
              <w:rPr>
                <w:color w:val="76923C" w:themeColor="accent3" w:themeShade="BF"/>
              </w:rPr>
              <w:t>)</w:t>
            </w:r>
          </w:p>
        </w:tc>
      </w:tr>
      <w:tr w:rsidR="005F73F2" w:rsidRPr="00947B66" w:rsidTr="008534C6">
        <w:trPr>
          <w:cnfStyle w:val="000000100000"/>
        </w:trPr>
        <w:tc>
          <w:tcPr>
            <w:cnfStyle w:val="001000000000"/>
            <w:tcW w:w="690" w:type="dxa"/>
          </w:tcPr>
          <w:p w:rsidR="005F73F2" w:rsidRPr="00947B66" w:rsidRDefault="005F73F2" w:rsidP="00853820">
            <w:r w:rsidRPr="00947B66">
              <w:t>D</w:t>
            </w:r>
            <w:r w:rsidR="00ED2744" w:rsidRPr="00947B66">
              <w:t>4.1</w:t>
            </w:r>
          </w:p>
        </w:tc>
        <w:tc>
          <w:tcPr>
            <w:tcW w:w="4663" w:type="dxa"/>
          </w:tcPr>
          <w:p w:rsidR="005F73F2" w:rsidRPr="00947B66" w:rsidRDefault="005F73F2" w:rsidP="005F73F2">
            <w:pPr>
              <w:cnfStyle w:val="000000100000"/>
            </w:pPr>
            <w:r w:rsidRPr="00947B66">
              <w:t>Code source</w:t>
            </w:r>
          </w:p>
        </w:tc>
        <w:tc>
          <w:tcPr>
            <w:tcW w:w="851" w:type="dxa"/>
          </w:tcPr>
          <w:p w:rsidR="005F73F2" w:rsidRPr="00947B66" w:rsidRDefault="005F73F2" w:rsidP="00853820">
            <w:pPr>
              <w:cnfStyle w:val="000000100000"/>
            </w:pPr>
            <w:r w:rsidRPr="00947B66">
              <w:t>4</w:t>
            </w:r>
          </w:p>
        </w:tc>
        <w:tc>
          <w:tcPr>
            <w:tcW w:w="992" w:type="dxa"/>
          </w:tcPr>
          <w:p w:rsidR="005F73F2" w:rsidRPr="00947B66" w:rsidRDefault="005F73F2" w:rsidP="00853820">
            <w:pPr>
              <w:cnfStyle w:val="000000100000"/>
            </w:pPr>
            <w:r w:rsidRPr="00947B66">
              <w:t>LOG</w:t>
            </w:r>
          </w:p>
        </w:tc>
        <w:tc>
          <w:tcPr>
            <w:tcW w:w="2086" w:type="dxa"/>
          </w:tcPr>
          <w:p w:rsidR="005F73F2" w:rsidRPr="00947B66" w:rsidRDefault="00801162" w:rsidP="00853820">
            <w:pPr>
              <w:cnfStyle w:val="000000100000"/>
            </w:pPr>
            <w:r w:rsidRPr="008534C6">
              <w:rPr>
                <w:color w:val="943634" w:themeColor="accent2" w:themeShade="BF"/>
              </w:rPr>
              <w:t>S19</w:t>
            </w:r>
            <w:r w:rsidR="00DA76C9" w:rsidRPr="008534C6">
              <w:rPr>
                <w:color w:val="943634" w:themeColor="accent2" w:themeShade="BF"/>
              </w:rPr>
              <w:t xml:space="preserve"> </w:t>
            </w:r>
            <w:r w:rsidR="00A72881">
              <w:rPr>
                <w:color w:val="943634" w:themeColor="accent2" w:themeShade="BF"/>
              </w:rPr>
              <w:t>(</w:t>
            </w:r>
            <w:r w:rsidR="008534C6" w:rsidRPr="008534C6">
              <w:rPr>
                <w:color w:val="943634" w:themeColor="accent2" w:themeShade="BF"/>
              </w:rPr>
              <w:t>v1</w:t>
            </w:r>
            <w:r w:rsidR="00A72881">
              <w:rPr>
                <w:color w:val="943634" w:themeColor="accent2" w:themeShade="BF"/>
              </w:rPr>
              <w:t>)</w:t>
            </w:r>
            <w:r w:rsidR="008534C6">
              <w:t xml:space="preserve"> -</w:t>
            </w:r>
            <w:r w:rsidR="008534C6">
              <w:rPr>
                <w:color w:val="FF0000"/>
              </w:rPr>
              <w:t xml:space="preserve"> </w:t>
            </w:r>
            <w:r w:rsidR="00804BEF" w:rsidRPr="008534C6">
              <w:rPr>
                <w:color w:val="76923C" w:themeColor="accent3" w:themeShade="BF"/>
              </w:rPr>
              <w:t>S</w:t>
            </w:r>
            <w:r w:rsidR="00DA76C9" w:rsidRPr="008534C6">
              <w:rPr>
                <w:color w:val="76923C" w:themeColor="accent3" w:themeShade="BF"/>
              </w:rPr>
              <w:t>20</w:t>
            </w:r>
            <w:r w:rsidR="008534C6" w:rsidRPr="008534C6">
              <w:rPr>
                <w:color w:val="76923C" w:themeColor="accent3" w:themeShade="BF"/>
              </w:rPr>
              <w:t xml:space="preserve"> </w:t>
            </w:r>
            <w:r w:rsidR="00A72881">
              <w:rPr>
                <w:color w:val="76923C" w:themeColor="accent3" w:themeShade="BF"/>
              </w:rPr>
              <w:t>(</w:t>
            </w:r>
            <w:r w:rsidR="008534C6" w:rsidRPr="008534C6">
              <w:rPr>
                <w:color w:val="76923C" w:themeColor="accent3" w:themeShade="BF"/>
              </w:rPr>
              <w:t>v2</w:t>
            </w:r>
            <w:r w:rsidR="00A72881">
              <w:rPr>
                <w:color w:val="76923C" w:themeColor="accent3" w:themeShade="BF"/>
              </w:rPr>
              <w:t>)</w:t>
            </w:r>
          </w:p>
        </w:tc>
      </w:tr>
      <w:tr w:rsidR="00ED2744" w:rsidRPr="00947B66" w:rsidTr="008534C6">
        <w:tc>
          <w:tcPr>
            <w:cnfStyle w:val="001000000000"/>
            <w:tcW w:w="690" w:type="dxa"/>
          </w:tcPr>
          <w:p w:rsidR="00ED2744" w:rsidRPr="00947B66" w:rsidRDefault="00B005C8" w:rsidP="00853820">
            <w:r w:rsidRPr="00947B66">
              <w:t>D5.1</w:t>
            </w:r>
          </w:p>
        </w:tc>
        <w:tc>
          <w:tcPr>
            <w:tcW w:w="4663" w:type="dxa"/>
          </w:tcPr>
          <w:p w:rsidR="00ED2744" w:rsidRPr="00947B66" w:rsidRDefault="005B482E" w:rsidP="005F73F2">
            <w:pPr>
              <w:cnfStyle w:val="000000000000"/>
            </w:pPr>
            <w:r w:rsidRPr="00947B66">
              <w:t>Rapport</w:t>
            </w:r>
            <w:r w:rsidR="002F2AA6" w:rsidRPr="00947B66">
              <w:t xml:space="preserve"> de retour sur tests utilisateur</w:t>
            </w:r>
          </w:p>
        </w:tc>
        <w:tc>
          <w:tcPr>
            <w:tcW w:w="851" w:type="dxa"/>
          </w:tcPr>
          <w:p w:rsidR="00ED2744" w:rsidRPr="00947B66" w:rsidRDefault="009F0CF0" w:rsidP="00853820">
            <w:pPr>
              <w:cnfStyle w:val="000000000000"/>
            </w:pPr>
            <w:r w:rsidRPr="00947B66">
              <w:t>5</w:t>
            </w:r>
          </w:p>
        </w:tc>
        <w:tc>
          <w:tcPr>
            <w:tcW w:w="992" w:type="dxa"/>
          </w:tcPr>
          <w:p w:rsidR="00ED2744" w:rsidRPr="00947B66" w:rsidRDefault="009F0CF0" w:rsidP="00853820">
            <w:pPr>
              <w:cnfStyle w:val="000000000000"/>
            </w:pPr>
            <w:r w:rsidRPr="00947B66">
              <w:t>DOC</w:t>
            </w:r>
          </w:p>
        </w:tc>
        <w:tc>
          <w:tcPr>
            <w:tcW w:w="2086" w:type="dxa"/>
          </w:tcPr>
          <w:p w:rsidR="00ED2744" w:rsidRPr="00947B66" w:rsidRDefault="000E0378" w:rsidP="008534C6">
            <w:pPr>
              <w:cnfStyle w:val="000000000000"/>
            </w:pPr>
            <w:r w:rsidRPr="008534C6">
              <w:rPr>
                <w:color w:val="943634" w:themeColor="accent2" w:themeShade="BF"/>
              </w:rPr>
              <w:t>S</w:t>
            </w:r>
            <w:r w:rsidR="00DA76C9" w:rsidRPr="008534C6">
              <w:rPr>
                <w:color w:val="943634" w:themeColor="accent2" w:themeShade="BF"/>
              </w:rPr>
              <w:t xml:space="preserve">20 </w:t>
            </w:r>
            <w:r w:rsidR="00A72881">
              <w:rPr>
                <w:color w:val="943634" w:themeColor="accent2" w:themeShade="BF"/>
              </w:rPr>
              <w:t>(</w:t>
            </w:r>
            <w:r w:rsidR="008534C6" w:rsidRPr="008534C6">
              <w:rPr>
                <w:color w:val="943634" w:themeColor="accent2" w:themeShade="BF"/>
              </w:rPr>
              <w:t>v1</w:t>
            </w:r>
            <w:r w:rsidR="00A72881">
              <w:rPr>
                <w:color w:val="943634" w:themeColor="accent2" w:themeShade="BF"/>
              </w:rPr>
              <w:t>)</w:t>
            </w:r>
            <w:r w:rsidR="008534C6">
              <w:t xml:space="preserve"> - </w:t>
            </w:r>
            <w:r w:rsidR="00804BEF" w:rsidRPr="008534C6">
              <w:rPr>
                <w:color w:val="76923C" w:themeColor="accent3" w:themeShade="BF"/>
              </w:rPr>
              <w:t>S</w:t>
            </w:r>
            <w:r w:rsidR="00DA76C9" w:rsidRPr="008534C6">
              <w:rPr>
                <w:color w:val="76923C" w:themeColor="accent3" w:themeShade="BF"/>
              </w:rPr>
              <w:t>2</w:t>
            </w:r>
            <w:r w:rsidR="00F66B93" w:rsidRPr="008534C6">
              <w:rPr>
                <w:color w:val="76923C" w:themeColor="accent3" w:themeShade="BF"/>
              </w:rPr>
              <w:t>1</w:t>
            </w:r>
            <w:r w:rsidR="008534C6" w:rsidRPr="008534C6">
              <w:rPr>
                <w:color w:val="76923C" w:themeColor="accent3" w:themeShade="BF"/>
              </w:rPr>
              <w:t xml:space="preserve"> </w:t>
            </w:r>
            <w:r w:rsidR="00A72881">
              <w:rPr>
                <w:color w:val="76923C" w:themeColor="accent3" w:themeShade="BF"/>
              </w:rPr>
              <w:t>(</w:t>
            </w:r>
            <w:r w:rsidR="008534C6" w:rsidRPr="008534C6">
              <w:rPr>
                <w:color w:val="76923C" w:themeColor="accent3" w:themeShade="BF"/>
              </w:rPr>
              <w:t>v2</w:t>
            </w:r>
            <w:r w:rsidR="00A72881">
              <w:rPr>
                <w:color w:val="76923C" w:themeColor="accent3" w:themeShade="BF"/>
              </w:rPr>
              <w:t>)</w:t>
            </w:r>
          </w:p>
        </w:tc>
      </w:tr>
    </w:tbl>
    <w:p w:rsidR="00DA76C9" w:rsidRDefault="00DA76C9" w:rsidP="00853820"/>
    <w:p w:rsidR="00853820" w:rsidRPr="00947B66" w:rsidRDefault="00DA76C9" w:rsidP="00853820">
      <w:r>
        <w:t xml:space="preserve">*En </w:t>
      </w:r>
      <w:r w:rsidR="001B531B">
        <w:t>rouge</w:t>
      </w:r>
      <w:r>
        <w:t xml:space="preserve"> </w:t>
      </w:r>
      <w:r w:rsidRPr="00DA76C9">
        <w:rPr>
          <w:i/>
        </w:rPr>
        <w:t>Date de fin</w:t>
      </w:r>
      <w:r>
        <w:t xml:space="preserve"> de la première itération et en </w:t>
      </w:r>
      <w:r w:rsidR="001B531B">
        <w:t>vert</w:t>
      </w:r>
      <w:r>
        <w:t xml:space="preserve"> </w:t>
      </w:r>
      <w:r w:rsidRPr="00DA76C9">
        <w:rPr>
          <w:i/>
        </w:rPr>
        <w:t>Date de fin</w:t>
      </w:r>
      <w:r>
        <w:t xml:space="preserve"> de la deuxième itération.</w:t>
      </w:r>
    </w:p>
    <w:p w:rsidR="00875847" w:rsidRPr="00947B66" w:rsidRDefault="00471F7C" w:rsidP="00161DE9">
      <w:pPr>
        <w:pStyle w:val="Titre2"/>
      </w:pPr>
      <w:bookmarkStart w:id="433" w:name="_Toc371657957"/>
      <w:r w:rsidRPr="00947B66">
        <w:t>Jalons</w:t>
      </w:r>
      <w:bookmarkEnd w:id="433"/>
    </w:p>
    <w:p w:rsidR="00875847" w:rsidRPr="00947B66" w:rsidRDefault="00875847" w:rsidP="00475298"/>
    <w:p w:rsidR="00C3061C" w:rsidRPr="00947B66" w:rsidRDefault="00C3061C" w:rsidP="00C3061C">
      <w:pPr>
        <w:pStyle w:val="Lgende"/>
        <w:keepNext/>
      </w:pPr>
      <w:r w:rsidRPr="00947B66">
        <w:t xml:space="preserve">Tableau </w:t>
      </w:r>
      <w:r w:rsidR="00DD6BFE" w:rsidRPr="00947B66">
        <w:fldChar w:fldCharType="begin"/>
      </w:r>
      <w:r w:rsidRPr="00947B66">
        <w:instrText xml:space="preserve"> SEQ Tableau \* ARABIC </w:instrText>
      </w:r>
      <w:r w:rsidR="00DD6BFE" w:rsidRPr="00947B66">
        <w:fldChar w:fldCharType="separate"/>
      </w:r>
      <w:r w:rsidR="001E7F86" w:rsidRPr="00947B66">
        <w:rPr>
          <w:noProof/>
        </w:rPr>
        <w:t>3</w:t>
      </w:r>
      <w:r w:rsidR="00DD6BFE" w:rsidRPr="00947B66">
        <w:fldChar w:fldCharType="end"/>
      </w:r>
      <w:r w:rsidRPr="00947B66">
        <w:t xml:space="preserve"> - Liste des jalons</w:t>
      </w:r>
    </w:p>
    <w:tbl>
      <w:tblPr>
        <w:tblStyle w:val="Trameclaire-Accent1"/>
        <w:tblW w:w="0" w:type="auto"/>
        <w:tblLayout w:type="fixed"/>
        <w:tblLook w:val="04A0"/>
      </w:tblPr>
      <w:tblGrid>
        <w:gridCol w:w="534"/>
        <w:gridCol w:w="5335"/>
        <w:gridCol w:w="840"/>
        <w:gridCol w:w="735"/>
        <w:gridCol w:w="1838"/>
      </w:tblGrid>
      <w:tr w:rsidR="00C3061C" w:rsidRPr="00947B66" w:rsidTr="00C3061C">
        <w:trPr>
          <w:cnfStyle w:val="100000000000"/>
        </w:trPr>
        <w:tc>
          <w:tcPr>
            <w:cnfStyle w:val="001000000000"/>
            <w:tcW w:w="534" w:type="dxa"/>
          </w:tcPr>
          <w:p w:rsidR="00C3061C" w:rsidRPr="00947B66" w:rsidRDefault="00C3061C" w:rsidP="00475298">
            <w:r w:rsidRPr="00947B66">
              <w:t>#</w:t>
            </w:r>
          </w:p>
        </w:tc>
        <w:tc>
          <w:tcPr>
            <w:tcW w:w="5335" w:type="dxa"/>
          </w:tcPr>
          <w:p w:rsidR="00C3061C" w:rsidRPr="00947B66" w:rsidRDefault="00C3061C" w:rsidP="00475298">
            <w:pPr>
              <w:cnfStyle w:val="100000000000"/>
            </w:pPr>
            <w:r w:rsidRPr="00947B66">
              <w:t>Titre du jalon</w:t>
            </w:r>
          </w:p>
        </w:tc>
        <w:tc>
          <w:tcPr>
            <w:tcW w:w="840" w:type="dxa"/>
          </w:tcPr>
          <w:p w:rsidR="00C3061C" w:rsidRPr="00947B66" w:rsidRDefault="00C3061C" w:rsidP="00475298">
            <w:pPr>
              <w:cnfStyle w:val="100000000000"/>
            </w:pPr>
            <w:r w:rsidRPr="00947B66">
              <w:t>Lot(s)</w:t>
            </w:r>
          </w:p>
        </w:tc>
        <w:tc>
          <w:tcPr>
            <w:tcW w:w="735" w:type="dxa"/>
          </w:tcPr>
          <w:p w:rsidR="00C3061C" w:rsidRPr="00947B66" w:rsidRDefault="00C3061C" w:rsidP="00475298">
            <w:pPr>
              <w:cnfStyle w:val="100000000000"/>
            </w:pPr>
            <w:r w:rsidRPr="00947B66">
              <w:t>Date</w:t>
            </w:r>
          </w:p>
        </w:tc>
        <w:tc>
          <w:tcPr>
            <w:tcW w:w="1838" w:type="dxa"/>
          </w:tcPr>
          <w:p w:rsidR="00C3061C" w:rsidRPr="00947B66" w:rsidRDefault="00C3061C" w:rsidP="00475298">
            <w:pPr>
              <w:cnfStyle w:val="100000000000"/>
            </w:pPr>
            <w:r w:rsidRPr="00947B66">
              <w:t>Vérification</w:t>
            </w:r>
          </w:p>
        </w:tc>
      </w:tr>
      <w:tr w:rsidR="00C3061C" w:rsidRPr="00947B66" w:rsidTr="00C3061C">
        <w:trPr>
          <w:cnfStyle w:val="000000100000"/>
        </w:trPr>
        <w:tc>
          <w:tcPr>
            <w:cnfStyle w:val="001000000000"/>
            <w:tcW w:w="534" w:type="dxa"/>
          </w:tcPr>
          <w:p w:rsidR="00C3061C" w:rsidRPr="00947B66" w:rsidRDefault="00C3061C" w:rsidP="00475298">
            <w:r w:rsidRPr="00947B66">
              <w:t>J1</w:t>
            </w:r>
          </w:p>
        </w:tc>
        <w:tc>
          <w:tcPr>
            <w:tcW w:w="5335" w:type="dxa"/>
          </w:tcPr>
          <w:p w:rsidR="00C3061C" w:rsidRPr="00947B66" w:rsidRDefault="00C3061C" w:rsidP="00475298">
            <w:pPr>
              <w:cnfStyle w:val="000000100000"/>
            </w:pPr>
            <w:r w:rsidRPr="00947B66">
              <w:t>Fin de la phase de planification initiale du projet</w:t>
            </w:r>
          </w:p>
        </w:tc>
        <w:tc>
          <w:tcPr>
            <w:tcW w:w="840" w:type="dxa"/>
          </w:tcPr>
          <w:p w:rsidR="00C3061C" w:rsidRPr="00947B66" w:rsidRDefault="00C3061C" w:rsidP="00475298">
            <w:pPr>
              <w:cnfStyle w:val="000000100000"/>
            </w:pPr>
            <w:r w:rsidRPr="00947B66">
              <w:t>1</w:t>
            </w:r>
          </w:p>
        </w:tc>
        <w:tc>
          <w:tcPr>
            <w:tcW w:w="735" w:type="dxa"/>
          </w:tcPr>
          <w:p w:rsidR="00C3061C" w:rsidRPr="00947B66" w:rsidRDefault="00C3061C" w:rsidP="00475298">
            <w:pPr>
              <w:cnfStyle w:val="000000100000"/>
            </w:pPr>
            <w:r w:rsidRPr="00947B66">
              <w:t>S4</w:t>
            </w:r>
          </w:p>
        </w:tc>
        <w:tc>
          <w:tcPr>
            <w:tcW w:w="1838" w:type="dxa"/>
          </w:tcPr>
          <w:p w:rsidR="00C3061C" w:rsidRPr="00947B66" w:rsidRDefault="00C3061C" w:rsidP="00475298">
            <w:pPr>
              <w:cnfStyle w:val="000000100000"/>
            </w:pPr>
            <w:r w:rsidRPr="00947B66">
              <w:t>D1.1 livré.</w:t>
            </w:r>
          </w:p>
        </w:tc>
      </w:tr>
      <w:tr w:rsidR="00C3061C" w:rsidRPr="00947B66" w:rsidTr="00C3061C">
        <w:tc>
          <w:tcPr>
            <w:cnfStyle w:val="001000000000"/>
            <w:tcW w:w="534" w:type="dxa"/>
          </w:tcPr>
          <w:p w:rsidR="00C3061C" w:rsidRPr="00947B66" w:rsidRDefault="005741BC" w:rsidP="00475298">
            <w:r w:rsidRPr="00947B66">
              <w:t>J2</w:t>
            </w:r>
          </w:p>
        </w:tc>
        <w:tc>
          <w:tcPr>
            <w:tcW w:w="5335" w:type="dxa"/>
          </w:tcPr>
          <w:p w:rsidR="00C3061C" w:rsidRPr="00947B66" w:rsidRDefault="005741BC" w:rsidP="00475298">
            <w:pPr>
              <w:cnfStyle w:val="000000000000"/>
            </w:pPr>
            <w:r w:rsidRPr="00947B66">
              <w:t>Fin de la phase d’analyse et du maquettage</w:t>
            </w:r>
          </w:p>
        </w:tc>
        <w:tc>
          <w:tcPr>
            <w:tcW w:w="840" w:type="dxa"/>
          </w:tcPr>
          <w:p w:rsidR="00C3061C" w:rsidRPr="00947B66" w:rsidRDefault="005741BC" w:rsidP="00475298">
            <w:pPr>
              <w:cnfStyle w:val="000000000000"/>
            </w:pPr>
            <w:r w:rsidRPr="00947B66">
              <w:t>2</w:t>
            </w:r>
          </w:p>
        </w:tc>
        <w:tc>
          <w:tcPr>
            <w:tcW w:w="735" w:type="dxa"/>
          </w:tcPr>
          <w:p w:rsidR="00C3061C" w:rsidRPr="00947B66" w:rsidRDefault="005741BC" w:rsidP="00475298">
            <w:pPr>
              <w:cnfStyle w:val="000000000000"/>
            </w:pPr>
            <w:r w:rsidRPr="00947B66">
              <w:t>S8</w:t>
            </w:r>
          </w:p>
        </w:tc>
        <w:tc>
          <w:tcPr>
            <w:tcW w:w="1838" w:type="dxa"/>
          </w:tcPr>
          <w:p w:rsidR="00C3061C" w:rsidRPr="00947B66" w:rsidRDefault="009001C9" w:rsidP="00475298">
            <w:pPr>
              <w:cnfStyle w:val="000000000000"/>
            </w:pPr>
            <w:r>
              <w:t>D2.1 et D2.2 livrés.</w:t>
            </w:r>
          </w:p>
        </w:tc>
      </w:tr>
      <w:tr w:rsidR="005741BC" w:rsidRPr="00947B66" w:rsidTr="00C3061C">
        <w:trPr>
          <w:cnfStyle w:val="000000100000"/>
        </w:trPr>
        <w:tc>
          <w:tcPr>
            <w:cnfStyle w:val="001000000000"/>
            <w:tcW w:w="534" w:type="dxa"/>
          </w:tcPr>
          <w:p w:rsidR="005741BC" w:rsidRPr="00947B66" w:rsidRDefault="005741BC" w:rsidP="00475298">
            <w:r w:rsidRPr="00947B66">
              <w:t>J3</w:t>
            </w:r>
          </w:p>
        </w:tc>
        <w:tc>
          <w:tcPr>
            <w:tcW w:w="5335" w:type="dxa"/>
          </w:tcPr>
          <w:p w:rsidR="005741BC" w:rsidRPr="00947B66" w:rsidRDefault="005741BC" w:rsidP="00475298">
            <w:pPr>
              <w:cnfStyle w:val="000000100000"/>
            </w:pPr>
            <w:r w:rsidRPr="00947B66">
              <w:t>Fin de la phase conception (1</w:t>
            </w:r>
            <w:r w:rsidRPr="00947B66">
              <w:rPr>
                <w:vertAlign w:val="superscript"/>
              </w:rPr>
              <w:t>ère</w:t>
            </w:r>
            <w:r w:rsidRPr="00947B66">
              <w:t xml:space="preserve"> itération)</w:t>
            </w:r>
          </w:p>
        </w:tc>
        <w:tc>
          <w:tcPr>
            <w:tcW w:w="840" w:type="dxa"/>
          </w:tcPr>
          <w:p w:rsidR="005741BC" w:rsidRPr="00947B66" w:rsidRDefault="005741BC" w:rsidP="00475298">
            <w:pPr>
              <w:cnfStyle w:val="000000100000"/>
            </w:pPr>
            <w:r w:rsidRPr="00947B66">
              <w:t>3</w:t>
            </w:r>
          </w:p>
        </w:tc>
        <w:tc>
          <w:tcPr>
            <w:tcW w:w="735" w:type="dxa"/>
          </w:tcPr>
          <w:p w:rsidR="005741BC" w:rsidRPr="00947B66" w:rsidRDefault="00EF24B3" w:rsidP="00475298">
            <w:pPr>
              <w:cnfStyle w:val="000000100000"/>
            </w:pPr>
            <w:r w:rsidRPr="00947B66">
              <w:t>S8</w:t>
            </w:r>
          </w:p>
        </w:tc>
        <w:tc>
          <w:tcPr>
            <w:tcW w:w="1838" w:type="dxa"/>
          </w:tcPr>
          <w:p w:rsidR="005741BC" w:rsidRPr="00947B66" w:rsidRDefault="009001C9" w:rsidP="00475298">
            <w:pPr>
              <w:cnfStyle w:val="000000100000"/>
            </w:pPr>
            <w:r>
              <w:t>D3.1 (v1) livré.</w:t>
            </w:r>
          </w:p>
        </w:tc>
      </w:tr>
      <w:tr w:rsidR="005741BC" w:rsidRPr="00947B66" w:rsidTr="00C3061C">
        <w:tc>
          <w:tcPr>
            <w:cnfStyle w:val="001000000000"/>
            <w:tcW w:w="534" w:type="dxa"/>
          </w:tcPr>
          <w:p w:rsidR="005741BC" w:rsidRPr="00947B66" w:rsidRDefault="005741BC" w:rsidP="00475298">
            <w:r w:rsidRPr="00947B66">
              <w:t>J4</w:t>
            </w:r>
          </w:p>
        </w:tc>
        <w:tc>
          <w:tcPr>
            <w:tcW w:w="5335" w:type="dxa"/>
          </w:tcPr>
          <w:p w:rsidR="005741BC" w:rsidRPr="00947B66" w:rsidRDefault="005741BC" w:rsidP="00475298">
            <w:pPr>
              <w:cnfStyle w:val="000000000000"/>
            </w:pPr>
            <w:r w:rsidRPr="00947B66">
              <w:t>Fin de l’implémentation</w:t>
            </w:r>
            <w:r w:rsidR="00EF24B3" w:rsidRPr="00947B66">
              <w:t xml:space="preserve"> (1</w:t>
            </w:r>
            <w:r w:rsidR="00EF24B3" w:rsidRPr="00947B66">
              <w:rPr>
                <w:vertAlign w:val="superscript"/>
              </w:rPr>
              <w:t>ère</w:t>
            </w:r>
            <w:r w:rsidR="00EF24B3" w:rsidRPr="00947B66">
              <w:t xml:space="preserve"> itération)</w:t>
            </w:r>
          </w:p>
        </w:tc>
        <w:tc>
          <w:tcPr>
            <w:tcW w:w="840" w:type="dxa"/>
          </w:tcPr>
          <w:p w:rsidR="005741BC" w:rsidRPr="00947B66" w:rsidRDefault="00EF24B3" w:rsidP="00475298">
            <w:pPr>
              <w:cnfStyle w:val="000000000000"/>
            </w:pPr>
            <w:r w:rsidRPr="00947B66">
              <w:t>4</w:t>
            </w:r>
          </w:p>
        </w:tc>
        <w:tc>
          <w:tcPr>
            <w:tcW w:w="735" w:type="dxa"/>
          </w:tcPr>
          <w:p w:rsidR="005741BC" w:rsidRPr="00947B66" w:rsidRDefault="00EF24B3" w:rsidP="00475298">
            <w:pPr>
              <w:cnfStyle w:val="000000000000"/>
            </w:pPr>
            <w:r w:rsidRPr="00947B66">
              <w:t>S19</w:t>
            </w:r>
          </w:p>
        </w:tc>
        <w:tc>
          <w:tcPr>
            <w:tcW w:w="1838" w:type="dxa"/>
          </w:tcPr>
          <w:p w:rsidR="005741BC" w:rsidRPr="00947B66" w:rsidRDefault="009001C9" w:rsidP="00475298">
            <w:pPr>
              <w:cnfStyle w:val="000000000000"/>
            </w:pPr>
            <w:r>
              <w:t>D4.1 (v1) livré.</w:t>
            </w:r>
          </w:p>
        </w:tc>
      </w:tr>
      <w:tr w:rsidR="00EF24B3" w:rsidRPr="00947B66" w:rsidTr="00C3061C">
        <w:trPr>
          <w:cnfStyle w:val="000000100000"/>
        </w:trPr>
        <w:tc>
          <w:tcPr>
            <w:cnfStyle w:val="001000000000"/>
            <w:tcW w:w="534" w:type="dxa"/>
          </w:tcPr>
          <w:p w:rsidR="00EF24B3" w:rsidRPr="00947B66" w:rsidRDefault="00EF24B3" w:rsidP="00475298">
            <w:r w:rsidRPr="00947B66">
              <w:t>J5</w:t>
            </w:r>
          </w:p>
        </w:tc>
        <w:tc>
          <w:tcPr>
            <w:tcW w:w="5335" w:type="dxa"/>
          </w:tcPr>
          <w:p w:rsidR="00EF24B3" w:rsidRPr="00947B66" w:rsidRDefault="00EF24B3" w:rsidP="00475298">
            <w:pPr>
              <w:cnfStyle w:val="000000100000"/>
            </w:pPr>
            <w:r w:rsidRPr="00947B66">
              <w:t>Fin des tests utilisateurs (1</w:t>
            </w:r>
            <w:r w:rsidRPr="00947B66">
              <w:rPr>
                <w:vertAlign w:val="superscript"/>
              </w:rPr>
              <w:t>ère</w:t>
            </w:r>
            <w:r w:rsidRPr="00947B66">
              <w:t xml:space="preserve"> itération)</w:t>
            </w:r>
          </w:p>
        </w:tc>
        <w:tc>
          <w:tcPr>
            <w:tcW w:w="840" w:type="dxa"/>
          </w:tcPr>
          <w:p w:rsidR="00EF24B3" w:rsidRPr="00947B66" w:rsidRDefault="00EF24B3" w:rsidP="00475298">
            <w:pPr>
              <w:cnfStyle w:val="000000100000"/>
            </w:pPr>
            <w:r w:rsidRPr="00947B66">
              <w:t>5</w:t>
            </w:r>
          </w:p>
        </w:tc>
        <w:tc>
          <w:tcPr>
            <w:tcW w:w="735" w:type="dxa"/>
          </w:tcPr>
          <w:p w:rsidR="00EF24B3" w:rsidRPr="00947B66" w:rsidRDefault="00EF24B3" w:rsidP="00475298">
            <w:pPr>
              <w:cnfStyle w:val="000000100000"/>
            </w:pPr>
            <w:r w:rsidRPr="00947B66">
              <w:t>S20</w:t>
            </w:r>
          </w:p>
        </w:tc>
        <w:tc>
          <w:tcPr>
            <w:tcW w:w="1838" w:type="dxa"/>
          </w:tcPr>
          <w:p w:rsidR="00EF24B3" w:rsidRPr="00947B66" w:rsidRDefault="009001C9" w:rsidP="00475298">
            <w:pPr>
              <w:cnfStyle w:val="000000100000"/>
            </w:pPr>
            <w:r>
              <w:t>D5.1 (v1) livré.</w:t>
            </w:r>
          </w:p>
        </w:tc>
      </w:tr>
      <w:tr w:rsidR="00EF24B3" w:rsidRPr="00947B66" w:rsidTr="00C3061C">
        <w:tc>
          <w:tcPr>
            <w:cnfStyle w:val="001000000000"/>
            <w:tcW w:w="534" w:type="dxa"/>
          </w:tcPr>
          <w:p w:rsidR="00EF24B3" w:rsidRPr="00947B66" w:rsidRDefault="00EF24B3" w:rsidP="00475298">
            <w:r w:rsidRPr="00947B66">
              <w:t>J6</w:t>
            </w:r>
          </w:p>
        </w:tc>
        <w:tc>
          <w:tcPr>
            <w:tcW w:w="5335" w:type="dxa"/>
          </w:tcPr>
          <w:p w:rsidR="00EF24B3" w:rsidRPr="00947B66" w:rsidRDefault="00EF24B3" w:rsidP="007278A6">
            <w:pPr>
              <w:cnfStyle w:val="000000000000"/>
            </w:pPr>
            <w:r w:rsidRPr="00947B66">
              <w:t xml:space="preserve">Fin de la </w:t>
            </w:r>
            <w:r w:rsidR="007278A6">
              <w:t>phase</w:t>
            </w:r>
            <w:r w:rsidRPr="00947B66">
              <w:t xml:space="preserve"> de conception</w:t>
            </w:r>
            <w:r w:rsidR="007278A6">
              <w:t xml:space="preserve"> (2</w:t>
            </w:r>
            <w:r w:rsidR="007278A6" w:rsidRPr="00947B66">
              <w:rPr>
                <w:vertAlign w:val="superscript"/>
              </w:rPr>
              <w:t>è</w:t>
            </w:r>
            <w:r w:rsidR="007278A6">
              <w:rPr>
                <w:vertAlign w:val="superscript"/>
              </w:rPr>
              <w:t>m</w:t>
            </w:r>
            <w:r w:rsidR="007278A6" w:rsidRPr="00947B66">
              <w:rPr>
                <w:vertAlign w:val="superscript"/>
              </w:rPr>
              <w:t>e</w:t>
            </w:r>
            <w:r w:rsidR="007278A6" w:rsidRPr="00947B66">
              <w:t xml:space="preserve"> itération)</w:t>
            </w:r>
          </w:p>
        </w:tc>
        <w:tc>
          <w:tcPr>
            <w:tcW w:w="840" w:type="dxa"/>
          </w:tcPr>
          <w:p w:rsidR="00EF24B3" w:rsidRPr="00947B66" w:rsidRDefault="00EF24B3" w:rsidP="00475298">
            <w:pPr>
              <w:cnfStyle w:val="000000000000"/>
            </w:pPr>
            <w:r w:rsidRPr="00947B66">
              <w:t>3</w:t>
            </w:r>
          </w:p>
        </w:tc>
        <w:tc>
          <w:tcPr>
            <w:tcW w:w="735" w:type="dxa"/>
          </w:tcPr>
          <w:p w:rsidR="00EF24B3" w:rsidRPr="00947B66" w:rsidRDefault="00EF24B3" w:rsidP="00475298">
            <w:pPr>
              <w:cnfStyle w:val="000000000000"/>
            </w:pPr>
            <w:r w:rsidRPr="00947B66">
              <w:t>S20</w:t>
            </w:r>
          </w:p>
        </w:tc>
        <w:tc>
          <w:tcPr>
            <w:tcW w:w="1838" w:type="dxa"/>
          </w:tcPr>
          <w:p w:rsidR="00EF24B3" w:rsidRPr="00947B66" w:rsidRDefault="009001C9" w:rsidP="007278A6">
            <w:pPr>
              <w:cnfStyle w:val="000000000000"/>
            </w:pPr>
            <w:r>
              <w:t>D3.1 (v2</w:t>
            </w:r>
            <w:r w:rsidR="007278A6">
              <w:t>) livré</w:t>
            </w:r>
            <w:r>
              <w:t>.</w:t>
            </w:r>
          </w:p>
        </w:tc>
      </w:tr>
      <w:tr w:rsidR="007278A6" w:rsidRPr="00947B66" w:rsidTr="00C3061C">
        <w:trPr>
          <w:cnfStyle w:val="000000100000"/>
        </w:trPr>
        <w:tc>
          <w:tcPr>
            <w:cnfStyle w:val="001000000000"/>
            <w:tcW w:w="534" w:type="dxa"/>
          </w:tcPr>
          <w:p w:rsidR="007278A6" w:rsidRPr="00947B66" w:rsidRDefault="007278A6" w:rsidP="007278A6">
            <w:r>
              <w:t>J7</w:t>
            </w:r>
          </w:p>
        </w:tc>
        <w:tc>
          <w:tcPr>
            <w:tcW w:w="5335" w:type="dxa"/>
          </w:tcPr>
          <w:p w:rsidR="007278A6" w:rsidRPr="00947B66" w:rsidRDefault="007278A6" w:rsidP="007278A6">
            <w:pPr>
              <w:cnfStyle w:val="000000100000"/>
            </w:pPr>
            <w:r w:rsidRPr="00947B66">
              <w:t xml:space="preserve">Fin de la </w:t>
            </w:r>
            <w:r>
              <w:t>phase d’</w:t>
            </w:r>
            <w:r w:rsidRPr="00947B66">
              <w:t xml:space="preserve">implémentation </w:t>
            </w:r>
            <w:r>
              <w:t>(2</w:t>
            </w:r>
            <w:r w:rsidRPr="00947B66">
              <w:rPr>
                <w:vertAlign w:val="superscript"/>
              </w:rPr>
              <w:t>è</w:t>
            </w:r>
            <w:r>
              <w:rPr>
                <w:vertAlign w:val="superscript"/>
              </w:rPr>
              <w:t>m</w:t>
            </w:r>
            <w:r w:rsidRPr="00947B66">
              <w:rPr>
                <w:vertAlign w:val="superscript"/>
              </w:rPr>
              <w:t>e</w:t>
            </w:r>
            <w:r w:rsidRPr="00947B66">
              <w:t xml:space="preserve"> itération)</w:t>
            </w:r>
          </w:p>
        </w:tc>
        <w:tc>
          <w:tcPr>
            <w:tcW w:w="840" w:type="dxa"/>
          </w:tcPr>
          <w:p w:rsidR="007278A6" w:rsidRPr="00947B66" w:rsidRDefault="007278A6" w:rsidP="007278A6">
            <w:pPr>
              <w:cnfStyle w:val="000000100000"/>
            </w:pPr>
            <w:r>
              <w:t>4</w:t>
            </w:r>
          </w:p>
        </w:tc>
        <w:tc>
          <w:tcPr>
            <w:tcW w:w="735" w:type="dxa"/>
          </w:tcPr>
          <w:p w:rsidR="007278A6" w:rsidRPr="00947B66" w:rsidRDefault="007278A6" w:rsidP="007278A6">
            <w:pPr>
              <w:cnfStyle w:val="000000100000"/>
            </w:pPr>
            <w:r w:rsidRPr="00947B66">
              <w:t>S20</w:t>
            </w:r>
          </w:p>
        </w:tc>
        <w:tc>
          <w:tcPr>
            <w:tcW w:w="1838" w:type="dxa"/>
          </w:tcPr>
          <w:p w:rsidR="007278A6" w:rsidRPr="00947B66" w:rsidRDefault="007278A6" w:rsidP="007278A6">
            <w:pPr>
              <w:cnfStyle w:val="000000100000"/>
            </w:pPr>
            <w:r>
              <w:t>D4.1 (v2) livré.</w:t>
            </w:r>
          </w:p>
        </w:tc>
      </w:tr>
      <w:tr w:rsidR="007278A6" w:rsidRPr="00947B66" w:rsidTr="00C3061C">
        <w:tc>
          <w:tcPr>
            <w:cnfStyle w:val="001000000000"/>
            <w:tcW w:w="534" w:type="dxa"/>
          </w:tcPr>
          <w:p w:rsidR="007278A6" w:rsidRPr="00947B66" w:rsidRDefault="007278A6" w:rsidP="007278A6">
            <w:r>
              <w:t>J8</w:t>
            </w:r>
          </w:p>
        </w:tc>
        <w:tc>
          <w:tcPr>
            <w:tcW w:w="5335" w:type="dxa"/>
          </w:tcPr>
          <w:p w:rsidR="007278A6" w:rsidRPr="00947B66" w:rsidRDefault="007278A6" w:rsidP="007278A6">
            <w:pPr>
              <w:cnfStyle w:val="000000000000"/>
            </w:pPr>
            <w:r w:rsidRPr="00947B66">
              <w:t>Fin d</w:t>
            </w:r>
            <w:r>
              <w:t>es tests utilisateur (2</w:t>
            </w:r>
            <w:r w:rsidRPr="00947B66">
              <w:rPr>
                <w:vertAlign w:val="superscript"/>
              </w:rPr>
              <w:t>è</w:t>
            </w:r>
            <w:r>
              <w:rPr>
                <w:vertAlign w:val="superscript"/>
              </w:rPr>
              <w:t>m</w:t>
            </w:r>
            <w:r w:rsidRPr="00947B66">
              <w:rPr>
                <w:vertAlign w:val="superscript"/>
              </w:rPr>
              <w:t>e</w:t>
            </w:r>
            <w:r w:rsidRPr="00947B66">
              <w:t xml:space="preserve"> itération)</w:t>
            </w:r>
          </w:p>
        </w:tc>
        <w:tc>
          <w:tcPr>
            <w:tcW w:w="840" w:type="dxa"/>
          </w:tcPr>
          <w:p w:rsidR="007278A6" w:rsidRPr="00947B66" w:rsidRDefault="007278A6" w:rsidP="007278A6">
            <w:pPr>
              <w:cnfStyle w:val="000000000000"/>
            </w:pPr>
            <w:r w:rsidRPr="00947B66">
              <w:t>5</w:t>
            </w:r>
          </w:p>
        </w:tc>
        <w:tc>
          <w:tcPr>
            <w:tcW w:w="735" w:type="dxa"/>
          </w:tcPr>
          <w:p w:rsidR="007278A6" w:rsidRPr="00947B66" w:rsidRDefault="007278A6" w:rsidP="007278A6">
            <w:pPr>
              <w:cnfStyle w:val="000000000000"/>
            </w:pPr>
            <w:r>
              <w:t>S21</w:t>
            </w:r>
          </w:p>
        </w:tc>
        <w:tc>
          <w:tcPr>
            <w:tcW w:w="1838" w:type="dxa"/>
          </w:tcPr>
          <w:p w:rsidR="007278A6" w:rsidRPr="00947B66" w:rsidRDefault="007278A6" w:rsidP="007278A6">
            <w:pPr>
              <w:cnfStyle w:val="000000000000"/>
            </w:pPr>
            <w:r>
              <w:t>D5.1 (v2) livré.</w:t>
            </w:r>
          </w:p>
        </w:tc>
      </w:tr>
      <w:tr w:rsidR="007278A6" w:rsidRPr="00947B66" w:rsidTr="00C3061C">
        <w:trPr>
          <w:cnfStyle w:val="000000100000"/>
        </w:trPr>
        <w:tc>
          <w:tcPr>
            <w:cnfStyle w:val="001000000000"/>
            <w:tcW w:w="534" w:type="dxa"/>
          </w:tcPr>
          <w:p w:rsidR="007278A6" w:rsidRPr="00947B66" w:rsidRDefault="007278A6" w:rsidP="007278A6">
            <w:r>
              <w:t>J9</w:t>
            </w:r>
          </w:p>
        </w:tc>
        <w:tc>
          <w:tcPr>
            <w:tcW w:w="5335" w:type="dxa"/>
          </w:tcPr>
          <w:p w:rsidR="007278A6" w:rsidRPr="00947B66" w:rsidRDefault="007278A6" w:rsidP="003308F2">
            <w:pPr>
              <w:cnfStyle w:val="000000100000"/>
            </w:pPr>
            <w:r w:rsidRPr="00947B66">
              <w:t xml:space="preserve">Fin du </w:t>
            </w:r>
            <w:r w:rsidR="003308F2">
              <w:t>suivi de projet</w:t>
            </w:r>
          </w:p>
        </w:tc>
        <w:tc>
          <w:tcPr>
            <w:tcW w:w="840" w:type="dxa"/>
          </w:tcPr>
          <w:p w:rsidR="007278A6" w:rsidRPr="00947B66" w:rsidRDefault="007278A6" w:rsidP="007278A6">
            <w:pPr>
              <w:cnfStyle w:val="000000100000"/>
            </w:pPr>
            <w:r w:rsidRPr="00947B66">
              <w:t>1</w:t>
            </w:r>
          </w:p>
        </w:tc>
        <w:tc>
          <w:tcPr>
            <w:tcW w:w="735" w:type="dxa"/>
          </w:tcPr>
          <w:p w:rsidR="007278A6" w:rsidRPr="00947B66" w:rsidRDefault="007278A6" w:rsidP="007278A6">
            <w:pPr>
              <w:cnfStyle w:val="000000100000"/>
            </w:pPr>
            <w:r w:rsidRPr="00947B66">
              <w:t>S21</w:t>
            </w:r>
          </w:p>
        </w:tc>
        <w:tc>
          <w:tcPr>
            <w:tcW w:w="1838" w:type="dxa"/>
          </w:tcPr>
          <w:p w:rsidR="007278A6" w:rsidRPr="00947B66" w:rsidRDefault="00342732" w:rsidP="003308F2">
            <w:pPr>
              <w:cnfStyle w:val="000000100000"/>
            </w:pPr>
            <w:r>
              <w:t>D1.</w:t>
            </w:r>
            <w:r w:rsidR="003308F2">
              <w:t>2</w:t>
            </w:r>
            <w:r w:rsidR="007278A6" w:rsidRPr="00947B66">
              <w:t xml:space="preserve"> livré.</w:t>
            </w:r>
          </w:p>
        </w:tc>
      </w:tr>
      <w:tr w:rsidR="003308F2" w:rsidRPr="00947B66" w:rsidTr="00C3061C">
        <w:tc>
          <w:tcPr>
            <w:cnfStyle w:val="001000000000"/>
            <w:tcW w:w="534" w:type="dxa"/>
          </w:tcPr>
          <w:p w:rsidR="003308F2" w:rsidRPr="00947B66" w:rsidRDefault="003308F2" w:rsidP="003308F2">
            <w:r>
              <w:t>J10</w:t>
            </w:r>
          </w:p>
        </w:tc>
        <w:tc>
          <w:tcPr>
            <w:tcW w:w="5335" w:type="dxa"/>
          </w:tcPr>
          <w:p w:rsidR="003308F2" w:rsidRPr="00947B66" w:rsidRDefault="003308F2" w:rsidP="003308F2">
            <w:pPr>
              <w:cnfStyle w:val="000000000000"/>
            </w:pPr>
            <w:r>
              <w:t>Fin de la préparation de la soutenance</w:t>
            </w:r>
          </w:p>
        </w:tc>
        <w:tc>
          <w:tcPr>
            <w:tcW w:w="840" w:type="dxa"/>
          </w:tcPr>
          <w:p w:rsidR="003308F2" w:rsidRPr="00947B66" w:rsidRDefault="003308F2" w:rsidP="003308F2">
            <w:pPr>
              <w:cnfStyle w:val="000000000000"/>
            </w:pPr>
            <w:r w:rsidRPr="00947B66">
              <w:t>1</w:t>
            </w:r>
          </w:p>
        </w:tc>
        <w:tc>
          <w:tcPr>
            <w:tcW w:w="735" w:type="dxa"/>
          </w:tcPr>
          <w:p w:rsidR="003308F2" w:rsidRPr="00947B66" w:rsidRDefault="003308F2" w:rsidP="003308F2">
            <w:pPr>
              <w:cnfStyle w:val="000000000000"/>
            </w:pPr>
            <w:r w:rsidRPr="00947B66">
              <w:t>S21</w:t>
            </w:r>
          </w:p>
        </w:tc>
        <w:tc>
          <w:tcPr>
            <w:tcW w:w="1838" w:type="dxa"/>
          </w:tcPr>
          <w:p w:rsidR="003308F2" w:rsidRPr="00947B66" w:rsidRDefault="003308F2" w:rsidP="003308F2">
            <w:pPr>
              <w:cnfStyle w:val="000000000000"/>
            </w:pPr>
            <w:r>
              <w:t>D1.3</w:t>
            </w:r>
            <w:r w:rsidRPr="00947B66">
              <w:t xml:space="preserve"> livré.</w:t>
            </w:r>
          </w:p>
        </w:tc>
      </w:tr>
    </w:tbl>
    <w:p w:rsidR="00EC34F2" w:rsidRPr="00947B66" w:rsidRDefault="00EC34F2" w:rsidP="00475298"/>
    <w:p w:rsidR="004F3D12" w:rsidRPr="00947B66" w:rsidRDefault="004F3D12" w:rsidP="00475298"/>
    <w:p w:rsidR="004F3D12" w:rsidRPr="00947B66" w:rsidRDefault="004F3D12" w:rsidP="004F3D12">
      <w:pPr>
        <w:pStyle w:val="Titre2"/>
      </w:pPr>
      <w:bookmarkStart w:id="434" w:name="_Toc371657958"/>
      <w:r w:rsidRPr="00947B66">
        <w:t>Pilotage et suivi</w:t>
      </w:r>
      <w:bookmarkEnd w:id="434"/>
    </w:p>
    <w:p w:rsidR="004F3D12" w:rsidRPr="00947B66" w:rsidRDefault="004F3D12" w:rsidP="004F3D12">
      <w:pPr>
        <w:rPr>
          <w:rStyle w:val="Emphaseple"/>
        </w:rPr>
      </w:pPr>
    </w:p>
    <w:p w:rsidR="004F3D12" w:rsidRPr="00947B66" w:rsidRDefault="009948E2" w:rsidP="00475298">
      <w:r w:rsidRPr="00947B66">
        <w:t>Nous avons décidé d’employer une</w:t>
      </w:r>
      <w:r w:rsidR="00EF091C" w:rsidRPr="00947B66">
        <w:t xml:space="preserve"> méthode agile, étant plus adaptée </w:t>
      </w:r>
      <w:r w:rsidRPr="00947B66">
        <w:t>pour une approche centrée utilisateur.</w:t>
      </w:r>
      <w:r w:rsidR="00EF091C" w:rsidRPr="00947B66">
        <w:t xml:space="preserve"> </w:t>
      </w:r>
      <w:r w:rsidR="00C83EF5" w:rsidRPr="00947B66">
        <w:t xml:space="preserve">Nous avons identifié deux itérations sur les lots III, IV et V correspondant respectivement </w:t>
      </w:r>
      <w:r w:rsidR="000B5E9F" w:rsidRPr="00947B66">
        <w:t xml:space="preserve">à une phase de conception, d’implémentation et de tests. La première itération </w:t>
      </w:r>
      <w:r w:rsidR="00C54022" w:rsidRPr="00947B66">
        <w:t xml:space="preserve">durera 9 semaines (de la semaine 8 à la semaine </w:t>
      </w:r>
      <w:r w:rsidR="000C3D60">
        <w:t>20</w:t>
      </w:r>
      <w:r w:rsidR="00C54022" w:rsidRPr="00947B66">
        <w:t xml:space="preserve">). La seconde itération intervient directement après, dans le but de prendre en compte l’avis des utilisateurs et d’apporter des améliorations. Celle-ci dure de la semaine </w:t>
      </w:r>
      <w:r w:rsidR="000C3D60">
        <w:t>20</w:t>
      </w:r>
      <w:r w:rsidR="00C54022" w:rsidRPr="00947B66">
        <w:t xml:space="preserve"> à la semaine 2</w:t>
      </w:r>
      <w:r w:rsidR="000C3D60">
        <w:t>1</w:t>
      </w:r>
      <w:r w:rsidR="00C54022" w:rsidRPr="00947B66">
        <w:t>.</w:t>
      </w:r>
      <w:r w:rsidR="00A5483A" w:rsidRPr="00947B66">
        <w:t xml:space="preserve"> Nous </w:t>
      </w:r>
      <w:r w:rsidR="00576FEA" w:rsidRPr="00947B66">
        <w:t>consult</w:t>
      </w:r>
      <w:r w:rsidR="002F7B24" w:rsidRPr="00947B66">
        <w:t>erons</w:t>
      </w:r>
      <w:r w:rsidR="00576FEA" w:rsidRPr="00947B66">
        <w:t xml:space="preserve"> </w:t>
      </w:r>
      <w:r w:rsidR="00FA41BF" w:rsidRPr="00947B66">
        <w:t xml:space="preserve">régulièrement </w:t>
      </w:r>
      <w:r w:rsidR="00576FEA" w:rsidRPr="00947B66">
        <w:t>nos encadrant</w:t>
      </w:r>
      <w:r w:rsidR="00FA41BF" w:rsidRPr="00947B66">
        <w:t>s</w:t>
      </w:r>
      <w:r w:rsidR="000C3D60">
        <w:t xml:space="preserve"> (</w:t>
      </w:r>
      <w:r w:rsidR="00D86B81">
        <w:t>une à deux réunions par semaine)</w:t>
      </w:r>
      <w:r w:rsidR="002F7B24" w:rsidRPr="00947B66">
        <w:t xml:space="preserve">, </w:t>
      </w:r>
      <w:r w:rsidR="00FA41BF" w:rsidRPr="00947B66">
        <w:t xml:space="preserve">et nous les </w:t>
      </w:r>
      <w:r w:rsidR="002F7B24" w:rsidRPr="00947B66">
        <w:t>tiendrons</w:t>
      </w:r>
      <w:r w:rsidR="00FA41BF" w:rsidRPr="00947B66">
        <w:t xml:space="preserve"> informé des derniers changements. </w:t>
      </w:r>
      <w:r w:rsidR="002F7B24" w:rsidRPr="00947B66">
        <w:t>Ils pourront nous aider, notammen</w:t>
      </w:r>
      <w:r w:rsidR="00D75E4E" w:rsidRPr="00947B66">
        <w:t>t lors des phases de management, dans le déroulement de notre approche centrée utilisateur.</w:t>
      </w:r>
    </w:p>
    <w:p w:rsidR="004F3D12" w:rsidRPr="00947B66" w:rsidRDefault="004F3D12" w:rsidP="00475298">
      <w:pPr>
        <w:sectPr w:rsidR="004F3D12" w:rsidRPr="00947B66" w:rsidSect="00A53E70">
          <w:pgSz w:w="11900" w:h="16840"/>
          <w:pgMar w:top="1417" w:right="1417" w:bottom="1417" w:left="1417" w:header="708" w:footer="708" w:gutter="0"/>
          <w:cols w:space="708"/>
          <w:titlePg/>
          <w:docGrid w:linePitch="360"/>
        </w:sectPr>
      </w:pPr>
    </w:p>
    <w:p w:rsidR="00EC34F2" w:rsidRPr="00947B66" w:rsidRDefault="00EC34F2" w:rsidP="00475298">
      <w:pPr>
        <w:pStyle w:val="Titre1"/>
        <w:numPr>
          <w:ilvl w:val="0"/>
          <w:numId w:val="6"/>
        </w:numPr>
      </w:pPr>
      <w:bookmarkStart w:id="435" w:name="_Toc371657959"/>
      <w:r w:rsidRPr="00947B66">
        <w:t>Descrip</w:t>
      </w:r>
      <w:r w:rsidR="00D569F4" w:rsidRPr="00947B66">
        <w:t xml:space="preserve">tion de la mise en œuvre </w:t>
      </w:r>
      <w:r w:rsidRPr="00947B66">
        <w:t>d</w:t>
      </w:r>
      <w:r w:rsidR="00D569F4" w:rsidRPr="00947B66">
        <w:t>u projet</w:t>
      </w:r>
      <w:bookmarkEnd w:id="435"/>
    </w:p>
    <w:p w:rsidR="00060754" w:rsidRPr="00947B66" w:rsidRDefault="00060754" w:rsidP="00475298">
      <w:pPr>
        <w:rPr>
          <w:i/>
          <w:iCs/>
          <w:color w:val="808080" w:themeColor="text1" w:themeTint="7F"/>
        </w:rPr>
      </w:pPr>
    </w:p>
    <w:p w:rsidR="00A95426" w:rsidRDefault="00D569F4" w:rsidP="00434B9E">
      <w:pPr>
        <w:pStyle w:val="Titre2"/>
      </w:pPr>
      <w:bookmarkStart w:id="436" w:name="_Toc371657960"/>
      <w:r w:rsidRPr="00947B66">
        <w:t>Interdépendances des lots</w:t>
      </w:r>
      <w:r w:rsidR="0091188E" w:rsidRPr="00947B66">
        <w:t xml:space="preserve"> et tâches</w:t>
      </w:r>
      <w:bookmarkEnd w:id="436"/>
    </w:p>
    <w:p w:rsidR="00434B9E" w:rsidRDefault="00434B9E" w:rsidP="00434B9E">
      <w:r>
        <w:rPr>
          <w:noProof/>
        </w:rPr>
        <w:drawing>
          <wp:anchor distT="0" distB="0" distL="114300" distR="114300" simplePos="0" relativeHeight="251658752" behindDoc="1" locked="0" layoutInCell="1" allowOverlap="1">
            <wp:simplePos x="0" y="0"/>
            <wp:positionH relativeFrom="column">
              <wp:posOffset>671830</wp:posOffset>
            </wp:positionH>
            <wp:positionV relativeFrom="paragraph">
              <wp:posOffset>145415</wp:posOffset>
            </wp:positionV>
            <wp:extent cx="4618990" cy="6981825"/>
            <wp:effectExtent l="0" t="0" r="0" b="0"/>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6400" t="18529" r="34480" b="3235"/>
                    <a:stretch/>
                  </pic:blipFill>
                  <pic:spPr bwMode="auto">
                    <a:xfrm>
                      <a:off x="0" y="0"/>
                      <a:ext cx="4618990" cy="69818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434B9E" w:rsidRDefault="00434B9E" w:rsidP="00434B9E">
      <w:pPr>
        <w:tabs>
          <w:tab w:val="left" w:pos="1290"/>
        </w:tabs>
      </w:pPr>
      <w:r>
        <w:tab/>
      </w:r>
    </w:p>
    <w:p w:rsidR="00434B9E" w:rsidRDefault="00434B9E" w:rsidP="00434B9E"/>
    <w:p w:rsidR="00434B9E" w:rsidRDefault="00434B9E" w:rsidP="00434B9E">
      <w:pPr>
        <w:rPr>
          <w:noProof/>
        </w:rPr>
      </w:pPr>
    </w:p>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Pr="00434B9E" w:rsidRDefault="00434B9E" w:rsidP="00434B9E"/>
    <w:p w:rsidR="00A95426" w:rsidRPr="00947B66" w:rsidRDefault="00DD6BFE" w:rsidP="00475298">
      <w:r>
        <w:rPr>
          <w:noProof/>
        </w:rPr>
        <w:pict>
          <v:shape id="Zone de texte 10" o:spid="_x0000_s1034" type="#_x0000_t202" style="position:absolute;left:0;text-align:left;margin-left:126pt;margin-top:6.95pt;width:207pt;height:20.55pt;z-index:251669504;visibility:visible;mso-width-relative:margin" wrapcoords="-78 0 -78 20800 21600 20800 21600 0 -7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" stroked="f">
            <v:path arrowok="t"/>
            <v:textbox style="mso-next-textbox:#Zone de texte 10;mso-fit-shape-to-text:t" inset="0,0,0,0">
              <w:txbxContent>
                <w:p w:rsidR="00713060" w:rsidRDefault="00713060" w:rsidP="001D4C24">
                  <w:pPr>
                    <w:pStyle w:val="Lgende"/>
                    <w:jc w:val="center"/>
                    <w:rPr>
                      <w:noProof/>
                    </w:rPr>
                  </w:pPr>
                  <w:r>
                    <w:t xml:space="preserve">Figure </w:t>
                  </w:r>
                  <w:r w:rsidR="00DD6BFE">
                    <w:fldChar w:fldCharType="begin"/>
                  </w:r>
                  <w:r>
                    <w:instrText xml:space="preserve"> SEQ Figure \* ARABIC </w:instrText>
                  </w:r>
                  <w:r w:rsidR="00DD6BFE">
                    <w:fldChar w:fldCharType="separate"/>
                  </w:r>
                  <w:r>
                    <w:rPr>
                      <w:noProof/>
                    </w:rPr>
                    <w:t>2</w:t>
                  </w:r>
                  <w:r w:rsidR="00DD6BFE">
                    <w:rPr>
                      <w:noProof/>
                    </w:rPr>
                    <w:fldChar w:fldCharType="end"/>
                  </w:r>
                  <w:r>
                    <w:t xml:space="preserve"> - Interdépendances entre lots et tâches</w:t>
                  </w:r>
                </w:p>
              </w:txbxContent>
            </v:textbox>
            <w10:wrap type="through"/>
          </v:shape>
        </w:pict>
      </w:r>
    </w:p>
    <w:p w:rsidR="00A95426" w:rsidRPr="00947B66" w:rsidRDefault="00A95426" w:rsidP="00475298"/>
    <w:p w:rsidR="00A95426" w:rsidRPr="00947B66" w:rsidRDefault="00A95426" w:rsidP="00475298"/>
    <w:p w:rsidR="00060754" w:rsidRPr="00947B66" w:rsidRDefault="00060754" w:rsidP="00475298"/>
    <w:p w:rsidR="00060754" w:rsidRPr="00947B66" w:rsidRDefault="005E3D24" w:rsidP="00E03BFA">
      <w:pPr>
        <w:pStyle w:val="Titre2"/>
      </w:pPr>
      <w:bookmarkStart w:id="437" w:name="_Toc371657961"/>
      <w:r w:rsidRPr="00947B66">
        <w:t>Description des l</w:t>
      </w:r>
      <w:r w:rsidR="00FF582B" w:rsidRPr="00947B66">
        <w:t>ots</w:t>
      </w:r>
      <w:bookmarkEnd w:id="437"/>
    </w:p>
    <w:p w:rsidR="00E03BFA" w:rsidRPr="00947B66" w:rsidRDefault="00E03BFA" w:rsidP="00E03BFA"/>
    <w:tbl>
      <w:tblPr>
        <w:tblStyle w:val="Grilledutableau"/>
        <w:tblW w:w="0" w:type="auto"/>
        <w:tblLayout w:type="fixed"/>
        <w:tblLook w:val="04A0"/>
      </w:tblPr>
      <w:tblGrid>
        <w:gridCol w:w="1386"/>
        <w:gridCol w:w="1274"/>
        <w:gridCol w:w="1290"/>
        <w:gridCol w:w="660"/>
        <w:gridCol w:w="601"/>
        <w:gridCol w:w="1418"/>
        <w:gridCol w:w="287"/>
        <w:gridCol w:w="1414"/>
        <w:gridCol w:w="893"/>
      </w:tblGrid>
      <w:tr w:rsidR="001D5C99" w:rsidRPr="00947B66" w:rsidTr="00AF65B8">
        <w:trPr>
          <w:trHeight w:val="258"/>
        </w:trPr>
        <w:tc>
          <w:tcPr>
            <w:tcW w:w="1386" w:type="dxa"/>
            <w:shd w:val="clear" w:color="auto" w:fill="DBE5F1" w:themeFill="accent1" w:themeFillTint="33"/>
          </w:tcPr>
          <w:p w:rsidR="001D5C99" w:rsidRPr="00947B66" w:rsidRDefault="001D5C99" w:rsidP="00475298">
            <w:r w:rsidRPr="00947B66">
              <w:t>Identifiant</w:t>
            </w:r>
          </w:p>
        </w:tc>
        <w:tc>
          <w:tcPr>
            <w:tcW w:w="3224" w:type="dxa"/>
            <w:gridSpan w:val="3"/>
          </w:tcPr>
          <w:p w:rsidR="001D5C99" w:rsidRPr="00947B66" w:rsidRDefault="001E7F86" w:rsidP="001E7F86">
            <w:pPr>
              <w:rPr>
                <w:rStyle w:val="Emphaseple"/>
              </w:rPr>
            </w:pPr>
            <w:r w:rsidRPr="00947B66">
              <w:rPr>
                <w:rStyle w:val="Emphaseple"/>
              </w:rPr>
              <w:t>L1</w:t>
            </w:r>
          </w:p>
        </w:tc>
        <w:tc>
          <w:tcPr>
            <w:tcW w:w="2306" w:type="dxa"/>
            <w:gridSpan w:val="3"/>
            <w:shd w:val="clear" w:color="auto" w:fill="DBE5F1" w:themeFill="accent1" w:themeFillTint="33"/>
          </w:tcPr>
          <w:p w:rsidR="001D5C99" w:rsidRPr="00947B66" w:rsidRDefault="001D5C99" w:rsidP="00475298">
            <w:r w:rsidRPr="00947B66">
              <w:t>Date de démarrage</w:t>
            </w:r>
          </w:p>
        </w:tc>
        <w:tc>
          <w:tcPr>
            <w:tcW w:w="2307" w:type="dxa"/>
            <w:gridSpan w:val="2"/>
          </w:tcPr>
          <w:p w:rsidR="001D5C99" w:rsidRPr="00947B66" w:rsidRDefault="001D5C99" w:rsidP="00FF622E">
            <w:pPr>
              <w:rPr>
                <w:rStyle w:val="Emphaseple"/>
              </w:rPr>
            </w:pPr>
            <w:r w:rsidRPr="00947B66">
              <w:rPr>
                <w:rStyle w:val="Emphaseple"/>
              </w:rPr>
              <w:t>S</w:t>
            </w:r>
            <w:r w:rsidR="00FF622E" w:rsidRPr="00947B66">
              <w:rPr>
                <w:rStyle w:val="Emphaseple"/>
              </w:rPr>
              <w:t>1</w:t>
            </w:r>
          </w:p>
        </w:tc>
      </w:tr>
      <w:tr w:rsidR="001D5C99" w:rsidRPr="00947B66" w:rsidTr="00AF65B8">
        <w:trPr>
          <w:trHeight w:val="276"/>
        </w:trPr>
        <w:tc>
          <w:tcPr>
            <w:tcW w:w="1386" w:type="dxa"/>
            <w:shd w:val="clear" w:color="auto" w:fill="DBE5F1" w:themeFill="accent1" w:themeFillTint="33"/>
          </w:tcPr>
          <w:p w:rsidR="001D5C99" w:rsidRPr="00947B66" w:rsidRDefault="001D5C99" w:rsidP="00475298">
            <w:r w:rsidRPr="00947B66">
              <w:t>Titre</w:t>
            </w:r>
          </w:p>
        </w:tc>
        <w:tc>
          <w:tcPr>
            <w:tcW w:w="7837" w:type="dxa"/>
            <w:gridSpan w:val="8"/>
          </w:tcPr>
          <w:p w:rsidR="001D5C99" w:rsidRPr="00947B66" w:rsidRDefault="001E7F86" w:rsidP="001E7F86">
            <w:pPr>
              <w:rPr>
                <w:rStyle w:val="Emphaseple"/>
              </w:rPr>
            </w:pPr>
            <w:r w:rsidRPr="00947B66">
              <w:rPr>
                <w:rStyle w:val="Emphaseple"/>
              </w:rPr>
              <w:t>Management du projet</w:t>
            </w:r>
          </w:p>
        </w:tc>
      </w:tr>
      <w:tr w:rsidR="001D5C99" w:rsidRPr="00947B66" w:rsidTr="00AF65B8">
        <w:trPr>
          <w:trHeight w:val="258"/>
        </w:trPr>
        <w:tc>
          <w:tcPr>
            <w:tcW w:w="1386" w:type="dxa"/>
            <w:shd w:val="clear" w:color="auto" w:fill="DBE5F1" w:themeFill="accent1" w:themeFillTint="33"/>
          </w:tcPr>
          <w:p w:rsidR="001D5C99" w:rsidRPr="00947B66" w:rsidRDefault="001D5C99" w:rsidP="00475298">
            <w:r w:rsidRPr="00947B66">
              <w:t xml:space="preserve">Type </w:t>
            </w:r>
          </w:p>
        </w:tc>
        <w:tc>
          <w:tcPr>
            <w:tcW w:w="7837" w:type="dxa"/>
            <w:gridSpan w:val="8"/>
          </w:tcPr>
          <w:p w:rsidR="001D5C99" w:rsidRPr="00947B66" w:rsidRDefault="00411A03" w:rsidP="001E7F86">
            <w:pPr>
              <w:rPr>
                <w:rStyle w:val="Emphaseple"/>
              </w:rPr>
            </w:pPr>
            <w:r w:rsidRPr="00947B66">
              <w:rPr>
                <w:rStyle w:val="Emphaseple"/>
              </w:rPr>
              <w:t>MGMT</w:t>
            </w:r>
          </w:p>
        </w:tc>
      </w:tr>
      <w:tr w:rsidR="00FF622E" w:rsidRPr="00947B66" w:rsidTr="008D1616">
        <w:trPr>
          <w:gridAfter w:val="1"/>
          <w:wAfter w:w="893" w:type="dxa"/>
          <w:trHeight w:val="276"/>
        </w:trPr>
        <w:tc>
          <w:tcPr>
            <w:tcW w:w="1386" w:type="dxa"/>
            <w:shd w:val="clear" w:color="auto" w:fill="DBE5F1" w:themeFill="accent1" w:themeFillTint="33"/>
          </w:tcPr>
          <w:p w:rsidR="00FF622E" w:rsidRPr="00947B66" w:rsidRDefault="00FF622E" w:rsidP="00475298">
            <w:r w:rsidRPr="00947B66">
              <w:t>Participant</w:t>
            </w:r>
          </w:p>
        </w:tc>
        <w:tc>
          <w:tcPr>
            <w:tcW w:w="1274" w:type="dxa"/>
            <w:shd w:val="clear" w:color="auto" w:fill="DBE5F1" w:themeFill="accent1" w:themeFillTint="33"/>
          </w:tcPr>
          <w:p w:rsidR="00FF622E" w:rsidRPr="00947B66" w:rsidRDefault="008D1616" w:rsidP="00475298">
            <w:r w:rsidRPr="00947B66">
              <w:t>Alexis</w:t>
            </w:r>
          </w:p>
        </w:tc>
        <w:tc>
          <w:tcPr>
            <w:tcW w:w="1290" w:type="dxa"/>
            <w:shd w:val="clear" w:color="auto" w:fill="DBE5F1" w:themeFill="accent1" w:themeFillTint="33"/>
          </w:tcPr>
          <w:p w:rsidR="00FF622E" w:rsidRPr="00947B66" w:rsidRDefault="008D1616" w:rsidP="00475298">
            <w:r w:rsidRPr="00947B66">
              <w:t>Romain</w:t>
            </w:r>
          </w:p>
        </w:tc>
        <w:tc>
          <w:tcPr>
            <w:tcW w:w="1261" w:type="dxa"/>
            <w:gridSpan w:val="2"/>
            <w:shd w:val="clear" w:color="auto" w:fill="DBE5F1" w:themeFill="accent1" w:themeFillTint="33"/>
          </w:tcPr>
          <w:p w:rsidR="00FF622E" w:rsidRPr="00947B66" w:rsidRDefault="008D1616" w:rsidP="00475298">
            <w:pPr>
              <w:rPr>
                <w:b/>
              </w:rPr>
            </w:pPr>
            <w:r w:rsidRPr="00947B66">
              <w:rPr>
                <w:b/>
              </w:rPr>
              <w:t>Suzy</w:t>
            </w:r>
          </w:p>
        </w:tc>
        <w:tc>
          <w:tcPr>
            <w:tcW w:w="1418" w:type="dxa"/>
            <w:shd w:val="clear" w:color="auto" w:fill="DBE5F1" w:themeFill="accent1" w:themeFillTint="33"/>
          </w:tcPr>
          <w:p w:rsidR="00FF622E" w:rsidRPr="00947B66" w:rsidRDefault="008D1616" w:rsidP="00475298">
            <w:r w:rsidRPr="00947B66">
              <w:t>Christian</w:t>
            </w:r>
          </w:p>
        </w:tc>
        <w:tc>
          <w:tcPr>
            <w:tcW w:w="1701" w:type="dxa"/>
            <w:gridSpan w:val="2"/>
            <w:shd w:val="clear" w:color="auto" w:fill="DBE5F1" w:themeFill="accent1" w:themeFillTint="33"/>
          </w:tcPr>
          <w:p w:rsidR="00FF622E" w:rsidRPr="00947B66" w:rsidRDefault="008D1616" w:rsidP="00475298">
            <w:r w:rsidRPr="00947B66">
              <w:t>Anne-Marie</w:t>
            </w:r>
          </w:p>
        </w:tc>
      </w:tr>
      <w:tr w:rsidR="00FF622E" w:rsidRPr="00947B66" w:rsidTr="008D1616">
        <w:trPr>
          <w:gridAfter w:val="1"/>
          <w:wAfter w:w="893" w:type="dxa"/>
          <w:trHeight w:val="295"/>
        </w:trPr>
        <w:tc>
          <w:tcPr>
            <w:tcW w:w="1386" w:type="dxa"/>
            <w:shd w:val="clear" w:color="auto" w:fill="DBE5F1" w:themeFill="accent1" w:themeFillTint="33"/>
          </w:tcPr>
          <w:p w:rsidR="00FF622E" w:rsidRPr="00947B66" w:rsidRDefault="00FF622E" w:rsidP="00475298">
            <w:r w:rsidRPr="00947B66">
              <w:t>Effort</w:t>
            </w:r>
          </w:p>
        </w:tc>
        <w:tc>
          <w:tcPr>
            <w:tcW w:w="1274" w:type="dxa"/>
          </w:tcPr>
          <w:p w:rsidR="00FF622E" w:rsidRPr="00947B66" w:rsidRDefault="002D4D9F" w:rsidP="00475298">
            <w:r>
              <w:t>111</w:t>
            </w:r>
          </w:p>
        </w:tc>
        <w:tc>
          <w:tcPr>
            <w:tcW w:w="1290" w:type="dxa"/>
          </w:tcPr>
          <w:p w:rsidR="00FF622E" w:rsidRPr="00947B66" w:rsidRDefault="002D4D9F" w:rsidP="00475298">
            <w:r>
              <w:t>111</w:t>
            </w:r>
          </w:p>
        </w:tc>
        <w:tc>
          <w:tcPr>
            <w:tcW w:w="1261" w:type="dxa"/>
            <w:gridSpan w:val="2"/>
          </w:tcPr>
          <w:p w:rsidR="00FF622E" w:rsidRPr="00947B66" w:rsidRDefault="002D4D9F" w:rsidP="00475298">
            <w:pPr>
              <w:rPr>
                <w:b/>
              </w:rPr>
            </w:pPr>
            <w:r>
              <w:rPr>
                <w:b/>
              </w:rPr>
              <w:t>123</w:t>
            </w:r>
          </w:p>
        </w:tc>
        <w:tc>
          <w:tcPr>
            <w:tcW w:w="1418" w:type="dxa"/>
            <w:shd w:val="clear" w:color="auto" w:fill="DBE5F1" w:themeFill="accent1" w:themeFillTint="33"/>
          </w:tcPr>
          <w:p w:rsidR="00FF622E" w:rsidRPr="00947B66" w:rsidRDefault="0016057A" w:rsidP="00475298">
            <w:r>
              <w:t>51</w:t>
            </w:r>
          </w:p>
        </w:tc>
        <w:tc>
          <w:tcPr>
            <w:tcW w:w="1701" w:type="dxa"/>
            <w:gridSpan w:val="2"/>
            <w:shd w:val="clear" w:color="auto" w:fill="DBE5F1" w:themeFill="accent1" w:themeFillTint="33"/>
          </w:tcPr>
          <w:p w:rsidR="00FF622E" w:rsidRPr="00947B66" w:rsidRDefault="0016057A" w:rsidP="00475298">
            <w:r>
              <w:t>51</w:t>
            </w:r>
          </w:p>
        </w:tc>
      </w:tr>
    </w:tbl>
    <w:p w:rsidR="009C7BDD" w:rsidRPr="00947B66" w:rsidRDefault="009C7BDD" w:rsidP="009C7BDD"/>
    <w:tbl>
      <w:tblPr>
        <w:tblStyle w:val="Grilledutableau"/>
        <w:tblW w:w="0" w:type="auto"/>
        <w:tblLook w:val="04A0"/>
      </w:tblPr>
      <w:tblGrid>
        <w:gridCol w:w="9206"/>
      </w:tblGrid>
      <w:tr w:rsidR="009C7BDD" w:rsidRPr="00947B66" w:rsidTr="009C7BDD">
        <w:tc>
          <w:tcPr>
            <w:tcW w:w="9206" w:type="dxa"/>
          </w:tcPr>
          <w:p w:rsidR="009C7BDD" w:rsidRPr="00947B66" w:rsidRDefault="009C7BDD" w:rsidP="009C7BDD">
            <w:pPr>
              <w:pStyle w:val="Titre3"/>
            </w:pPr>
            <w:r w:rsidRPr="00947B66">
              <w:t>Objectifs</w:t>
            </w:r>
            <w:r w:rsidR="001E6526" w:rsidRPr="00947B66">
              <w:t xml:space="preserve"> du lot</w:t>
            </w:r>
          </w:p>
          <w:p w:rsidR="00702D7D" w:rsidRPr="00947B66" w:rsidRDefault="00702D7D" w:rsidP="00702D7D"/>
          <w:p w:rsidR="009C7BDD" w:rsidRPr="00947B66" w:rsidRDefault="00AF65B8" w:rsidP="009C7BDD">
            <w:r w:rsidRPr="00947B66">
              <w:rPr>
                <w:rStyle w:val="Emphaseple"/>
                <w:color w:val="auto"/>
              </w:rPr>
              <w:t>Gestion du projet dans sa globalité</w:t>
            </w:r>
          </w:p>
          <w:p w:rsidR="009C7BDD" w:rsidRPr="00947B66" w:rsidRDefault="00AF65B8" w:rsidP="009C7BDD">
            <w:pPr>
              <w:pStyle w:val="Paragraphedeliste"/>
              <w:numPr>
                <w:ilvl w:val="0"/>
                <w:numId w:val="9"/>
              </w:numPr>
            </w:pPr>
            <w:r w:rsidRPr="00947B66">
              <w:t xml:space="preserve">Rédaction du Description of </w:t>
            </w:r>
            <w:proofErr w:type="spellStart"/>
            <w:r w:rsidRPr="00947B66">
              <w:t>Work</w:t>
            </w:r>
            <w:proofErr w:type="spellEnd"/>
            <w:r w:rsidRPr="00947B66">
              <w:t xml:space="preserve"> (</w:t>
            </w:r>
            <w:proofErr w:type="spellStart"/>
            <w:r w:rsidRPr="00947B66">
              <w:t>DoW</w:t>
            </w:r>
            <w:proofErr w:type="spellEnd"/>
            <w:r w:rsidRPr="00947B66">
              <w:t>)</w:t>
            </w:r>
          </w:p>
          <w:p w:rsidR="009C7BDD" w:rsidRPr="00947B66" w:rsidRDefault="00AF65B8" w:rsidP="009C7BDD">
            <w:pPr>
              <w:pStyle w:val="Paragraphedeliste"/>
              <w:numPr>
                <w:ilvl w:val="0"/>
                <w:numId w:val="9"/>
              </w:numPr>
            </w:pPr>
            <w:r w:rsidRPr="00947B66">
              <w:t>Suivi de projet</w:t>
            </w:r>
          </w:p>
          <w:p w:rsidR="00AF65B8" w:rsidRPr="00947B66" w:rsidRDefault="00AF65B8" w:rsidP="009C7BDD">
            <w:pPr>
              <w:pStyle w:val="Paragraphedeliste"/>
              <w:numPr>
                <w:ilvl w:val="0"/>
                <w:numId w:val="9"/>
              </w:numPr>
            </w:pPr>
            <w:r w:rsidRPr="00947B66">
              <w:t>Préparation de la soutenance</w:t>
            </w:r>
          </w:p>
          <w:p w:rsidR="009C7BDD" w:rsidRPr="00947B66" w:rsidRDefault="009C7BDD" w:rsidP="009C7BDD"/>
        </w:tc>
      </w:tr>
    </w:tbl>
    <w:p w:rsidR="008D227B" w:rsidRPr="00947B66" w:rsidRDefault="008D227B" w:rsidP="001E6526"/>
    <w:tbl>
      <w:tblPr>
        <w:tblStyle w:val="Grilledutableau"/>
        <w:tblW w:w="0" w:type="auto"/>
        <w:tblLook w:val="04A0"/>
      </w:tblPr>
      <w:tblGrid>
        <w:gridCol w:w="9206"/>
      </w:tblGrid>
      <w:tr w:rsidR="001E6526" w:rsidRPr="00947B66" w:rsidTr="001E6526">
        <w:tc>
          <w:tcPr>
            <w:tcW w:w="9206" w:type="dxa"/>
          </w:tcPr>
          <w:p w:rsidR="001E6526" w:rsidRPr="00947B66" w:rsidRDefault="00AF65B8" w:rsidP="00AF65B8">
            <w:pPr>
              <w:pStyle w:val="Titre3"/>
              <w:rPr>
                <w:rStyle w:val="Emphaseple"/>
                <w:i w:val="0"/>
                <w:iCs w:val="0"/>
                <w:color w:val="4F81BD" w:themeColor="accent1"/>
              </w:rPr>
            </w:pPr>
            <w:r w:rsidRPr="00947B66">
              <w:t>Description du lot</w:t>
            </w:r>
          </w:p>
          <w:p w:rsidR="001E6526" w:rsidRPr="00947B66" w:rsidRDefault="001E6526" w:rsidP="00B75B7F"/>
          <w:p w:rsidR="00AF65B8" w:rsidRPr="00191150" w:rsidRDefault="00AF65B8" w:rsidP="00AF65B8">
            <w:pPr>
              <w:rPr>
                <w:lang w:val="en-US"/>
              </w:rPr>
            </w:pPr>
            <w:proofErr w:type="spellStart"/>
            <w:r w:rsidRPr="00191150">
              <w:rPr>
                <w:i/>
                <w:lang w:val="en-US"/>
              </w:rPr>
              <w:t>Tache</w:t>
            </w:r>
            <w:proofErr w:type="spellEnd"/>
            <w:r w:rsidR="008106FE" w:rsidRPr="00191150">
              <w:rPr>
                <w:i/>
                <w:lang w:val="en-US"/>
              </w:rPr>
              <w:t xml:space="preserve"> </w:t>
            </w:r>
            <w:r w:rsidRPr="00191150">
              <w:rPr>
                <w:i/>
                <w:lang w:val="en-US"/>
              </w:rPr>
              <w:t xml:space="preserve"> [1.1] : </w:t>
            </w:r>
            <w:proofErr w:type="spellStart"/>
            <w:r w:rsidRPr="00191150">
              <w:rPr>
                <w:i/>
                <w:lang w:val="en-US"/>
              </w:rPr>
              <w:t>Rédaction</w:t>
            </w:r>
            <w:proofErr w:type="spellEnd"/>
            <w:r w:rsidRPr="00191150">
              <w:rPr>
                <w:i/>
                <w:lang w:val="en-US"/>
              </w:rPr>
              <w:t xml:space="preserve"> du Description of Work (</w:t>
            </w:r>
            <w:proofErr w:type="spellStart"/>
            <w:r w:rsidRPr="00191150">
              <w:rPr>
                <w:i/>
                <w:lang w:val="en-US"/>
              </w:rPr>
              <w:t>DoW</w:t>
            </w:r>
            <w:proofErr w:type="spellEnd"/>
            <w:r w:rsidRPr="00191150">
              <w:rPr>
                <w:i/>
                <w:lang w:val="en-US"/>
              </w:rPr>
              <w:t>) (</w:t>
            </w:r>
            <w:r w:rsidRPr="00191150">
              <w:rPr>
                <w:rStyle w:val="Emphaseple"/>
                <w:lang w:val="en-US"/>
              </w:rPr>
              <w:t>Suzy</w:t>
            </w:r>
            <w:r w:rsidRPr="00191150">
              <w:rPr>
                <w:lang w:val="en-US"/>
              </w:rPr>
              <w:t xml:space="preserve">, </w:t>
            </w:r>
            <w:r w:rsidRPr="00191150">
              <w:rPr>
                <w:rStyle w:val="Emphaseple"/>
                <w:lang w:val="en-US"/>
              </w:rPr>
              <w:t xml:space="preserve">S1 </w:t>
            </w:r>
            <w:r w:rsidRPr="00191150">
              <w:rPr>
                <w:lang w:val="en-US"/>
              </w:rPr>
              <w:t xml:space="preserve">- </w:t>
            </w:r>
            <w:r w:rsidRPr="00191150">
              <w:rPr>
                <w:rStyle w:val="Emphaseple"/>
                <w:lang w:val="en-US"/>
              </w:rPr>
              <w:t>S4, 144h</w:t>
            </w:r>
            <w:r w:rsidRPr="00191150">
              <w:rPr>
                <w:i/>
                <w:lang w:val="en-US"/>
              </w:rPr>
              <w:t>)</w:t>
            </w:r>
          </w:p>
          <w:p w:rsidR="00AF65B8" w:rsidRPr="00947B66" w:rsidRDefault="002B4ED1" w:rsidP="00AF65B8">
            <w:pPr>
              <w:rPr>
                <w:rStyle w:val="Emphaseple"/>
                <w:i w:val="0"/>
                <w:iCs w:val="0"/>
                <w:color w:val="auto"/>
              </w:rPr>
            </w:pPr>
            <w:r w:rsidRPr="00947B66">
              <w:t>Rédaction</w:t>
            </w:r>
            <w:r w:rsidR="00AF65B8" w:rsidRPr="00947B66">
              <w:t xml:space="preserve"> </w:t>
            </w:r>
            <w:r w:rsidR="000C3D60">
              <w:t xml:space="preserve">de </w:t>
            </w:r>
            <w:r w:rsidR="00AF65B8" w:rsidRPr="00947B66">
              <w:t>l’analyse effectuée en amont du projet répertoriant notamment la description du projet, l’état de l’art, la méthodologie et la planification</w:t>
            </w:r>
            <w:r w:rsidR="000C3D60">
              <w:t>,</w:t>
            </w:r>
            <w:r w:rsidR="00AF65B8" w:rsidRPr="00947B66">
              <w:t xml:space="preserve"> ainsi que la description de la mise en œuvre du projet.</w:t>
            </w:r>
          </w:p>
          <w:p w:rsidR="00AF65B8" w:rsidRPr="00947B66" w:rsidRDefault="00AF65B8" w:rsidP="00AF65B8"/>
          <w:p w:rsidR="00AF65B8" w:rsidRPr="00947B66" w:rsidRDefault="00AF65B8" w:rsidP="00AF65B8">
            <w:pPr>
              <w:rPr>
                <w:i/>
              </w:rPr>
            </w:pPr>
            <w:r w:rsidRPr="00947B66">
              <w:rPr>
                <w:i/>
              </w:rPr>
              <w:t xml:space="preserve">Tache [1.2] : Suivi de projet </w:t>
            </w:r>
            <w:r w:rsidRPr="00947B66">
              <w:t>(</w:t>
            </w:r>
            <w:r w:rsidRPr="00947B66">
              <w:rPr>
                <w:rStyle w:val="Emphaseple"/>
              </w:rPr>
              <w:t>Suzy</w:t>
            </w:r>
            <w:r w:rsidRPr="00947B66">
              <w:t xml:space="preserve">, </w:t>
            </w:r>
            <w:r w:rsidRPr="00947B66">
              <w:rPr>
                <w:rStyle w:val="Emphaseple"/>
              </w:rPr>
              <w:t xml:space="preserve">S6 </w:t>
            </w:r>
            <w:r w:rsidRPr="00947B66">
              <w:t xml:space="preserve">- </w:t>
            </w:r>
            <w:r w:rsidRPr="00947B66">
              <w:rPr>
                <w:rStyle w:val="Emphaseple"/>
              </w:rPr>
              <w:t xml:space="preserve">S21, </w:t>
            </w:r>
            <w:r w:rsidR="002D4D9F">
              <w:rPr>
                <w:rStyle w:val="Emphaseple"/>
              </w:rPr>
              <w:t>87</w:t>
            </w:r>
            <w:r w:rsidR="0053518B">
              <w:rPr>
                <w:rStyle w:val="Emphaseple"/>
              </w:rPr>
              <w:t>h</w:t>
            </w:r>
            <w:r w:rsidRPr="00947B66">
              <w:rPr>
                <w:i/>
              </w:rPr>
              <w:t>)</w:t>
            </w:r>
          </w:p>
          <w:p w:rsidR="00AF65B8" w:rsidRPr="00947B66" w:rsidRDefault="00AF65B8" w:rsidP="00AF65B8">
            <w:r w:rsidRPr="00947B66">
              <w:t xml:space="preserve">Suivi de l’évolution du projet et rédaction du rapport de management. </w:t>
            </w:r>
          </w:p>
          <w:p w:rsidR="00AF65B8" w:rsidRPr="00947B66" w:rsidRDefault="00AF65B8" w:rsidP="00AF65B8"/>
          <w:p w:rsidR="00AF65B8" w:rsidRPr="00947B66" w:rsidRDefault="00AF65B8" w:rsidP="00AF65B8">
            <w:pPr>
              <w:rPr>
                <w:i/>
              </w:rPr>
            </w:pPr>
            <w:r w:rsidRPr="00947B66">
              <w:rPr>
                <w:i/>
              </w:rPr>
              <w:t xml:space="preserve">Tache [1.3] : Préparation de la soutenance </w:t>
            </w:r>
            <w:r w:rsidRPr="00947B66">
              <w:t>(</w:t>
            </w:r>
            <w:r w:rsidRPr="00947B66">
              <w:rPr>
                <w:rStyle w:val="Emphaseple"/>
              </w:rPr>
              <w:t>Suzy</w:t>
            </w:r>
            <w:r w:rsidRPr="00947B66">
              <w:t xml:space="preserve">, </w:t>
            </w:r>
            <w:r w:rsidRPr="00947B66">
              <w:rPr>
                <w:rStyle w:val="Emphaseple"/>
              </w:rPr>
              <w:t xml:space="preserve">S21 </w:t>
            </w:r>
            <w:r w:rsidRPr="00947B66">
              <w:t xml:space="preserve">- </w:t>
            </w:r>
            <w:r w:rsidRPr="00947B66">
              <w:rPr>
                <w:rStyle w:val="Emphaseple"/>
              </w:rPr>
              <w:t xml:space="preserve">S21, </w:t>
            </w:r>
            <w:r w:rsidR="002D4D9F">
              <w:rPr>
                <w:rStyle w:val="Emphaseple"/>
              </w:rPr>
              <w:t>114</w:t>
            </w:r>
            <w:r w:rsidR="0053518B">
              <w:rPr>
                <w:rStyle w:val="Emphaseple"/>
              </w:rPr>
              <w:t>h</w:t>
            </w:r>
            <w:r w:rsidRPr="00947B66">
              <w:rPr>
                <w:i/>
              </w:rPr>
              <w:t>)</w:t>
            </w:r>
          </w:p>
          <w:p w:rsidR="00AF65B8" w:rsidRPr="00947B66" w:rsidRDefault="00702D7D" w:rsidP="00AF65B8">
            <w:r w:rsidRPr="00947B66">
              <w:t>Préparation de la soutenance orale et rédaction du PowerPoint</w:t>
            </w:r>
          </w:p>
          <w:p w:rsidR="00AF65B8" w:rsidRPr="00947B66" w:rsidRDefault="00AF65B8" w:rsidP="00AF65B8"/>
          <w:p w:rsidR="001E6526" w:rsidRPr="00947B66" w:rsidRDefault="001E6526" w:rsidP="00B75B7F"/>
        </w:tc>
      </w:tr>
    </w:tbl>
    <w:p w:rsidR="001E6526" w:rsidRPr="00947B66" w:rsidRDefault="001E6526" w:rsidP="001E6526"/>
    <w:tbl>
      <w:tblPr>
        <w:tblStyle w:val="Grilledutableau"/>
        <w:tblW w:w="0" w:type="auto"/>
        <w:tblLook w:val="04A0"/>
      </w:tblPr>
      <w:tblGrid>
        <w:gridCol w:w="9206"/>
      </w:tblGrid>
      <w:tr w:rsidR="00C47823" w:rsidRPr="00947B66" w:rsidTr="00C47823">
        <w:tc>
          <w:tcPr>
            <w:tcW w:w="9206" w:type="dxa"/>
          </w:tcPr>
          <w:p w:rsidR="00C47823" w:rsidRPr="00870FE7" w:rsidRDefault="00C47823" w:rsidP="00C47823">
            <w:pPr>
              <w:pStyle w:val="Titre3"/>
              <w:rPr>
                <w:lang w:val="en-US"/>
              </w:rPr>
            </w:pPr>
            <w:proofErr w:type="spellStart"/>
            <w:r w:rsidRPr="00870FE7">
              <w:rPr>
                <w:lang w:val="en-US"/>
              </w:rPr>
              <w:t>Livrable</w:t>
            </w:r>
            <w:proofErr w:type="spellEnd"/>
          </w:p>
          <w:p w:rsidR="00C47823" w:rsidRPr="00870FE7" w:rsidRDefault="00C47823" w:rsidP="001E6526">
            <w:pPr>
              <w:rPr>
                <w:lang w:val="en-US"/>
              </w:rPr>
            </w:pPr>
          </w:p>
          <w:p w:rsidR="00702D7D" w:rsidRPr="00F66B93" w:rsidRDefault="00702D7D" w:rsidP="00702D7D">
            <w:pPr>
              <w:rPr>
                <w:lang w:val="en-US"/>
              </w:rPr>
            </w:pPr>
            <w:proofErr w:type="spellStart"/>
            <w:r w:rsidRPr="00F66B93">
              <w:rPr>
                <w:i/>
                <w:lang w:val="en-US"/>
              </w:rPr>
              <w:t>Livrable</w:t>
            </w:r>
            <w:proofErr w:type="spellEnd"/>
            <w:r w:rsidRPr="00F66B93">
              <w:rPr>
                <w:i/>
                <w:lang w:val="en-US"/>
              </w:rPr>
              <w:t xml:space="preserve"> [D1.1] : Description of Work</w:t>
            </w:r>
            <w:r w:rsidRPr="00F66B93">
              <w:rPr>
                <w:lang w:val="en-US"/>
              </w:rPr>
              <w:t xml:space="preserve"> (</w:t>
            </w:r>
            <w:r w:rsidRPr="00F66B93">
              <w:rPr>
                <w:rStyle w:val="Emphaseple"/>
                <w:lang w:val="en-US"/>
              </w:rPr>
              <w:t>Suzy</w:t>
            </w:r>
            <w:r w:rsidRPr="00F66B93">
              <w:rPr>
                <w:lang w:val="en-US"/>
              </w:rPr>
              <w:t xml:space="preserve">, </w:t>
            </w:r>
            <w:r w:rsidR="00F66B93" w:rsidRPr="00F66B93">
              <w:rPr>
                <w:rStyle w:val="Emphaseple"/>
                <w:lang w:val="en-US"/>
              </w:rPr>
              <w:t>DOC</w:t>
            </w:r>
            <w:r w:rsidRPr="00F66B93">
              <w:rPr>
                <w:lang w:val="en-US"/>
              </w:rPr>
              <w:t xml:space="preserve">, </w:t>
            </w:r>
            <w:r w:rsidR="00F66B93" w:rsidRPr="00F66B93">
              <w:rPr>
                <w:rStyle w:val="Emphaseple"/>
                <w:lang w:val="en-US"/>
              </w:rPr>
              <w:t>S4</w:t>
            </w:r>
            <w:r w:rsidRPr="00F66B93">
              <w:rPr>
                <w:lang w:val="en-US"/>
              </w:rPr>
              <w:t>)</w:t>
            </w:r>
          </w:p>
          <w:p w:rsidR="00702D7D" w:rsidRPr="00F66B93" w:rsidRDefault="00702D7D" w:rsidP="00702D7D">
            <w:pPr>
              <w:rPr>
                <w:lang w:val="en-US"/>
              </w:rPr>
            </w:pPr>
          </w:p>
          <w:p w:rsidR="00702D7D" w:rsidRPr="00947B66" w:rsidRDefault="00702D7D" w:rsidP="00702D7D">
            <w:r w:rsidRPr="00947B66">
              <w:rPr>
                <w:i/>
              </w:rPr>
              <w:t>Livrable [D1.2] : Rapport de management</w:t>
            </w:r>
            <w:r w:rsidRPr="00947B66">
              <w:t xml:space="preserve">  (</w:t>
            </w:r>
            <w:r w:rsidRPr="00947B66">
              <w:rPr>
                <w:rStyle w:val="Emphaseple"/>
              </w:rPr>
              <w:t>Suzy</w:t>
            </w:r>
            <w:r w:rsidRPr="00947B66">
              <w:t xml:space="preserve">, </w:t>
            </w:r>
            <w:r w:rsidR="00F66B93">
              <w:rPr>
                <w:rStyle w:val="Emphaseple"/>
              </w:rPr>
              <w:t>DOC</w:t>
            </w:r>
            <w:r w:rsidRPr="00947B66">
              <w:t xml:space="preserve">, </w:t>
            </w:r>
            <w:r w:rsidR="00F66B93">
              <w:rPr>
                <w:rStyle w:val="Emphaseple"/>
              </w:rPr>
              <w:t>S21</w:t>
            </w:r>
            <w:r w:rsidRPr="00947B66">
              <w:t>)</w:t>
            </w:r>
          </w:p>
          <w:p w:rsidR="00702D7D" w:rsidRPr="00947B66" w:rsidRDefault="00702D7D" w:rsidP="00702D7D">
            <w:r w:rsidRPr="00947B66">
              <w:t>Document décrivant le développement du proj</w:t>
            </w:r>
            <w:r w:rsidR="008D1616" w:rsidRPr="00947B66">
              <w:t>et et la gestion des ressources.</w:t>
            </w:r>
          </w:p>
          <w:p w:rsidR="00702D7D" w:rsidRPr="00947B66" w:rsidRDefault="00702D7D" w:rsidP="00702D7D"/>
          <w:p w:rsidR="00702D7D" w:rsidRPr="00F66B93" w:rsidRDefault="00702D7D" w:rsidP="00702D7D">
            <w:pPr>
              <w:rPr>
                <w:lang w:val="en-US"/>
              </w:rPr>
            </w:pPr>
            <w:proofErr w:type="spellStart"/>
            <w:r w:rsidRPr="00F66B93">
              <w:rPr>
                <w:i/>
                <w:lang w:val="en-US"/>
              </w:rPr>
              <w:t>Livrable</w:t>
            </w:r>
            <w:proofErr w:type="spellEnd"/>
            <w:r w:rsidRPr="00F66B93">
              <w:rPr>
                <w:i/>
                <w:lang w:val="en-US"/>
              </w:rPr>
              <w:t xml:space="preserve"> [D1.3] : PowerPoint final</w:t>
            </w:r>
            <w:r w:rsidRPr="00F66B93">
              <w:rPr>
                <w:lang w:val="en-US"/>
              </w:rPr>
              <w:t xml:space="preserve">  (</w:t>
            </w:r>
            <w:r w:rsidRPr="00F66B93">
              <w:rPr>
                <w:rStyle w:val="Emphaseple"/>
                <w:lang w:val="en-US"/>
              </w:rPr>
              <w:t>Suzy</w:t>
            </w:r>
            <w:r w:rsidRPr="00F66B93">
              <w:rPr>
                <w:lang w:val="en-US"/>
              </w:rPr>
              <w:t xml:space="preserve">, </w:t>
            </w:r>
            <w:r w:rsidR="00F66B93" w:rsidRPr="00F66B93">
              <w:rPr>
                <w:rStyle w:val="Emphaseple"/>
                <w:lang w:val="en-US"/>
              </w:rPr>
              <w:t>DOC</w:t>
            </w:r>
            <w:r w:rsidRPr="00F66B93">
              <w:rPr>
                <w:lang w:val="en-US"/>
              </w:rPr>
              <w:t xml:space="preserve">, </w:t>
            </w:r>
            <w:r w:rsidR="00F66B93" w:rsidRPr="00F66B93">
              <w:rPr>
                <w:rStyle w:val="Emphaseple"/>
                <w:lang w:val="en-US"/>
              </w:rPr>
              <w:t>S21</w:t>
            </w:r>
            <w:r w:rsidRPr="00F66B93">
              <w:rPr>
                <w:lang w:val="en-US"/>
              </w:rPr>
              <w:t>)</w:t>
            </w:r>
          </w:p>
          <w:p w:rsidR="00702D7D" w:rsidRPr="00947B66" w:rsidRDefault="00702D7D" w:rsidP="00702D7D">
            <w:r w:rsidRPr="00947B66">
              <w:t>Présentation du projet et des résultats obtenus pour la soutenance.</w:t>
            </w:r>
          </w:p>
          <w:p w:rsidR="00702D7D" w:rsidRPr="00947B66" w:rsidRDefault="00702D7D" w:rsidP="00702D7D"/>
          <w:p w:rsidR="00177133" w:rsidRPr="00947B66" w:rsidRDefault="00177133" w:rsidP="001E6526"/>
        </w:tc>
      </w:tr>
    </w:tbl>
    <w:p w:rsidR="008D227B" w:rsidRPr="00947B66" w:rsidRDefault="008D227B" w:rsidP="001E6526"/>
    <w:p w:rsidR="00F02865" w:rsidRPr="00947B66" w:rsidRDefault="00F02865" w:rsidP="00F02865"/>
    <w:p w:rsidR="00702D7D" w:rsidRPr="00947B66" w:rsidRDefault="00702D7D" w:rsidP="00F02865"/>
    <w:p w:rsidR="00702D7D" w:rsidRPr="00947B66" w:rsidRDefault="00702D7D" w:rsidP="00F02865"/>
    <w:tbl>
      <w:tblPr>
        <w:tblStyle w:val="Grilledutableau"/>
        <w:tblW w:w="0" w:type="auto"/>
        <w:tblLayout w:type="fixed"/>
        <w:tblLook w:val="04A0"/>
      </w:tblPr>
      <w:tblGrid>
        <w:gridCol w:w="1384"/>
        <w:gridCol w:w="1246"/>
        <w:gridCol w:w="1315"/>
        <w:gridCol w:w="657"/>
        <w:gridCol w:w="658"/>
        <w:gridCol w:w="1369"/>
        <w:gridCol w:w="275"/>
        <w:gridCol w:w="1426"/>
        <w:gridCol w:w="876"/>
      </w:tblGrid>
      <w:tr w:rsidR="00F02865" w:rsidRPr="00947B66" w:rsidTr="00C56872">
        <w:tc>
          <w:tcPr>
            <w:tcW w:w="1384" w:type="dxa"/>
            <w:shd w:val="clear" w:color="auto" w:fill="DBE5F1" w:themeFill="accent1" w:themeFillTint="33"/>
          </w:tcPr>
          <w:p w:rsidR="00F02865" w:rsidRPr="00947B66" w:rsidRDefault="00F02865" w:rsidP="00C56872">
            <w:r w:rsidRPr="00947B66">
              <w:t>Identifiant</w:t>
            </w:r>
          </w:p>
        </w:tc>
        <w:tc>
          <w:tcPr>
            <w:tcW w:w="3218" w:type="dxa"/>
            <w:gridSpan w:val="3"/>
          </w:tcPr>
          <w:p w:rsidR="00F02865" w:rsidRPr="00947B66" w:rsidRDefault="00411A03" w:rsidP="00F02865">
            <w:pPr>
              <w:rPr>
                <w:rStyle w:val="Emphaseple"/>
              </w:rPr>
            </w:pPr>
            <w:r w:rsidRPr="00947B66">
              <w:rPr>
                <w:rStyle w:val="Emphaseple"/>
              </w:rPr>
              <w:t>L2</w:t>
            </w:r>
          </w:p>
        </w:tc>
        <w:tc>
          <w:tcPr>
            <w:tcW w:w="2302" w:type="dxa"/>
            <w:gridSpan w:val="3"/>
            <w:shd w:val="clear" w:color="auto" w:fill="DBE5F1" w:themeFill="accent1" w:themeFillTint="33"/>
          </w:tcPr>
          <w:p w:rsidR="00F02865" w:rsidRPr="00947B66" w:rsidRDefault="00F02865" w:rsidP="00C56872">
            <w:r w:rsidRPr="00947B66">
              <w:t>Date de démarrage</w:t>
            </w:r>
          </w:p>
        </w:tc>
        <w:tc>
          <w:tcPr>
            <w:tcW w:w="2302" w:type="dxa"/>
            <w:gridSpan w:val="2"/>
          </w:tcPr>
          <w:p w:rsidR="00F02865" w:rsidRPr="00947B66" w:rsidRDefault="00F02865" w:rsidP="00702D7D">
            <w:pPr>
              <w:rPr>
                <w:rStyle w:val="Emphaseple"/>
              </w:rPr>
            </w:pPr>
            <w:r w:rsidRPr="00947B66">
              <w:rPr>
                <w:rStyle w:val="Emphaseple"/>
              </w:rPr>
              <w:t>S</w:t>
            </w:r>
            <w:r w:rsidR="00702D7D" w:rsidRPr="00947B66">
              <w:rPr>
                <w:rStyle w:val="Emphaseple"/>
              </w:rPr>
              <w:t>6</w:t>
            </w:r>
          </w:p>
        </w:tc>
      </w:tr>
      <w:tr w:rsidR="00F02865" w:rsidRPr="00947B66" w:rsidTr="00C56872">
        <w:tc>
          <w:tcPr>
            <w:tcW w:w="1384" w:type="dxa"/>
            <w:shd w:val="clear" w:color="auto" w:fill="DBE5F1" w:themeFill="accent1" w:themeFillTint="33"/>
          </w:tcPr>
          <w:p w:rsidR="00F02865" w:rsidRPr="00947B66" w:rsidRDefault="00F02865" w:rsidP="00C56872">
            <w:r w:rsidRPr="00947B66">
              <w:t>Titre</w:t>
            </w:r>
          </w:p>
        </w:tc>
        <w:tc>
          <w:tcPr>
            <w:tcW w:w="7822" w:type="dxa"/>
            <w:gridSpan w:val="8"/>
          </w:tcPr>
          <w:p w:rsidR="00F02865" w:rsidRPr="00947B66" w:rsidRDefault="00702D7D" w:rsidP="00702D7D">
            <w:pPr>
              <w:rPr>
                <w:rStyle w:val="Emphaseple"/>
              </w:rPr>
            </w:pPr>
            <w:r w:rsidRPr="00947B66">
              <w:rPr>
                <w:rStyle w:val="Emphaseple"/>
              </w:rPr>
              <w:t>Analyse utilisateur et Maquette</w:t>
            </w:r>
          </w:p>
        </w:tc>
      </w:tr>
      <w:tr w:rsidR="00F02865" w:rsidRPr="00947B66" w:rsidTr="00C56872">
        <w:tc>
          <w:tcPr>
            <w:tcW w:w="1384" w:type="dxa"/>
            <w:shd w:val="clear" w:color="auto" w:fill="DBE5F1" w:themeFill="accent1" w:themeFillTint="33"/>
          </w:tcPr>
          <w:p w:rsidR="00F02865" w:rsidRPr="00947B66" w:rsidRDefault="00F02865" w:rsidP="00C56872">
            <w:r w:rsidRPr="00947B66">
              <w:t xml:space="preserve">Type </w:t>
            </w:r>
          </w:p>
        </w:tc>
        <w:tc>
          <w:tcPr>
            <w:tcW w:w="7822" w:type="dxa"/>
            <w:gridSpan w:val="8"/>
          </w:tcPr>
          <w:p w:rsidR="00F02865" w:rsidRPr="00947B66" w:rsidRDefault="00411A03" w:rsidP="00F02865">
            <w:pPr>
              <w:rPr>
                <w:rStyle w:val="Emphaseple"/>
              </w:rPr>
            </w:pPr>
            <w:r w:rsidRPr="00947B66">
              <w:rPr>
                <w:rStyle w:val="Emphaseple"/>
              </w:rPr>
              <w:t>RECH</w:t>
            </w:r>
          </w:p>
        </w:tc>
      </w:tr>
      <w:tr w:rsidR="00702D7D" w:rsidRPr="00947B66" w:rsidTr="008D1616">
        <w:trPr>
          <w:gridAfter w:val="1"/>
          <w:wAfter w:w="876" w:type="dxa"/>
        </w:trPr>
        <w:tc>
          <w:tcPr>
            <w:tcW w:w="1384" w:type="dxa"/>
            <w:shd w:val="clear" w:color="auto" w:fill="DBE5F1" w:themeFill="accent1" w:themeFillTint="33"/>
          </w:tcPr>
          <w:p w:rsidR="00702D7D" w:rsidRPr="00947B66" w:rsidRDefault="00702D7D" w:rsidP="00C56872">
            <w:r w:rsidRPr="00947B66">
              <w:t>Participant</w:t>
            </w:r>
          </w:p>
        </w:tc>
        <w:tc>
          <w:tcPr>
            <w:tcW w:w="1246" w:type="dxa"/>
            <w:shd w:val="clear" w:color="auto" w:fill="DBE5F1" w:themeFill="accent1" w:themeFillTint="33"/>
          </w:tcPr>
          <w:p w:rsidR="00702D7D" w:rsidRPr="00947B66" w:rsidRDefault="008D1616" w:rsidP="00C56872">
            <w:pPr>
              <w:rPr>
                <w:b/>
              </w:rPr>
            </w:pPr>
            <w:r w:rsidRPr="00947B66">
              <w:rPr>
                <w:b/>
              </w:rPr>
              <w:t>Alexis</w:t>
            </w:r>
          </w:p>
        </w:tc>
        <w:tc>
          <w:tcPr>
            <w:tcW w:w="1315" w:type="dxa"/>
            <w:shd w:val="clear" w:color="auto" w:fill="DBE5F1" w:themeFill="accent1" w:themeFillTint="33"/>
          </w:tcPr>
          <w:p w:rsidR="00702D7D" w:rsidRPr="00947B66" w:rsidRDefault="008D1616" w:rsidP="00C56872">
            <w:r w:rsidRPr="00947B66">
              <w:t>Romain</w:t>
            </w:r>
          </w:p>
        </w:tc>
        <w:tc>
          <w:tcPr>
            <w:tcW w:w="1315" w:type="dxa"/>
            <w:gridSpan w:val="2"/>
            <w:shd w:val="clear" w:color="auto" w:fill="DBE5F1" w:themeFill="accent1" w:themeFillTint="33"/>
          </w:tcPr>
          <w:p w:rsidR="00702D7D" w:rsidRPr="00947B66" w:rsidRDefault="008D1616" w:rsidP="00C56872">
            <w:r w:rsidRPr="00947B66">
              <w:t>Suzy</w:t>
            </w:r>
            <w:r w:rsidR="00702D7D" w:rsidRPr="00947B66">
              <w:t xml:space="preserve"> </w:t>
            </w:r>
          </w:p>
        </w:tc>
        <w:tc>
          <w:tcPr>
            <w:tcW w:w="1369" w:type="dxa"/>
            <w:shd w:val="clear" w:color="auto" w:fill="DBE5F1" w:themeFill="accent1" w:themeFillTint="33"/>
          </w:tcPr>
          <w:p w:rsidR="00702D7D" w:rsidRPr="00947B66" w:rsidRDefault="008D1616" w:rsidP="00C56872">
            <w:r w:rsidRPr="00947B66">
              <w:t>Christian</w:t>
            </w:r>
          </w:p>
        </w:tc>
        <w:tc>
          <w:tcPr>
            <w:tcW w:w="1701" w:type="dxa"/>
            <w:gridSpan w:val="2"/>
            <w:shd w:val="clear" w:color="auto" w:fill="DBE5F1" w:themeFill="accent1" w:themeFillTint="33"/>
          </w:tcPr>
          <w:p w:rsidR="00702D7D" w:rsidRPr="00947B66" w:rsidRDefault="008D1616" w:rsidP="00C56872">
            <w:r w:rsidRPr="00947B66">
              <w:t>Anne-Marie</w:t>
            </w:r>
          </w:p>
        </w:tc>
      </w:tr>
      <w:tr w:rsidR="00702D7D" w:rsidRPr="00947B66" w:rsidTr="008D1616">
        <w:trPr>
          <w:gridAfter w:val="1"/>
          <w:wAfter w:w="876" w:type="dxa"/>
        </w:trPr>
        <w:tc>
          <w:tcPr>
            <w:tcW w:w="1384" w:type="dxa"/>
            <w:shd w:val="clear" w:color="auto" w:fill="DBE5F1" w:themeFill="accent1" w:themeFillTint="33"/>
          </w:tcPr>
          <w:p w:rsidR="00702D7D" w:rsidRPr="00947B66" w:rsidRDefault="00702D7D" w:rsidP="00C56872">
            <w:r w:rsidRPr="00947B66">
              <w:t>Effort</w:t>
            </w:r>
          </w:p>
        </w:tc>
        <w:tc>
          <w:tcPr>
            <w:tcW w:w="1246" w:type="dxa"/>
          </w:tcPr>
          <w:p w:rsidR="00702D7D" w:rsidRPr="00947B66" w:rsidRDefault="002D4D9F" w:rsidP="00C56872">
            <w:r>
              <w:t>57</w:t>
            </w:r>
          </w:p>
        </w:tc>
        <w:tc>
          <w:tcPr>
            <w:tcW w:w="1315" w:type="dxa"/>
          </w:tcPr>
          <w:p w:rsidR="00702D7D" w:rsidRPr="00947B66" w:rsidRDefault="002D4D9F" w:rsidP="00C56872">
            <w:r>
              <w:t>52</w:t>
            </w:r>
          </w:p>
        </w:tc>
        <w:tc>
          <w:tcPr>
            <w:tcW w:w="1315" w:type="dxa"/>
            <w:gridSpan w:val="2"/>
          </w:tcPr>
          <w:p w:rsidR="00702D7D" w:rsidRPr="00947B66" w:rsidRDefault="002D4D9F" w:rsidP="00C56872">
            <w:r>
              <w:t>52</w:t>
            </w:r>
          </w:p>
        </w:tc>
        <w:tc>
          <w:tcPr>
            <w:tcW w:w="1369" w:type="dxa"/>
            <w:shd w:val="clear" w:color="auto" w:fill="DBE5F1" w:themeFill="accent1" w:themeFillTint="33"/>
          </w:tcPr>
          <w:p w:rsidR="00702D7D" w:rsidRPr="00947B66" w:rsidRDefault="006E64E9" w:rsidP="00C56872">
            <w:r>
              <w:t>0</w:t>
            </w:r>
          </w:p>
        </w:tc>
        <w:tc>
          <w:tcPr>
            <w:tcW w:w="1701" w:type="dxa"/>
            <w:gridSpan w:val="2"/>
            <w:shd w:val="clear" w:color="auto" w:fill="DBE5F1" w:themeFill="accent1" w:themeFillTint="33"/>
          </w:tcPr>
          <w:p w:rsidR="00702D7D" w:rsidRPr="00947B66" w:rsidRDefault="006E64E9" w:rsidP="00C56872">
            <w:r>
              <w:t>0</w:t>
            </w:r>
          </w:p>
        </w:tc>
      </w:tr>
    </w:tbl>
    <w:p w:rsidR="00F02865" w:rsidRPr="00947B66" w:rsidRDefault="00F02865" w:rsidP="00F02865"/>
    <w:tbl>
      <w:tblPr>
        <w:tblStyle w:val="Grilledutableau"/>
        <w:tblW w:w="0" w:type="auto"/>
        <w:tblLook w:val="04A0"/>
      </w:tblPr>
      <w:tblGrid>
        <w:gridCol w:w="9206"/>
      </w:tblGrid>
      <w:tr w:rsidR="00F02865" w:rsidRPr="00947B66" w:rsidTr="00C56872">
        <w:tc>
          <w:tcPr>
            <w:tcW w:w="9206" w:type="dxa"/>
          </w:tcPr>
          <w:p w:rsidR="00F02865" w:rsidRPr="00947B66" w:rsidRDefault="00F02865" w:rsidP="00C56872">
            <w:pPr>
              <w:pStyle w:val="Titre3"/>
            </w:pPr>
            <w:r w:rsidRPr="00947B66">
              <w:t>Objectifs du lot</w:t>
            </w:r>
          </w:p>
          <w:p w:rsidR="00F02865" w:rsidRPr="00947B66" w:rsidRDefault="00F02865" w:rsidP="00F02865"/>
          <w:p w:rsidR="00F02865" w:rsidRPr="00947B66" w:rsidRDefault="00702D7D" w:rsidP="00C56872">
            <w:r w:rsidRPr="00947B66">
              <w:rPr>
                <w:i/>
                <w:iCs/>
              </w:rPr>
              <w:t xml:space="preserve">Effectuer un premier contact avec les utilisateurs afin de déterminer leurs besoins puis concevoir </w:t>
            </w:r>
            <w:r w:rsidR="000C3D60">
              <w:rPr>
                <w:i/>
                <w:iCs/>
              </w:rPr>
              <w:t xml:space="preserve">différentes </w:t>
            </w:r>
            <w:r w:rsidRPr="00947B66">
              <w:rPr>
                <w:i/>
                <w:iCs/>
              </w:rPr>
              <w:t>maquette</w:t>
            </w:r>
            <w:r w:rsidR="000C3D60">
              <w:rPr>
                <w:i/>
                <w:iCs/>
              </w:rPr>
              <w:t>s</w:t>
            </w:r>
            <w:r w:rsidRPr="00947B66">
              <w:rPr>
                <w:i/>
                <w:iCs/>
              </w:rPr>
              <w:t xml:space="preserve"> de l’interface</w:t>
            </w:r>
            <w:r w:rsidR="000C3D60">
              <w:rPr>
                <w:i/>
                <w:iCs/>
              </w:rPr>
              <w:t xml:space="preserve"> envisagées</w:t>
            </w:r>
            <w:r w:rsidRPr="00947B66">
              <w:rPr>
                <w:i/>
                <w:iCs/>
              </w:rPr>
              <w:t xml:space="preserve"> qui leur </w:t>
            </w:r>
            <w:r w:rsidR="000C3D60">
              <w:rPr>
                <w:i/>
                <w:iCs/>
              </w:rPr>
              <w:t>seront</w:t>
            </w:r>
            <w:r w:rsidRPr="00947B66">
              <w:rPr>
                <w:i/>
                <w:iCs/>
              </w:rPr>
              <w:t xml:space="preserve"> présenté par la suite.</w:t>
            </w:r>
            <w:r w:rsidR="002B4ED1" w:rsidRPr="00947B66">
              <w:rPr>
                <w:i/>
                <w:iCs/>
              </w:rPr>
              <w:t xml:space="preserve"> Enfin, déterminer la(les) technologie(s) à utiliser.</w:t>
            </w:r>
          </w:p>
          <w:p w:rsidR="00702D7D" w:rsidRPr="00947B66" w:rsidRDefault="00702D7D" w:rsidP="00702D7D">
            <w:pPr>
              <w:pStyle w:val="Paragraphedeliste"/>
              <w:numPr>
                <w:ilvl w:val="0"/>
                <w:numId w:val="9"/>
              </w:numPr>
            </w:pPr>
            <w:r w:rsidRPr="00947B66">
              <w:t>Analyse utilisateur</w:t>
            </w:r>
          </w:p>
          <w:p w:rsidR="00F02865" w:rsidRPr="00947B66" w:rsidRDefault="00702D7D" w:rsidP="00C56872">
            <w:pPr>
              <w:pStyle w:val="Paragraphedeliste"/>
              <w:numPr>
                <w:ilvl w:val="0"/>
                <w:numId w:val="9"/>
              </w:numPr>
            </w:pPr>
            <w:r w:rsidRPr="00947B66">
              <w:t>Maquettage</w:t>
            </w:r>
          </w:p>
          <w:p w:rsidR="002B4ED1" w:rsidRPr="00947B66" w:rsidRDefault="002B4ED1" w:rsidP="002B4ED1">
            <w:pPr>
              <w:pStyle w:val="Paragraphedeliste"/>
              <w:numPr>
                <w:ilvl w:val="0"/>
                <w:numId w:val="9"/>
              </w:numPr>
            </w:pPr>
            <w:r w:rsidRPr="00947B66">
              <w:t xml:space="preserve">Choix des technologies </w:t>
            </w:r>
          </w:p>
          <w:p w:rsidR="00F02865" w:rsidRPr="00947B66" w:rsidRDefault="00F02865" w:rsidP="00702D7D">
            <w:pPr>
              <w:pStyle w:val="Paragraphedeliste"/>
            </w:pPr>
          </w:p>
        </w:tc>
      </w:tr>
    </w:tbl>
    <w:p w:rsidR="00F02865" w:rsidRPr="00947B66" w:rsidRDefault="00F02865" w:rsidP="00F02865"/>
    <w:tbl>
      <w:tblPr>
        <w:tblStyle w:val="Grilledutableau"/>
        <w:tblW w:w="0" w:type="auto"/>
        <w:tblLook w:val="04A0"/>
      </w:tblPr>
      <w:tblGrid>
        <w:gridCol w:w="9206"/>
      </w:tblGrid>
      <w:tr w:rsidR="00F02865" w:rsidRPr="00947B66" w:rsidTr="00C56872">
        <w:tc>
          <w:tcPr>
            <w:tcW w:w="9206" w:type="dxa"/>
          </w:tcPr>
          <w:p w:rsidR="00F02865" w:rsidRPr="00947B66" w:rsidRDefault="002B4ED1" w:rsidP="002B4ED1">
            <w:pPr>
              <w:pStyle w:val="Titre3"/>
              <w:rPr>
                <w:rStyle w:val="Emphaseple"/>
                <w:i w:val="0"/>
                <w:iCs w:val="0"/>
                <w:color w:val="4F81BD" w:themeColor="accent1"/>
              </w:rPr>
            </w:pPr>
            <w:r w:rsidRPr="00947B66">
              <w:t>Description du lot</w:t>
            </w:r>
          </w:p>
          <w:p w:rsidR="00F02865" w:rsidRPr="00947B66" w:rsidRDefault="00F02865" w:rsidP="00C56872"/>
          <w:p w:rsidR="00F02865" w:rsidRPr="00947B66" w:rsidRDefault="00F02865" w:rsidP="00702D7D">
            <w:r w:rsidRPr="00947B66">
              <w:rPr>
                <w:i/>
              </w:rPr>
              <w:t xml:space="preserve">Tache [2.1] : </w:t>
            </w:r>
            <w:r w:rsidR="00702D7D" w:rsidRPr="00947B66">
              <w:rPr>
                <w:i/>
              </w:rPr>
              <w:t>Analyse utilisateur</w:t>
            </w:r>
            <w:r w:rsidR="00702D7D" w:rsidRPr="00947B66">
              <w:t xml:space="preserve"> </w:t>
            </w:r>
            <w:r w:rsidRPr="00947B66">
              <w:t>(</w:t>
            </w:r>
            <w:r w:rsidR="002D4D9F" w:rsidRPr="002D4D9F">
              <w:rPr>
                <w:rStyle w:val="Emphaseple"/>
              </w:rPr>
              <w:t>Alexis</w:t>
            </w:r>
            <w:r w:rsidRPr="00947B66">
              <w:t xml:space="preserve">, </w:t>
            </w:r>
            <w:r w:rsidR="002D4D9F">
              <w:rPr>
                <w:rStyle w:val="Emphaseple"/>
              </w:rPr>
              <w:t>S6</w:t>
            </w:r>
            <w:r w:rsidRPr="00947B66">
              <w:rPr>
                <w:rStyle w:val="Emphaseple"/>
              </w:rPr>
              <w:t xml:space="preserve"> </w:t>
            </w:r>
            <w:r w:rsidRPr="00947B66">
              <w:t xml:space="preserve">- </w:t>
            </w:r>
            <w:r w:rsidR="002D4D9F">
              <w:rPr>
                <w:rStyle w:val="Emphaseple"/>
              </w:rPr>
              <w:t>S7</w:t>
            </w:r>
            <w:r w:rsidRPr="00947B66">
              <w:rPr>
                <w:rStyle w:val="Emphaseple"/>
              </w:rPr>
              <w:t xml:space="preserve">, </w:t>
            </w:r>
            <w:r w:rsidR="002D4D9F">
              <w:rPr>
                <w:rStyle w:val="Emphaseple"/>
              </w:rPr>
              <w:t>67</w:t>
            </w:r>
            <w:r w:rsidR="0053518B">
              <w:rPr>
                <w:rStyle w:val="Emphaseple"/>
              </w:rPr>
              <w:t>h</w:t>
            </w:r>
            <w:r w:rsidRPr="00947B66">
              <w:t>)</w:t>
            </w:r>
          </w:p>
          <w:p w:rsidR="00F02865" w:rsidRPr="00947B66" w:rsidRDefault="00702D7D" w:rsidP="00702D7D">
            <w:pPr>
              <w:pStyle w:val="Paragraphedeliste"/>
              <w:numPr>
                <w:ilvl w:val="0"/>
                <w:numId w:val="12"/>
              </w:numPr>
            </w:pPr>
            <w:r w:rsidRPr="00947B66">
              <w:t>Rédaction d’un questionnaire</w:t>
            </w:r>
          </w:p>
          <w:p w:rsidR="00702D7D" w:rsidRPr="00947B66" w:rsidRDefault="00702D7D" w:rsidP="00702D7D">
            <w:pPr>
              <w:pStyle w:val="Paragraphedeliste"/>
              <w:numPr>
                <w:ilvl w:val="0"/>
                <w:numId w:val="12"/>
              </w:numPr>
            </w:pPr>
            <w:r w:rsidRPr="00947B66">
              <w:t>Entretiens avec les utilisateurs</w:t>
            </w:r>
          </w:p>
          <w:p w:rsidR="00702D7D" w:rsidRPr="00947B66" w:rsidRDefault="00702D7D" w:rsidP="00702D7D">
            <w:pPr>
              <w:pStyle w:val="Paragraphedeliste"/>
              <w:numPr>
                <w:ilvl w:val="0"/>
                <w:numId w:val="12"/>
              </w:numPr>
              <w:rPr>
                <w:rStyle w:val="Emphaseple"/>
                <w:i w:val="0"/>
                <w:iCs w:val="0"/>
                <w:color w:val="auto"/>
              </w:rPr>
            </w:pPr>
            <w:r w:rsidRPr="00947B66">
              <w:t>Analyse des besoins évoqués</w:t>
            </w:r>
          </w:p>
          <w:p w:rsidR="00F02865" w:rsidRPr="00947B66" w:rsidRDefault="00F02865" w:rsidP="00C56872"/>
          <w:p w:rsidR="00F02865" w:rsidRPr="0053518B" w:rsidRDefault="00F02865" w:rsidP="00702D7D">
            <w:pPr>
              <w:rPr>
                <w:lang w:val="en-US"/>
              </w:rPr>
            </w:pPr>
            <w:proofErr w:type="spellStart"/>
            <w:r w:rsidRPr="0053518B">
              <w:rPr>
                <w:i/>
                <w:lang w:val="en-US"/>
              </w:rPr>
              <w:t>Tache</w:t>
            </w:r>
            <w:proofErr w:type="spellEnd"/>
            <w:r w:rsidRPr="0053518B">
              <w:rPr>
                <w:i/>
                <w:lang w:val="en-US"/>
              </w:rPr>
              <w:t xml:space="preserve"> [2.</w:t>
            </w:r>
            <w:r w:rsidR="00D35C8F" w:rsidRPr="0053518B">
              <w:rPr>
                <w:i/>
                <w:lang w:val="en-US"/>
              </w:rPr>
              <w:t>2</w:t>
            </w:r>
            <w:r w:rsidRPr="0053518B">
              <w:rPr>
                <w:i/>
                <w:lang w:val="en-US"/>
              </w:rPr>
              <w:t xml:space="preserve">] : </w:t>
            </w:r>
            <w:proofErr w:type="spellStart"/>
            <w:r w:rsidR="00702D7D" w:rsidRPr="0053518B">
              <w:rPr>
                <w:i/>
                <w:lang w:val="en-US"/>
              </w:rPr>
              <w:t>Maquettage</w:t>
            </w:r>
            <w:proofErr w:type="spellEnd"/>
            <w:r w:rsidR="00702D7D" w:rsidRPr="0053518B">
              <w:rPr>
                <w:lang w:val="en-US"/>
              </w:rPr>
              <w:t xml:space="preserve"> </w:t>
            </w:r>
            <w:r w:rsidRPr="0053518B">
              <w:rPr>
                <w:lang w:val="en-US"/>
              </w:rPr>
              <w:t>(</w:t>
            </w:r>
            <w:r w:rsidR="002D4D9F" w:rsidRPr="0053518B">
              <w:rPr>
                <w:rStyle w:val="Emphaseple"/>
                <w:lang w:val="en-US"/>
              </w:rPr>
              <w:t>Alexis</w:t>
            </w:r>
            <w:r w:rsidRPr="0053518B">
              <w:rPr>
                <w:lang w:val="en-US"/>
              </w:rPr>
              <w:t xml:space="preserve">, </w:t>
            </w:r>
            <w:r w:rsidR="002D4D9F" w:rsidRPr="0053518B">
              <w:rPr>
                <w:rStyle w:val="Emphaseple"/>
                <w:lang w:val="en-US"/>
              </w:rPr>
              <w:t>S7</w:t>
            </w:r>
            <w:r w:rsidRPr="0053518B">
              <w:rPr>
                <w:rStyle w:val="Emphaseple"/>
                <w:lang w:val="en-US"/>
              </w:rPr>
              <w:t xml:space="preserve"> </w:t>
            </w:r>
            <w:r w:rsidRPr="0053518B">
              <w:rPr>
                <w:lang w:val="en-US"/>
              </w:rPr>
              <w:t xml:space="preserve">- </w:t>
            </w:r>
            <w:r w:rsidR="002D4D9F" w:rsidRPr="0053518B">
              <w:rPr>
                <w:rStyle w:val="Emphaseple"/>
                <w:lang w:val="en-US"/>
              </w:rPr>
              <w:t>S8</w:t>
            </w:r>
            <w:r w:rsidRPr="0053518B">
              <w:rPr>
                <w:rStyle w:val="Emphaseple"/>
                <w:lang w:val="en-US"/>
              </w:rPr>
              <w:t xml:space="preserve">, </w:t>
            </w:r>
            <w:r w:rsidR="002D4D9F" w:rsidRPr="0053518B">
              <w:rPr>
                <w:rStyle w:val="Emphaseple"/>
                <w:lang w:val="en-US"/>
              </w:rPr>
              <w:t>70</w:t>
            </w:r>
            <w:r w:rsidR="0053518B" w:rsidRPr="0053518B">
              <w:rPr>
                <w:rStyle w:val="Emphaseple"/>
                <w:lang w:val="en-US"/>
              </w:rPr>
              <w:t>h</w:t>
            </w:r>
            <w:r w:rsidRPr="0053518B">
              <w:rPr>
                <w:lang w:val="en-US"/>
              </w:rPr>
              <w:t>)</w:t>
            </w:r>
          </w:p>
          <w:p w:rsidR="00F02865" w:rsidRPr="00947B66" w:rsidRDefault="00702D7D" w:rsidP="00702D7D">
            <w:pPr>
              <w:pStyle w:val="Paragraphedeliste"/>
              <w:numPr>
                <w:ilvl w:val="0"/>
                <w:numId w:val="13"/>
              </w:numPr>
            </w:pPr>
            <w:r w:rsidRPr="00947B66">
              <w:t>Conception de différentes maquettes prenant en compte les remarques utilisateurs des précédents entretiens</w:t>
            </w:r>
          </w:p>
          <w:p w:rsidR="00702D7D" w:rsidRPr="00947B66" w:rsidRDefault="008D1616" w:rsidP="00702D7D">
            <w:pPr>
              <w:pStyle w:val="Paragraphedeliste"/>
              <w:numPr>
                <w:ilvl w:val="0"/>
                <w:numId w:val="13"/>
              </w:numPr>
            </w:pPr>
            <w:r w:rsidRPr="00947B66">
              <w:t>Présentations de ces dernières aux utilisateurs</w:t>
            </w:r>
          </w:p>
          <w:p w:rsidR="008D1616" w:rsidRPr="00947B66" w:rsidRDefault="008D1616" w:rsidP="00702D7D">
            <w:pPr>
              <w:pStyle w:val="Paragraphedeliste"/>
              <w:numPr>
                <w:ilvl w:val="0"/>
                <w:numId w:val="13"/>
              </w:numPr>
            </w:pPr>
            <w:r w:rsidRPr="00947B66">
              <w:t>Conception de la maquette la plus optimale</w:t>
            </w:r>
          </w:p>
          <w:p w:rsidR="00D35C8F" w:rsidRPr="00947B66" w:rsidRDefault="00D35C8F" w:rsidP="00F02865"/>
          <w:p w:rsidR="002B4ED1" w:rsidRPr="00947B66" w:rsidRDefault="002B4ED1" w:rsidP="002B4ED1">
            <w:r w:rsidRPr="00947B66">
              <w:rPr>
                <w:i/>
              </w:rPr>
              <w:t>Tache [2.3] : Choix des technologies</w:t>
            </w:r>
            <w:r w:rsidRPr="00947B66">
              <w:t xml:space="preserve"> (</w:t>
            </w:r>
            <w:r w:rsidR="002D4D9F" w:rsidRPr="002D4D9F">
              <w:rPr>
                <w:rStyle w:val="Emphaseple"/>
              </w:rPr>
              <w:t>Alexis</w:t>
            </w:r>
            <w:r w:rsidRPr="00947B66">
              <w:t xml:space="preserve">, </w:t>
            </w:r>
            <w:r w:rsidR="002D4D9F">
              <w:rPr>
                <w:rStyle w:val="Emphaseple"/>
              </w:rPr>
              <w:t>S7</w:t>
            </w:r>
            <w:r w:rsidRPr="00947B66">
              <w:rPr>
                <w:rStyle w:val="Emphaseple"/>
              </w:rPr>
              <w:t xml:space="preserve"> </w:t>
            </w:r>
            <w:r w:rsidRPr="00947B66">
              <w:t xml:space="preserve">- </w:t>
            </w:r>
            <w:r w:rsidR="002D4D9F">
              <w:rPr>
                <w:rStyle w:val="Emphaseple"/>
              </w:rPr>
              <w:t>S8</w:t>
            </w:r>
            <w:r w:rsidRPr="00947B66">
              <w:rPr>
                <w:rStyle w:val="Emphaseple"/>
              </w:rPr>
              <w:t xml:space="preserve">, </w:t>
            </w:r>
            <w:r w:rsidR="002D4D9F">
              <w:rPr>
                <w:rStyle w:val="Emphaseple"/>
              </w:rPr>
              <w:t>24</w:t>
            </w:r>
            <w:r w:rsidR="0053518B">
              <w:rPr>
                <w:rStyle w:val="Emphaseple"/>
              </w:rPr>
              <w:t>h</w:t>
            </w:r>
            <w:r w:rsidRPr="00947B66">
              <w:rPr>
                <w:i/>
              </w:rPr>
              <w:t>)</w:t>
            </w:r>
          </w:p>
          <w:p w:rsidR="002B4ED1" w:rsidRPr="00947B66" w:rsidRDefault="002B4ED1" w:rsidP="00F02865">
            <w:r w:rsidRPr="00947B66">
              <w:t>Choix des technologies à utiliser.</w:t>
            </w:r>
          </w:p>
          <w:p w:rsidR="00F02865" w:rsidRPr="00947B66" w:rsidRDefault="00F02865" w:rsidP="00F02865"/>
        </w:tc>
      </w:tr>
    </w:tbl>
    <w:p w:rsidR="00F02865" w:rsidRPr="00947B66" w:rsidRDefault="00F02865" w:rsidP="00F02865"/>
    <w:tbl>
      <w:tblPr>
        <w:tblStyle w:val="Grilledutableau"/>
        <w:tblW w:w="0" w:type="auto"/>
        <w:tblLook w:val="04A0"/>
      </w:tblPr>
      <w:tblGrid>
        <w:gridCol w:w="9206"/>
      </w:tblGrid>
      <w:tr w:rsidR="00F02865" w:rsidRPr="00947B66" w:rsidTr="00C56872">
        <w:tc>
          <w:tcPr>
            <w:tcW w:w="9206" w:type="dxa"/>
          </w:tcPr>
          <w:p w:rsidR="00F02865" w:rsidRPr="00947B66" w:rsidRDefault="00F02865" w:rsidP="00C56872">
            <w:pPr>
              <w:pStyle w:val="Titre3"/>
            </w:pPr>
            <w:r w:rsidRPr="00947B66">
              <w:t>Livrable</w:t>
            </w:r>
          </w:p>
          <w:p w:rsidR="00F02865" w:rsidRPr="00947B66" w:rsidRDefault="00F02865" w:rsidP="00C56872"/>
          <w:p w:rsidR="00F02865" w:rsidRPr="00947B66" w:rsidRDefault="00D35C8F" w:rsidP="00C56872">
            <w:r w:rsidRPr="00947B66">
              <w:rPr>
                <w:i/>
              </w:rPr>
              <w:t xml:space="preserve">Livrable [D2.1] : </w:t>
            </w:r>
            <w:r w:rsidR="0071624A">
              <w:rPr>
                <w:i/>
              </w:rPr>
              <w:t>Rapport a</w:t>
            </w:r>
            <w:r w:rsidR="008D1616" w:rsidRPr="00947B66">
              <w:rPr>
                <w:i/>
              </w:rPr>
              <w:t xml:space="preserve">nalyse </w:t>
            </w:r>
            <w:r w:rsidR="0071624A">
              <w:rPr>
                <w:i/>
              </w:rPr>
              <w:t xml:space="preserve">entretiens </w:t>
            </w:r>
            <w:r w:rsidR="00BA62A5">
              <w:rPr>
                <w:i/>
              </w:rPr>
              <w:t>utilisateur</w:t>
            </w:r>
            <w:r w:rsidRPr="00947B66">
              <w:t xml:space="preserve"> (</w:t>
            </w:r>
            <w:r w:rsidR="0053518B" w:rsidRPr="002D4D9F">
              <w:rPr>
                <w:rStyle w:val="Emphaseple"/>
              </w:rPr>
              <w:t>Alexis</w:t>
            </w:r>
            <w:r w:rsidR="00F02865" w:rsidRPr="00947B66">
              <w:t xml:space="preserve">, </w:t>
            </w:r>
            <w:r w:rsidR="00F66B93">
              <w:rPr>
                <w:rStyle w:val="Emphaseple"/>
              </w:rPr>
              <w:t>DOC</w:t>
            </w:r>
            <w:r w:rsidR="00F02865" w:rsidRPr="00947B66">
              <w:t xml:space="preserve">, </w:t>
            </w:r>
            <w:r w:rsidR="00F66B93">
              <w:rPr>
                <w:rStyle w:val="Emphaseple"/>
              </w:rPr>
              <w:t>S8</w:t>
            </w:r>
            <w:r w:rsidRPr="00947B66">
              <w:t>)</w:t>
            </w:r>
          </w:p>
          <w:p w:rsidR="00BA62A5" w:rsidRPr="00947B66" w:rsidRDefault="00BA62A5" w:rsidP="00C56872">
            <w:r>
              <w:t>Préparation et retour</w:t>
            </w:r>
            <w:r w:rsidR="008D1616" w:rsidRPr="00947B66">
              <w:t xml:space="preserve"> des entretiens avec les utilisateurs.</w:t>
            </w:r>
            <w:r>
              <w:t xml:space="preserve"> Mise en place d’un questionnaire et analyse des retours utilisateurs.</w:t>
            </w:r>
          </w:p>
          <w:p w:rsidR="00D35C8F" w:rsidRPr="00947B66" w:rsidRDefault="00D35C8F" w:rsidP="00C56872"/>
          <w:p w:rsidR="00D35C8F" w:rsidRPr="00947B66" w:rsidRDefault="00D35C8F" w:rsidP="00D35C8F">
            <w:r w:rsidRPr="00947B66">
              <w:rPr>
                <w:i/>
              </w:rPr>
              <w:t xml:space="preserve">Livrable [D2.2] : </w:t>
            </w:r>
            <w:r w:rsidR="008D1616" w:rsidRPr="00947B66">
              <w:rPr>
                <w:i/>
              </w:rPr>
              <w:t>Maquette</w:t>
            </w:r>
            <w:r w:rsidR="004E50BA">
              <w:rPr>
                <w:i/>
              </w:rPr>
              <w:t>s</w:t>
            </w:r>
            <w:r w:rsidRPr="00947B66">
              <w:t xml:space="preserve">  (</w:t>
            </w:r>
            <w:r w:rsidR="0053518B" w:rsidRPr="002D4D9F">
              <w:rPr>
                <w:rStyle w:val="Emphaseple"/>
              </w:rPr>
              <w:t>Alexis</w:t>
            </w:r>
            <w:r w:rsidRPr="00947B66">
              <w:t xml:space="preserve">, </w:t>
            </w:r>
            <w:r w:rsidR="00F66B93">
              <w:rPr>
                <w:rStyle w:val="Emphaseple"/>
              </w:rPr>
              <w:t>DOC</w:t>
            </w:r>
            <w:r w:rsidRPr="00947B66">
              <w:t xml:space="preserve">, </w:t>
            </w:r>
            <w:r w:rsidR="00F66B93">
              <w:rPr>
                <w:rStyle w:val="Emphaseple"/>
              </w:rPr>
              <w:t>S8</w:t>
            </w:r>
            <w:r w:rsidRPr="00947B66">
              <w:t>)</w:t>
            </w:r>
          </w:p>
          <w:p w:rsidR="00D35C8F" w:rsidRPr="00947B66" w:rsidRDefault="00BA62A5" w:rsidP="00D35C8F">
            <w:r>
              <w:t>P</w:t>
            </w:r>
            <w:r w:rsidR="008D1616" w:rsidRPr="00947B66">
              <w:t xml:space="preserve">résentation des maquettes et représentations </w:t>
            </w:r>
            <w:r w:rsidR="002B4ED1" w:rsidRPr="00947B66">
              <w:t>des différentes maquettes prévisionnelles</w:t>
            </w:r>
            <w:r>
              <w:t>, des retours utilisateurs</w:t>
            </w:r>
            <w:r w:rsidR="002B4ED1" w:rsidRPr="00947B66">
              <w:t xml:space="preserve"> et</w:t>
            </w:r>
            <w:r>
              <w:t xml:space="preserve"> des maquettes</w:t>
            </w:r>
            <w:r w:rsidR="002B4ED1" w:rsidRPr="00947B66">
              <w:t xml:space="preserve"> effectives</w:t>
            </w:r>
            <w:r>
              <w:t>.</w:t>
            </w:r>
          </w:p>
          <w:p w:rsidR="00F02865" w:rsidRPr="00947B66" w:rsidRDefault="00F02865" w:rsidP="00C56872"/>
        </w:tc>
      </w:tr>
    </w:tbl>
    <w:p w:rsidR="00A86D11" w:rsidRPr="00947B66" w:rsidRDefault="00A86D11" w:rsidP="001E6526">
      <w:pPr>
        <w:sectPr w:rsidR="00A86D11" w:rsidRPr="00947B66" w:rsidSect="00A53E70">
          <w:pgSz w:w="11900" w:h="16840"/>
          <w:pgMar w:top="1417" w:right="1417" w:bottom="1417" w:left="1417" w:header="708" w:footer="708" w:gutter="0"/>
          <w:cols w:space="708"/>
          <w:titlePg/>
          <w:docGrid w:linePitch="360"/>
        </w:sectPr>
      </w:pPr>
    </w:p>
    <w:p w:rsidR="005D7D3E" w:rsidRPr="00947B66" w:rsidRDefault="005D7D3E" w:rsidP="005D7D3E"/>
    <w:tbl>
      <w:tblPr>
        <w:tblStyle w:val="Grilledutableau"/>
        <w:tblW w:w="0" w:type="auto"/>
        <w:tblLayout w:type="fixed"/>
        <w:tblLook w:val="04A0"/>
      </w:tblPr>
      <w:tblGrid>
        <w:gridCol w:w="1384"/>
        <w:gridCol w:w="1246"/>
        <w:gridCol w:w="1315"/>
        <w:gridCol w:w="657"/>
        <w:gridCol w:w="658"/>
        <w:gridCol w:w="1369"/>
        <w:gridCol w:w="275"/>
        <w:gridCol w:w="1426"/>
        <w:gridCol w:w="876"/>
      </w:tblGrid>
      <w:tr w:rsidR="005D7D3E" w:rsidRPr="00947B66" w:rsidTr="00C56872">
        <w:tc>
          <w:tcPr>
            <w:tcW w:w="1384" w:type="dxa"/>
            <w:shd w:val="clear" w:color="auto" w:fill="DBE5F1" w:themeFill="accent1" w:themeFillTint="33"/>
          </w:tcPr>
          <w:p w:rsidR="005D7D3E" w:rsidRPr="00947B66" w:rsidRDefault="005D7D3E" w:rsidP="00C56872">
            <w:r w:rsidRPr="00947B66">
              <w:t>Identifiant</w:t>
            </w:r>
          </w:p>
        </w:tc>
        <w:tc>
          <w:tcPr>
            <w:tcW w:w="3218" w:type="dxa"/>
            <w:gridSpan w:val="3"/>
          </w:tcPr>
          <w:p w:rsidR="005D7D3E" w:rsidRPr="00947B66" w:rsidRDefault="005D7D3E" w:rsidP="00C40D96">
            <w:pPr>
              <w:rPr>
                <w:rStyle w:val="Emphaseple"/>
              </w:rPr>
            </w:pPr>
            <w:r w:rsidRPr="00947B66">
              <w:rPr>
                <w:rStyle w:val="Emphaseple"/>
              </w:rPr>
              <w:t>L</w:t>
            </w:r>
            <w:r w:rsidR="00C40D96" w:rsidRPr="00947B66">
              <w:rPr>
                <w:rStyle w:val="Emphaseple"/>
              </w:rPr>
              <w:t>3</w:t>
            </w:r>
          </w:p>
        </w:tc>
        <w:tc>
          <w:tcPr>
            <w:tcW w:w="2302" w:type="dxa"/>
            <w:gridSpan w:val="3"/>
            <w:shd w:val="clear" w:color="auto" w:fill="DBE5F1" w:themeFill="accent1" w:themeFillTint="33"/>
          </w:tcPr>
          <w:p w:rsidR="005D7D3E" w:rsidRPr="00947B66" w:rsidRDefault="005D7D3E" w:rsidP="00C56872">
            <w:r w:rsidRPr="00947B66">
              <w:t>Date de démarrage</w:t>
            </w:r>
          </w:p>
        </w:tc>
        <w:tc>
          <w:tcPr>
            <w:tcW w:w="2302" w:type="dxa"/>
            <w:gridSpan w:val="2"/>
          </w:tcPr>
          <w:p w:rsidR="005D7D3E" w:rsidRPr="00947B66" w:rsidRDefault="005D7D3E" w:rsidP="0016057A">
            <w:pPr>
              <w:rPr>
                <w:rStyle w:val="Emphaseple"/>
              </w:rPr>
            </w:pPr>
            <w:r w:rsidRPr="00947B66">
              <w:rPr>
                <w:rStyle w:val="Emphaseple"/>
              </w:rPr>
              <w:t>S</w:t>
            </w:r>
            <w:r w:rsidR="0016057A">
              <w:rPr>
                <w:rStyle w:val="Emphaseple"/>
              </w:rPr>
              <w:t>8</w:t>
            </w:r>
          </w:p>
        </w:tc>
      </w:tr>
      <w:tr w:rsidR="005D7D3E" w:rsidRPr="00947B66" w:rsidTr="00C56872">
        <w:tc>
          <w:tcPr>
            <w:tcW w:w="1384" w:type="dxa"/>
            <w:shd w:val="clear" w:color="auto" w:fill="DBE5F1" w:themeFill="accent1" w:themeFillTint="33"/>
          </w:tcPr>
          <w:p w:rsidR="005D7D3E" w:rsidRPr="00947B66" w:rsidRDefault="005D7D3E" w:rsidP="00C56872">
            <w:r w:rsidRPr="00947B66">
              <w:t>Titre</w:t>
            </w:r>
          </w:p>
        </w:tc>
        <w:tc>
          <w:tcPr>
            <w:tcW w:w="7822" w:type="dxa"/>
            <w:gridSpan w:val="8"/>
          </w:tcPr>
          <w:p w:rsidR="005D7D3E" w:rsidRPr="00947B66" w:rsidRDefault="00C56872" w:rsidP="00C56872">
            <w:pPr>
              <w:rPr>
                <w:rStyle w:val="Emphaseple"/>
              </w:rPr>
            </w:pPr>
            <w:r w:rsidRPr="00947B66">
              <w:rPr>
                <w:rStyle w:val="Emphaseple"/>
              </w:rPr>
              <w:t>Conception</w:t>
            </w:r>
          </w:p>
        </w:tc>
      </w:tr>
      <w:tr w:rsidR="005D7D3E" w:rsidRPr="00947B66" w:rsidTr="00C56872">
        <w:tc>
          <w:tcPr>
            <w:tcW w:w="1384" w:type="dxa"/>
            <w:shd w:val="clear" w:color="auto" w:fill="DBE5F1" w:themeFill="accent1" w:themeFillTint="33"/>
          </w:tcPr>
          <w:p w:rsidR="005D7D3E" w:rsidRPr="00947B66" w:rsidRDefault="005D7D3E" w:rsidP="00C56872">
            <w:r w:rsidRPr="00947B66">
              <w:t xml:space="preserve">Type </w:t>
            </w:r>
          </w:p>
        </w:tc>
        <w:tc>
          <w:tcPr>
            <w:tcW w:w="7822" w:type="dxa"/>
            <w:gridSpan w:val="8"/>
          </w:tcPr>
          <w:p w:rsidR="005D7D3E" w:rsidRPr="00947B66" w:rsidRDefault="00411A03" w:rsidP="00C56872">
            <w:pPr>
              <w:rPr>
                <w:rStyle w:val="Emphaseple"/>
              </w:rPr>
            </w:pPr>
            <w:r w:rsidRPr="00947B66">
              <w:rPr>
                <w:rStyle w:val="Emphaseple"/>
              </w:rPr>
              <w:t>RECH</w:t>
            </w:r>
          </w:p>
        </w:tc>
      </w:tr>
      <w:tr w:rsidR="00C40D96" w:rsidRPr="00947B66" w:rsidTr="00C40D96">
        <w:trPr>
          <w:gridAfter w:val="1"/>
          <w:wAfter w:w="876" w:type="dxa"/>
        </w:trPr>
        <w:tc>
          <w:tcPr>
            <w:tcW w:w="1384" w:type="dxa"/>
            <w:shd w:val="clear" w:color="auto" w:fill="DBE5F1" w:themeFill="accent1" w:themeFillTint="33"/>
          </w:tcPr>
          <w:p w:rsidR="00C40D96" w:rsidRPr="00947B66" w:rsidRDefault="00C40D96" w:rsidP="00C56872">
            <w:r w:rsidRPr="00947B66">
              <w:t>Participant</w:t>
            </w:r>
          </w:p>
        </w:tc>
        <w:tc>
          <w:tcPr>
            <w:tcW w:w="1246" w:type="dxa"/>
            <w:shd w:val="clear" w:color="auto" w:fill="DBE5F1" w:themeFill="accent1" w:themeFillTint="33"/>
          </w:tcPr>
          <w:p w:rsidR="00C40D96" w:rsidRPr="00947B66" w:rsidRDefault="00C40D96" w:rsidP="00C40D96">
            <w:r w:rsidRPr="00947B66">
              <w:t>Alexis</w:t>
            </w:r>
          </w:p>
        </w:tc>
        <w:tc>
          <w:tcPr>
            <w:tcW w:w="1315" w:type="dxa"/>
            <w:shd w:val="clear" w:color="auto" w:fill="DBE5F1" w:themeFill="accent1" w:themeFillTint="33"/>
          </w:tcPr>
          <w:p w:rsidR="00C40D96" w:rsidRPr="00947B66" w:rsidRDefault="00C40D96" w:rsidP="00C56872">
            <w:pPr>
              <w:rPr>
                <w:b/>
              </w:rPr>
            </w:pPr>
            <w:r w:rsidRPr="00947B66">
              <w:rPr>
                <w:b/>
              </w:rPr>
              <w:t>Romain</w:t>
            </w:r>
          </w:p>
        </w:tc>
        <w:tc>
          <w:tcPr>
            <w:tcW w:w="1315" w:type="dxa"/>
            <w:gridSpan w:val="2"/>
            <w:shd w:val="clear" w:color="auto" w:fill="DBE5F1" w:themeFill="accent1" w:themeFillTint="33"/>
          </w:tcPr>
          <w:p w:rsidR="00C40D96" w:rsidRPr="00947B66" w:rsidRDefault="00C40D96" w:rsidP="00C56872">
            <w:r w:rsidRPr="00947B66">
              <w:t>Suzy</w:t>
            </w:r>
          </w:p>
        </w:tc>
        <w:tc>
          <w:tcPr>
            <w:tcW w:w="1369" w:type="dxa"/>
            <w:shd w:val="clear" w:color="auto" w:fill="DBE5F1" w:themeFill="accent1" w:themeFillTint="33"/>
          </w:tcPr>
          <w:p w:rsidR="00C40D96" w:rsidRPr="00947B66" w:rsidRDefault="00C40D96" w:rsidP="00C40D96">
            <w:r w:rsidRPr="00947B66">
              <w:t>Christian</w:t>
            </w:r>
          </w:p>
        </w:tc>
        <w:tc>
          <w:tcPr>
            <w:tcW w:w="1701" w:type="dxa"/>
            <w:gridSpan w:val="2"/>
            <w:shd w:val="clear" w:color="auto" w:fill="DBE5F1" w:themeFill="accent1" w:themeFillTint="33"/>
          </w:tcPr>
          <w:p w:rsidR="00C40D96" w:rsidRPr="00947B66" w:rsidRDefault="00C40D96" w:rsidP="00C40D96">
            <w:r w:rsidRPr="00947B66">
              <w:t>Anne-Marie</w:t>
            </w:r>
          </w:p>
        </w:tc>
      </w:tr>
      <w:tr w:rsidR="00C40D96" w:rsidRPr="00947B66" w:rsidTr="00C40D96">
        <w:trPr>
          <w:gridAfter w:val="1"/>
          <w:wAfter w:w="876" w:type="dxa"/>
        </w:trPr>
        <w:tc>
          <w:tcPr>
            <w:tcW w:w="1384" w:type="dxa"/>
            <w:shd w:val="clear" w:color="auto" w:fill="DBE5F1" w:themeFill="accent1" w:themeFillTint="33"/>
          </w:tcPr>
          <w:p w:rsidR="00C40D96" w:rsidRPr="00947B66" w:rsidRDefault="00C40D96" w:rsidP="00C56872">
            <w:r w:rsidRPr="00947B66">
              <w:t>Effort</w:t>
            </w:r>
          </w:p>
        </w:tc>
        <w:tc>
          <w:tcPr>
            <w:tcW w:w="1246" w:type="dxa"/>
          </w:tcPr>
          <w:p w:rsidR="00C40D96" w:rsidRPr="00947B66" w:rsidRDefault="0053518B" w:rsidP="00C56872">
            <w:r>
              <w:t>36</w:t>
            </w:r>
          </w:p>
        </w:tc>
        <w:tc>
          <w:tcPr>
            <w:tcW w:w="1315" w:type="dxa"/>
          </w:tcPr>
          <w:p w:rsidR="00C40D96" w:rsidRPr="00947B66" w:rsidRDefault="0053518B" w:rsidP="00C56872">
            <w:r>
              <w:t>42</w:t>
            </w:r>
          </w:p>
        </w:tc>
        <w:tc>
          <w:tcPr>
            <w:tcW w:w="1315" w:type="dxa"/>
            <w:gridSpan w:val="2"/>
          </w:tcPr>
          <w:p w:rsidR="00C40D96" w:rsidRPr="00947B66" w:rsidRDefault="0053518B" w:rsidP="00C56872">
            <w:r>
              <w:t>35</w:t>
            </w:r>
          </w:p>
        </w:tc>
        <w:tc>
          <w:tcPr>
            <w:tcW w:w="1369" w:type="dxa"/>
            <w:shd w:val="clear" w:color="auto" w:fill="DBE5F1" w:themeFill="accent1" w:themeFillTint="33"/>
          </w:tcPr>
          <w:p w:rsidR="00C40D96" w:rsidRPr="00947B66" w:rsidRDefault="0016057A" w:rsidP="00C56872">
            <w:r>
              <w:t>0</w:t>
            </w:r>
          </w:p>
        </w:tc>
        <w:tc>
          <w:tcPr>
            <w:tcW w:w="1701" w:type="dxa"/>
            <w:gridSpan w:val="2"/>
            <w:shd w:val="clear" w:color="auto" w:fill="DBE5F1" w:themeFill="accent1" w:themeFillTint="33"/>
          </w:tcPr>
          <w:p w:rsidR="00C40D96" w:rsidRPr="00947B66" w:rsidRDefault="0016057A" w:rsidP="00C56872">
            <w:r>
              <w:t>0</w:t>
            </w:r>
          </w:p>
        </w:tc>
      </w:tr>
    </w:tbl>
    <w:p w:rsidR="005D7D3E" w:rsidRPr="00947B66" w:rsidRDefault="005D7D3E" w:rsidP="005D7D3E"/>
    <w:tbl>
      <w:tblPr>
        <w:tblStyle w:val="Grilledutableau"/>
        <w:tblW w:w="0" w:type="auto"/>
        <w:tblLook w:val="04A0"/>
      </w:tblPr>
      <w:tblGrid>
        <w:gridCol w:w="9206"/>
      </w:tblGrid>
      <w:tr w:rsidR="005D7D3E" w:rsidRPr="00947B66" w:rsidTr="00C56872">
        <w:tc>
          <w:tcPr>
            <w:tcW w:w="9206" w:type="dxa"/>
          </w:tcPr>
          <w:p w:rsidR="005D7D3E" w:rsidRPr="00947B66" w:rsidRDefault="005D7D3E" w:rsidP="00C56872">
            <w:pPr>
              <w:pStyle w:val="Titre3"/>
            </w:pPr>
            <w:r w:rsidRPr="00947B66">
              <w:t>Objectifs du lot</w:t>
            </w:r>
          </w:p>
          <w:p w:rsidR="005D7D3E" w:rsidRPr="00947B66" w:rsidRDefault="005D7D3E" w:rsidP="00C56872"/>
          <w:p w:rsidR="005D7D3E" w:rsidRPr="00947B66" w:rsidRDefault="00C40D96" w:rsidP="00C56872">
            <w:pPr>
              <w:rPr>
                <w:i/>
                <w:iCs/>
              </w:rPr>
            </w:pPr>
            <w:r w:rsidRPr="00947B66">
              <w:rPr>
                <w:i/>
                <w:iCs/>
              </w:rPr>
              <w:t>Décrire les fonctionnalités de l’application et concevoir les diagrammes associés.</w:t>
            </w:r>
          </w:p>
          <w:p w:rsidR="002211D4" w:rsidRPr="00947B66" w:rsidRDefault="002211D4" w:rsidP="00C56872">
            <w:pPr>
              <w:pStyle w:val="Paragraphedeliste"/>
              <w:numPr>
                <w:ilvl w:val="0"/>
                <w:numId w:val="9"/>
              </w:numPr>
            </w:pPr>
            <w:r w:rsidRPr="00947B66">
              <w:t xml:space="preserve">Descriptions des fonctionnalités </w:t>
            </w:r>
          </w:p>
          <w:p w:rsidR="002211D4" w:rsidRPr="00947B66" w:rsidRDefault="002211D4" w:rsidP="00C56872">
            <w:pPr>
              <w:pStyle w:val="Paragraphedeliste"/>
              <w:numPr>
                <w:ilvl w:val="0"/>
                <w:numId w:val="9"/>
              </w:numPr>
            </w:pPr>
            <w:r w:rsidRPr="00947B66">
              <w:t xml:space="preserve">Conception des diagrammes </w:t>
            </w:r>
          </w:p>
          <w:p w:rsidR="00820F4E" w:rsidRPr="00947B66" w:rsidRDefault="00820F4E" w:rsidP="00C40D96"/>
        </w:tc>
      </w:tr>
    </w:tbl>
    <w:p w:rsidR="005D7D3E" w:rsidRPr="00947B66" w:rsidRDefault="005D7D3E" w:rsidP="005D7D3E"/>
    <w:tbl>
      <w:tblPr>
        <w:tblStyle w:val="Grilledutableau"/>
        <w:tblW w:w="0" w:type="auto"/>
        <w:tblLook w:val="04A0"/>
      </w:tblPr>
      <w:tblGrid>
        <w:gridCol w:w="9206"/>
      </w:tblGrid>
      <w:tr w:rsidR="005D7D3E" w:rsidRPr="00947B66" w:rsidTr="00C56872">
        <w:tc>
          <w:tcPr>
            <w:tcW w:w="9206" w:type="dxa"/>
          </w:tcPr>
          <w:p w:rsidR="005D7D3E" w:rsidRPr="00947B66" w:rsidRDefault="00C40D96" w:rsidP="00C40D96">
            <w:pPr>
              <w:pStyle w:val="Titre3"/>
            </w:pPr>
            <w:r w:rsidRPr="00947B66">
              <w:t>Description du lot</w:t>
            </w:r>
          </w:p>
          <w:p w:rsidR="00C40D96" w:rsidRPr="00947B66" w:rsidRDefault="00C40D96" w:rsidP="00C40D96"/>
          <w:p w:rsidR="005D7D3E" w:rsidRPr="00947B66" w:rsidRDefault="00C56872" w:rsidP="00C56872">
            <w:r w:rsidRPr="00947B66">
              <w:rPr>
                <w:i/>
              </w:rPr>
              <w:t>Tache [</w:t>
            </w:r>
            <w:r w:rsidR="00C40D96" w:rsidRPr="00947B66">
              <w:rPr>
                <w:i/>
              </w:rPr>
              <w:t>3</w:t>
            </w:r>
            <w:r w:rsidR="005D7D3E" w:rsidRPr="00947B66">
              <w:rPr>
                <w:i/>
              </w:rPr>
              <w:t xml:space="preserve">.1] : </w:t>
            </w:r>
            <w:r w:rsidRPr="00947B66">
              <w:rPr>
                <w:i/>
              </w:rPr>
              <w:t>Descriptions des fonctionnalités</w:t>
            </w:r>
            <w:r w:rsidR="005D7D3E" w:rsidRPr="00947B66">
              <w:t xml:space="preserve"> (</w:t>
            </w:r>
            <w:r w:rsidR="002D4D9F" w:rsidRPr="002D4D9F">
              <w:rPr>
                <w:rStyle w:val="Emphaseple"/>
              </w:rPr>
              <w:t>Romain</w:t>
            </w:r>
            <w:r w:rsidR="005D7D3E" w:rsidRPr="00947B66">
              <w:t xml:space="preserve">, </w:t>
            </w:r>
            <w:r w:rsidR="0053518B">
              <w:rPr>
                <w:rStyle w:val="Emphaseple"/>
              </w:rPr>
              <w:t>S8/S20</w:t>
            </w:r>
            <w:r w:rsidR="005D7D3E" w:rsidRPr="00947B66">
              <w:rPr>
                <w:rStyle w:val="Emphaseple"/>
              </w:rPr>
              <w:t xml:space="preserve"> </w:t>
            </w:r>
            <w:r w:rsidR="005D7D3E" w:rsidRPr="00947B66">
              <w:t xml:space="preserve">- </w:t>
            </w:r>
            <w:r w:rsidR="0053518B">
              <w:rPr>
                <w:rStyle w:val="Emphaseple"/>
              </w:rPr>
              <w:t>S8/S20</w:t>
            </w:r>
            <w:r w:rsidR="005D7D3E" w:rsidRPr="00947B66">
              <w:rPr>
                <w:rStyle w:val="Emphaseple"/>
              </w:rPr>
              <w:t xml:space="preserve">, </w:t>
            </w:r>
            <w:r w:rsidR="0053518B">
              <w:rPr>
                <w:rStyle w:val="Emphaseple"/>
              </w:rPr>
              <w:t>47h</w:t>
            </w:r>
            <w:r w:rsidR="005D7D3E" w:rsidRPr="00947B66">
              <w:t>)</w:t>
            </w:r>
          </w:p>
          <w:p w:rsidR="00612F97" w:rsidRPr="00947B66" w:rsidRDefault="00C40D96" w:rsidP="00C56872">
            <w:r w:rsidRPr="00947B66">
              <w:t>Décrire</w:t>
            </w:r>
            <w:r w:rsidR="00612F97" w:rsidRPr="00947B66">
              <w:t xml:space="preserve"> toutes les fonctionnalités qui seront implémentées dans l’application.</w:t>
            </w:r>
          </w:p>
          <w:p w:rsidR="005D7D3E" w:rsidRPr="00947B66" w:rsidRDefault="005D7D3E" w:rsidP="00C56872"/>
          <w:p w:rsidR="005D7D3E" w:rsidRPr="00947B66" w:rsidRDefault="005D7D3E" w:rsidP="00C56872">
            <w:r w:rsidRPr="00947B66">
              <w:rPr>
                <w:i/>
              </w:rPr>
              <w:t>Tache [</w:t>
            </w:r>
            <w:r w:rsidR="00C40D96" w:rsidRPr="00947B66">
              <w:rPr>
                <w:i/>
              </w:rPr>
              <w:t>3</w:t>
            </w:r>
            <w:r w:rsidRPr="00947B66">
              <w:rPr>
                <w:i/>
              </w:rPr>
              <w:t xml:space="preserve">.2] : </w:t>
            </w:r>
            <w:r w:rsidR="00C56872" w:rsidRPr="00947B66">
              <w:rPr>
                <w:i/>
              </w:rPr>
              <w:t>Conception des diagrammes</w:t>
            </w:r>
            <w:r w:rsidRPr="00947B66">
              <w:t xml:space="preserve"> (</w:t>
            </w:r>
            <w:r w:rsidR="002D4D9F" w:rsidRPr="002D4D9F">
              <w:rPr>
                <w:rStyle w:val="Emphaseple"/>
              </w:rPr>
              <w:t>Romain</w:t>
            </w:r>
            <w:r w:rsidRPr="00947B66">
              <w:t xml:space="preserve">, </w:t>
            </w:r>
            <w:r w:rsidR="0053518B">
              <w:rPr>
                <w:rStyle w:val="Emphaseple"/>
              </w:rPr>
              <w:t>S8/S20</w:t>
            </w:r>
            <w:r w:rsidRPr="00947B66">
              <w:rPr>
                <w:rStyle w:val="Emphaseple"/>
              </w:rPr>
              <w:t xml:space="preserve"> </w:t>
            </w:r>
            <w:r w:rsidRPr="00947B66">
              <w:t xml:space="preserve">- </w:t>
            </w:r>
            <w:r w:rsidR="0053518B">
              <w:rPr>
                <w:rStyle w:val="Emphaseple"/>
              </w:rPr>
              <w:t>S8/S20</w:t>
            </w:r>
            <w:r w:rsidRPr="00947B66">
              <w:rPr>
                <w:rStyle w:val="Emphaseple"/>
              </w:rPr>
              <w:t xml:space="preserve">, </w:t>
            </w:r>
            <w:r w:rsidR="0053518B">
              <w:rPr>
                <w:rStyle w:val="Emphaseple"/>
              </w:rPr>
              <w:t>66h</w:t>
            </w:r>
            <w:r w:rsidRPr="00947B66">
              <w:t>)</w:t>
            </w:r>
          </w:p>
          <w:p w:rsidR="00612F97" w:rsidRPr="00947B66" w:rsidRDefault="00612F97" w:rsidP="00C56872">
            <w:r w:rsidRPr="00947B66">
              <w:t>Réalisation des diagrammes de séquences, des cas d’utilisations</w:t>
            </w:r>
            <w:r w:rsidR="00E92A6D">
              <w:t xml:space="preserve"> et</w:t>
            </w:r>
            <w:r w:rsidRPr="00947B66">
              <w:t xml:space="preserve"> du schéma </w:t>
            </w:r>
            <w:r w:rsidR="00E92A6D" w:rsidRPr="00947B66">
              <w:t>de la base de données relationnelle</w:t>
            </w:r>
            <w:r w:rsidRPr="00947B66">
              <w:t>.</w:t>
            </w:r>
          </w:p>
          <w:p w:rsidR="005D7D3E" w:rsidRPr="00947B66" w:rsidRDefault="005D7D3E" w:rsidP="00C40D96"/>
        </w:tc>
      </w:tr>
    </w:tbl>
    <w:p w:rsidR="005D7D3E" w:rsidRPr="00947B66" w:rsidRDefault="005D7D3E" w:rsidP="005D7D3E"/>
    <w:tbl>
      <w:tblPr>
        <w:tblStyle w:val="Grilledutableau"/>
        <w:tblW w:w="0" w:type="auto"/>
        <w:tblLook w:val="04A0"/>
      </w:tblPr>
      <w:tblGrid>
        <w:gridCol w:w="9206"/>
      </w:tblGrid>
      <w:tr w:rsidR="005D7D3E" w:rsidRPr="00947B66" w:rsidTr="00C56872">
        <w:tc>
          <w:tcPr>
            <w:tcW w:w="9206" w:type="dxa"/>
          </w:tcPr>
          <w:p w:rsidR="005D7D3E" w:rsidRPr="00947B66" w:rsidRDefault="005D7D3E" w:rsidP="00C56872">
            <w:pPr>
              <w:pStyle w:val="Titre3"/>
            </w:pPr>
            <w:r w:rsidRPr="00947B66">
              <w:t>Livrable</w:t>
            </w:r>
          </w:p>
          <w:p w:rsidR="005D7D3E" w:rsidRPr="00947B66" w:rsidRDefault="005D7D3E" w:rsidP="00C56872"/>
          <w:p w:rsidR="005D7D3E" w:rsidRPr="00947B66" w:rsidRDefault="002211D4" w:rsidP="00C56872">
            <w:r w:rsidRPr="00947B66">
              <w:rPr>
                <w:i/>
              </w:rPr>
              <w:t>Livrable [D</w:t>
            </w:r>
            <w:r w:rsidR="000A3E09" w:rsidRPr="00947B66">
              <w:rPr>
                <w:i/>
              </w:rPr>
              <w:t>3</w:t>
            </w:r>
            <w:r w:rsidR="005D7D3E" w:rsidRPr="00947B66">
              <w:rPr>
                <w:i/>
              </w:rPr>
              <w:t xml:space="preserve">.1] : </w:t>
            </w:r>
            <w:r w:rsidR="000A3E09" w:rsidRPr="00947B66">
              <w:rPr>
                <w:i/>
              </w:rPr>
              <w:t>Cahier des charges</w:t>
            </w:r>
            <w:r w:rsidR="008022B7">
              <w:t xml:space="preserve"> </w:t>
            </w:r>
            <w:r w:rsidR="004E50BA">
              <w:rPr>
                <w:i/>
              </w:rPr>
              <w:t>fonctionnel</w:t>
            </w:r>
            <w:r w:rsidR="008022B7" w:rsidRPr="00947B66">
              <w:t xml:space="preserve"> (</w:t>
            </w:r>
            <w:r w:rsidR="0053518B" w:rsidRPr="0053518B">
              <w:rPr>
                <w:rStyle w:val="Emphaseple"/>
              </w:rPr>
              <w:t>Romain</w:t>
            </w:r>
            <w:r w:rsidR="005D7D3E" w:rsidRPr="00947B66">
              <w:t xml:space="preserve">, </w:t>
            </w:r>
            <w:r w:rsidR="00F66B93">
              <w:rPr>
                <w:rStyle w:val="Emphaseple"/>
              </w:rPr>
              <w:t>DOC</w:t>
            </w:r>
            <w:r w:rsidR="005D7D3E" w:rsidRPr="00947B66">
              <w:t xml:space="preserve">, </w:t>
            </w:r>
            <w:r w:rsidR="00F66B93">
              <w:rPr>
                <w:rStyle w:val="Emphaseple"/>
              </w:rPr>
              <w:t>S8/S20</w:t>
            </w:r>
            <w:r w:rsidR="005D7D3E" w:rsidRPr="00947B66">
              <w:t>)</w:t>
            </w:r>
          </w:p>
          <w:p w:rsidR="000A3E09" w:rsidRDefault="000A3E09" w:rsidP="00C56872">
            <w:r w:rsidRPr="00947B66">
              <w:t>Description des fonctionnalités de l’application et diagrammes</w:t>
            </w:r>
            <w:r w:rsidR="00963273">
              <w:t>.</w:t>
            </w:r>
          </w:p>
          <w:p w:rsidR="00963273" w:rsidRPr="00947B66" w:rsidRDefault="00963273" w:rsidP="00C56872">
            <w:r>
              <w:t>[Ce livrable sera rendu en deux versions différentes, une pour chaque itération.]</w:t>
            </w:r>
          </w:p>
          <w:p w:rsidR="005D7D3E" w:rsidRPr="00947B66" w:rsidRDefault="005D7D3E" w:rsidP="002211D4"/>
        </w:tc>
      </w:tr>
    </w:tbl>
    <w:p w:rsidR="005D7D3E" w:rsidRPr="00947B66" w:rsidRDefault="005D7D3E" w:rsidP="005D7D3E">
      <w:pPr>
        <w:sectPr w:rsidR="005D7D3E" w:rsidRPr="00947B66" w:rsidSect="00A53E70">
          <w:pgSz w:w="11900" w:h="16840"/>
          <w:pgMar w:top="1417" w:right="1417" w:bottom="1417" w:left="1417" w:header="708" w:footer="708" w:gutter="0"/>
          <w:cols w:space="708"/>
          <w:titlePg/>
          <w:docGrid w:linePitch="360"/>
        </w:sectPr>
      </w:pPr>
    </w:p>
    <w:p w:rsidR="00960CBE" w:rsidRPr="00947B66" w:rsidRDefault="00960CBE" w:rsidP="00960CBE"/>
    <w:tbl>
      <w:tblPr>
        <w:tblStyle w:val="Grilledutableau"/>
        <w:tblW w:w="0" w:type="auto"/>
        <w:tblLayout w:type="fixed"/>
        <w:tblLook w:val="04A0"/>
      </w:tblPr>
      <w:tblGrid>
        <w:gridCol w:w="1384"/>
        <w:gridCol w:w="1246"/>
        <w:gridCol w:w="1315"/>
        <w:gridCol w:w="657"/>
        <w:gridCol w:w="658"/>
        <w:gridCol w:w="1369"/>
        <w:gridCol w:w="275"/>
        <w:gridCol w:w="1426"/>
        <w:gridCol w:w="876"/>
      </w:tblGrid>
      <w:tr w:rsidR="00960CBE" w:rsidRPr="00947B66" w:rsidTr="00612F97">
        <w:tc>
          <w:tcPr>
            <w:tcW w:w="1384" w:type="dxa"/>
            <w:shd w:val="clear" w:color="auto" w:fill="DBE5F1" w:themeFill="accent1" w:themeFillTint="33"/>
          </w:tcPr>
          <w:p w:rsidR="00960CBE" w:rsidRPr="00947B66" w:rsidRDefault="00960CBE" w:rsidP="00612F97">
            <w:r w:rsidRPr="00947B66">
              <w:t>Identifiant</w:t>
            </w:r>
          </w:p>
        </w:tc>
        <w:tc>
          <w:tcPr>
            <w:tcW w:w="3218" w:type="dxa"/>
            <w:gridSpan w:val="3"/>
          </w:tcPr>
          <w:p w:rsidR="00960CBE" w:rsidRPr="00947B66" w:rsidRDefault="00960CBE" w:rsidP="000A3E09">
            <w:pPr>
              <w:rPr>
                <w:rStyle w:val="Emphaseple"/>
              </w:rPr>
            </w:pPr>
            <w:r w:rsidRPr="00947B66">
              <w:rPr>
                <w:rStyle w:val="Emphaseple"/>
              </w:rPr>
              <w:t>L</w:t>
            </w:r>
            <w:r w:rsidR="000A3E09" w:rsidRPr="00947B66">
              <w:rPr>
                <w:rStyle w:val="Emphaseple"/>
              </w:rPr>
              <w:t>4</w:t>
            </w:r>
          </w:p>
        </w:tc>
        <w:tc>
          <w:tcPr>
            <w:tcW w:w="2302" w:type="dxa"/>
            <w:gridSpan w:val="3"/>
            <w:shd w:val="clear" w:color="auto" w:fill="DBE5F1" w:themeFill="accent1" w:themeFillTint="33"/>
          </w:tcPr>
          <w:p w:rsidR="00960CBE" w:rsidRPr="00947B66" w:rsidRDefault="00960CBE" w:rsidP="00612F97">
            <w:r w:rsidRPr="00947B66">
              <w:t>Date de démarrage</w:t>
            </w:r>
          </w:p>
        </w:tc>
        <w:tc>
          <w:tcPr>
            <w:tcW w:w="2302" w:type="dxa"/>
            <w:gridSpan w:val="2"/>
          </w:tcPr>
          <w:p w:rsidR="00960CBE" w:rsidRPr="00947B66" w:rsidRDefault="00960CBE" w:rsidP="000A3E09">
            <w:pPr>
              <w:rPr>
                <w:rStyle w:val="Emphaseple"/>
              </w:rPr>
            </w:pPr>
            <w:r w:rsidRPr="00947B66">
              <w:rPr>
                <w:rStyle w:val="Emphaseple"/>
              </w:rPr>
              <w:t>S</w:t>
            </w:r>
            <w:r w:rsidR="000A3E09" w:rsidRPr="00947B66">
              <w:rPr>
                <w:rStyle w:val="Emphaseple"/>
              </w:rPr>
              <w:t>9</w:t>
            </w:r>
          </w:p>
        </w:tc>
      </w:tr>
      <w:tr w:rsidR="00960CBE" w:rsidRPr="00947B66" w:rsidTr="00612F97">
        <w:tc>
          <w:tcPr>
            <w:tcW w:w="1384" w:type="dxa"/>
            <w:shd w:val="clear" w:color="auto" w:fill="DBE5F1" w:themeFill="accent1" w:themeFillTint="33"/>
          </w:tcPr>
          <w:p w:rsidR="00960CBE" w:rsidRPr="00947B66" w:rsidRDefault="00960CBE" w:rsidP="00612F97">
            <w:r w:rsidRPr="00947B66">
              <w:t>Titre</w:t>
            </w:r>
          </w:p>
        </w:tc>
        <w:tc>
          <w:tcPr>
            <w:tcW w:w="7822" w:type="dxa"/>
            <w:gridSpan w:val="8"/>
          </w:tcPr>
          <w:p w:rsidR="00960CBE" w:rsidRPr="00947B66" w:rsidRDefault="00411A03" w:rsidP="00612F97">
            <w:pPr>
              <w:rPr>
                <w:rStyle w:val="Emphaseple"/>
              </w:rPr>
            </w:pPr>
            <w:r w:rsidRPr="00947B66">
              <w:rPr>
                <w:rStyle w:val="Emphaseple"/>
              </w:rPr>
              <w:t>Implémentation</w:t>
            </w:r>
          </w:p>
        </w:tc>
      </w:tr>
      <w:tr w:rsidR="00960CBE" w:rsidRPr="00947B66" w:rsidTr="00612F97">
        <w:tc>
          <w:tcPr>
            <w:tcW w:w="1384" w:type="dxa"/>
            <w:shd w:val="clear" w:color="auto" w:fill="DBE5F1" w:themeFill="accent1" w:themeFillTint="33"/>
          </w:tcPr>
          <w:p w:rsidR="00960CBE" w:rsidRPr="00947B66" w:rsidRDefault="00960CBE" w:rsidP="00612F97">
            <w:r w:rsidRPr="00947B66">
              <w:t xml:space="preserve">Type </w:t>
            </w:r>
          </w:p>
        </w:tc>
        <w:tc>
          <w:tcPr>
            <w:tcW w:w="7822" w:type="dxa"/>
            <w:gridSpan w:val="8"/>
          </w:tcPr>
          <w:p w:rsidR="00960CBE" w:rsidRPr="00947B66" w:rsidRDefault="00411A03" w:rsidP="00612F97">
            <w:pPr>
              <w:rPr>
                <w:rStyle w:val="Emphaseple"/>
              </w:rPr>
            </w:pPr>
            <w:r w:rsidRPr="00947B66">
              <w:rPr>
                <w:rStyle w:val="Emphaseple"/>
              </w:rPr>
              <w:t>IMPL</w:t>
            </w:r>
          </w:p>
        </w:tc>
      </w:tr>
      <w:tr w:rsidR="000A3E09" w:rsidRPr="00947B66" w:rsidTr="000A3E09">
        <w:trPr>
          <w:gridAfter w:val="1"/>
          <w:wAfter w:w="876" w:type="dxa"/>
        </w:trPr>
        <w:tc>
          <w:tcPr>
            <w:tcW w:w="1384" w:type="dxa"/>
            <w:shd w:val="clear" w:color="auto" w:fill="DBE5F1" w:themeFill="accent1" w:themeFillTint="33"/>
          </w:tcPr>
          <w:p w:rsidR="000A3E09" w:rsidRPr="00947B66" w:rsidRDefault="000A3E09" w:rsidP="00612F97">
            <w:r w:rsidRPr="00947B66">
              <w:t>Participant</w:t>
            </w:r>
          </w:p>
        </w:tc>
        <w:tc>
          <w:tcPr>
            <w:tcW w:w="1246" w:type="dxa"/>
            <w:shd w:val="clear" w:color="auto" w:fill="DBE5F1" w:themeFill="accent1" w:themeFillTint="33"/>
          </w:tcPr>
          <w:p w:rsidR="000A3E09" w:rsidRPr="00947B66" w:rsidRDefault="000A3E09" w:rsidP="000A3E09">
            <w:r w:rsidRPr="00947B66">
              <w:t>Alexis</w:t>
            </w:r>
          </w:p>
        </w:tc>
        <w:tc>
          <w:tcPr>
            <w:tcW w:w="1315" w:type="dxa"/>
            <w:shd w:val="clear" w:color="auto" w:fill="DBE5F1" w:themeFill="accent1" w:themeFillTint="33"/>
          </w:tcPr>
          <w:p w:rsidR="000A3E09" w:rsidRPr="00947B66" w:rsidRDefault="000A3E09" w:rsidP="000A3E09">
            <w:pPr>
              <w:rPr>
                <w:b/>
              </w:rPr>
            </w:pPr>
            <w:r w:rsidRPr="00947B66">
              <w:rPr>
                <w:b/>
              </w:rPr>
              <w:t>Romain</w:t>
            </w:r>
          </w:p>
        </w:tc>
        <w:tc>
          <w:tcPr>
            <w:tcW w:w="1315" w:type="dxa"/>
            <w:gridSpan w:val="2"/>
            <w:shd w:val="clear" w:color="auto" w:fill="DBE5F1" w:themeFill="accent1" w:themeFillTint="33"/>
          </w:tcPr>
          <w:p w:rsidR="000A3E09" w:rsidRPr="00947B66" w:rsidRDefault="000A3E09" w:rsidP="000A3E09">
            <w:r w:rsidRPr="00947B66">
              <w:t>Suzy</w:t>
            </w:r>
          </w:p>
        </w:tc>
        <w:tc>
          <w:tcPr>
            <w:tcW w:w="1369" w:type="dxa"/>
            <w:shd w:val="clear" w:color="auto" w:fill="DBE5F1" w:themeFill="accent1" w:themeFillTint="33"/>
          </w:tcPr>
          <w:p w:rsidR="000A3E09" w:rsidRPr="00947B66" w:rsidRDefault="000A3E09" w:rsidP="000A3E09">
            <w:r w:rsidRPr="00947B66">
              <w:t>Christian</w:t>
            </w:r>
          </w:p>
        </w:tc>
        <w:tc>
          <w:tcPr>
            <w:tcW w:w="1701" w:type="dxa"/>
            <w:gridSpan w:val="2"/>
            <w:shd w:val="clear" w:color="auto" w:fill="DBE5F1" w:themeFill="accent1" w:themeFillTint="33"/>
          </w:tcPr>
          <w:p w:rsidR="000A3E09" w:rsidRPr="00947B66" w:rsidRDefault="000A3E09" w:rsidP="000A3E09">
            <w:r w:rsidRPr="00947B66">
              <w:t>Anne-Marie</w:t>
            </w:r>
          </w:p>
        </w:tc>
      </w:tr>
      <w:tr w:rsidR="000A3E09" w:rsidRPr="00947B66" w:rsidTr="000A3E09">
        <w:trPr>
          <w:gridAfter w:val="1"/>
          <w:wAfter w:w="876" w:type="dxa"/>
        </w:trPr>
        <w:tc>
          <w:tcPr>
            <w:tcW w:w="1384" w:type="dxa"/>
            <w:shd w:val="clear" w:color="auto" w:fill="DBE5F1" w:themeFill="accent1" w:themeFillTint="33"/>
          </w:tcPr>
          <w:p w:rsidR="000A3E09" w:rsidRPr="00947B66" w:rsidRDefault="000A3E09" w:rsidP="00612F97">
            <w:r w:rsidRPr="00947B66">
              <w:t>Effort</w:t>
            </w:r>
          </w:p>
        </w:tc>
        <w:tc>
          <w:tcPr>
            <w:tcW w:w="1246" w:type="dxa"/>
          </w:tcPr>
          <w:p w:rsidR="000A3E09" w:rsidRPr="00947B66" w:rsidRDefault="0053518B" w:rsidP="00612F97">
            <w:r>
              <w:t>98</w:t>
            </w:r>
          </w:p>
        </w:tc>
        <w:tc>
          <w:tcPr>
            <w:tcW w:w="1315" w:type="dxa"/>
          </w:tcPr>
          <w:p w:rsidR="000A3E09" w:rsidRPr="00947B66" w:rsidRDefault="0053518B" w:rsidP="00612F97">
            <w:r>
              <w:t>101</w:t>
            </w:r>
          </w:p>
        </w:tc>
        <w:tc>
          <w:tcPr>
            <w:tcW w:w="1315" w:type="dxa"/>
            <w:gridSpan w:val="2"/>
          </w:tcPr>
          <w:p w:rsidR="000A3E09" w:rsidRPr="00947B66" w:rsidRDefault="0053518B" w:rsidP="00612F97">
            <w:r>
              <w:t>96</w:t>
            </w:r>
          </w:p>
        </w:tc>
        <w:tc>
          <w:tcPr>
            <w:tcW w:w="1369" w:type="dxa"/>
            <w:shd w:val="clear" w:color="auto" w:fill="DBE5F1" w:themeFill="accent1" w:themeFillTint="33"/>
          </w:tcPr>
          <w:p w:rsidR="000A3E09" w:rsidRPr="00947B66" w:rsidRDefault="006E64E9" w:rsidP="00612F97">
            <w:r>
              <w:t>0</w:t>
            </w:r>
          </w:p>
        </w:tc>
        <w:tc>
          <w:tcPr>
            <w:tcW w:w="1701" w:type="dxa"/>
            <w:gridSpan w:val="2"/>
            <w:shd w:val="clear" w:color="auto" w:fill="DBE5F1" w:themeFill="accent1" w:themeFillTint="33"/>
          </w:tcPr>
          <w:p w:rsidR="000A3E09" w:rsidRPr="00947B66" w:rsidRDefault="006E64E9" w:rsidP="00612F97">
            <w:r>
              <w:t>0</w:t>
            </w:r>
          </w:p>
        </w:tc>
      </w:tr>
    </w:tbl>
    <w:p w:rsidR="00960CBE" w:rsidRPr="00947B66" w:rsidRDefault="00960CBE" w:rsidP="00960CBE"/>
    <w:tbl>
      <w:tblPr>
        <w:tblStyle w:val="Grilledutableau"/>
        <w:tblW w:w="0" w:type="auto"/>
        <w:tblLook w:val="04A0"/>
      </w:tblPr>
      <w:tblGrid>
        <w:gridCol w:w="9206"/>
      </w:tblGrid>
      <w:tr w:rsidR="00960CBE" w:rsidRPr="00947B66" w:rsidTr="00612F97">
        <w:tc>
          <w:tcPr>
            <w:tcW w:w="9206" w:type="dxa"/>
          </w:tcPr>
          <w:p w:rsidR="00960CBE" w:rsidRPr="00947B66" w:rsidRDefault="00960CBE" w:rsidP="00612F97">
            <w:pPr>
              <w:pStyle w:val="Titre3"/>
            </w:pPr>
            <w:r w:rsidRPr="00947B66">
              <w:t>Objectifs du lot</w:t>
            </w:r>
          </w:p>
          <w:p w:rsidR="00960CBE" w:rsidRPr="00947B66" w:rsidRDefault="00960CBE" w:rsidP="00612F97"/>
          <w:p w:rsidR="00960CBE" w:rsidRPr="00947B66" w:rsidRDefault="000A3E09" w:rsidP="00612F97">
            <w:pPr>
              <w:rPr>
                <w:i/>
                <w:iCs/>
              </w:rPr>
            </w:pPr>
            <w:r w:rsidRPr="00947B66">
              <w:rPr>
                <w:i/>
                <w:iCs/>
              </w:rPr>
              <w:t>Implémenter l’application</w:t>
            </w:r>
            <w:r w:rsidR="00960CBE" w:rsidRPr="00947B66">
              <w:rPr>
                <w:i/>
                <w:iCs/>
              </w:rPr>
              <w:t>.</w:t>
            </w:r>
          </w:p>
          <w:p w:rsidR="00960CBE" w:rsidRPr="00947B66" w:rsidRDefault="00960CBE" w:rsidP="00612F97"/>
          <w:p w:rsidR="00960CBE" w:rsidRPr="00947B66" w:rsidRDefault="00960CBE" w:rsidP="00612F97">
            <w:pPr>
              <w:pStyle w:val="Paragraphedeliste"/>
              <w:numPr>
                <w:ilvl w:val="0"/>
                <w:numId w:val="9"/>
              </w:numPr>
            </w:pPr>
            <w:r w:rsidRPr="00947B66">
              <w:t>Implément</w:t>
            </w:r>
            <w:r w:rsidR="000A3E09" w:rsidRPr="00947B66">
              <w:t>ation</w:t>
            </w:r>
            <w:r w:rsidRPr="00947B66">
              <w:t xml:space="preserve"> </w:t>
            </w:r>
            <w:r w:rsidR="00E92A6D">
              <w:t>du</w:t>
            </w:r>
            <w:r w:rsidR="008D009E" w:rsidRPr="00947B66">
              <w:t xml:space="preserve"> back-</w:t>
            </w:r>
            <w:r w:rsidR="000A3E09" w:rsidRPr="00947B66">
              <w:t xml:space="preserve">end </w:t>
            </w:r>
          </w:p>
          <w:p w:rsidR="00960CBE" w:rsidRPr="00947B66" w:rsidRDefault="00960CBE" w:rsidP="00612F97">
            <w:pPr>
              <w:pStyle w:val="Paragraphedeliste"/>
              <w:numPr>
                <w:ilvl w:val="0"/>
                <w:numId w:val="9"/>
              </w:numPr>
            </w:pPr>
            <w:r w:rsidRPr="00947B66">
              <w:t>Implément</w:t>
            </w:r>
            <w:r w:rsidR="000A3E09" w:rsidRPr="00947B66">
              <w:t>ation</w:t>
            </w:r>
            <w:r w:rsidRPr="00947B66">
              <w:t xml:space="preserve"> </w:t>
            </w:r>
            <w:r w:rsidR="00E92A6D">
              <w:t>du</w:t>
            </w:r>
            <w:r w:rsidR="008D009E" w:rsidRPr="00947B66">
              <w:t xml:space="preserve"> front-</w:t>
            </w:r>
            <w:r w:rsidR="000A3E09" w:rsidRPr="00947B66">
              <w:t>end</w:t>
            </w:r>
          </w:p>
          <w:p w:rsidR="00960CBE" w:rsidRPr="00947B66" w:rsidRDefault="000A3E09" w:rsidP="00612F97">
            <w:pPr>
              <w:pStyle w:val="Paragraphedeliste"/>
              <w:numPr>
                <w:ilvl w:val="0"/>
                <w:numId w:val="9"/>
              </w:numPr>
            </w:pPr>
            <w:r w:rsidRPr="00947B66">
              <w:t>Tests fonctionnels</w:t>
            </w:r>
          </w:p>
          <w:p w:rsidR="00960CBE" w:rsidRPr="00947B66" w:rsidRDefault="00960CBE" w:rsidP="00612F97"/>
        </w:tc>
      </w:tr>
    </w:tbl>
    <w:p w:rsidR="00960CBE" w:rsidRPr="00947B66" w:rsidRDefault="00960CBE" w:rsidP="00960CBE"/>
    <w:tbl>
      <w:tblPr>
        <w:tblStyle w:val="Grilledutableau"/>
        <w:tblW w:w="0" w:type="auto"/>
        <w:tblLook w:val="04A0"/>
      </w:tblPr>
      <w:tblGrid>
        <w:gridCol w:w="9206"/>
      </w:tblGrid>
      <w:tr w:rsidR="00960CBE" w:rsidRPr="00947B66" w:rsidTr="00612F97">
        <w:tc>
          <w:tcPr>
            <w:tcW w:w="9206" w:type="dxa"/>
          </w:tcPr>
          <w:p w:rsidR="00960CBE" w:rsidRPr="00947B66" w:rsidRDefault="00960CBE" w:rsidP="00612F97">
            <w:pPr>
              <w:pStyle w:val="Titre3"/>
            </w:pPr>
            <w:r w:rsidRPr="00947B66">
              <w:t>Description du lot</w:t>
            </w:r>
          </w:p>
          <w:p w:rsidR="00960CBE" w:rsidRPr="00947B66" w:rsidRDefault="00960CBE" w:rsidP="00612F97"/>
          <w:p w:rsidR="00960CBE" w:rsidRPr="0053518B" w:rsidRDefault="00960CBE" w:rsidP="000A3E09">
            <w:pPr>
              <w:rPr>
                <w:lang w:val="en-US"/>
              </w:rPr>
            </w:pPr>
            <w:proofErr w:type="spellStart"/>
            <w:r w:rsidRPr="0053518B">
              <w:rPr>
                <w:i/>
                <w:lang w:val="en-US"/>
              </w:rPr>
              <w:t>Tache</w:t>
            </w:r>
            <w:proofErr w:type="spellEnd"/>
            <w:r w:rsidRPr="0053518B">
              <w:rPr>
                <w:i/>
                <w:lang w:val="en-US"/>
              </w:rPr>
              <w:t xml:space="preserve"> [</w:t>
            </w:r>
            <w:r w:rsidR="000A3E09" w:rsidRPr="0053518B">
              <w:rPr>
                <w:i/>
                <w:lang w:val="en-US"/>
              </w:rPr>
              <w:t>4</w:t>
            </w:r>
            <w:r w:rsidRPr="0053518B">
              <w:rPr>
                <w:i/>
                <w:lang w:val="en-US"/>
              </w:rPr>
              <w:t xml:space="preserve">.1] : </w:t>
            </w:r>
            <w:proofErr w:type="spellStart"/>
            <w:r w:rsidR="00FB7884">
              <w:rPr>
                <w:i/>
                <w:lang w:val="en-US"/>
              </w:rPr>
              <w:t>Implémentation</w:t>
            </w:r>
            <w:proofErr w:type="spellEnd"/>
            <w:r w:rsidR="00FB7884">
              <w:rPr>
                <w:i/>
                <w:lang w:val="en-US"/>
              </w:rPr>
              <w:t xml:space="preserve"> du</w:t>
            </w:r>
            <w:r w:rsidR="008D009E" w:rsidRPr="0053518B">
              <w:rPr>
                <w:i/>
                <w:lang w:val="en-US"/>
              </w:rPr>
              <w:t xml:space="preserve"> back-</w:t>
            </w:r>
            <w:r w:rsidR="000A3E09" w:rsidRPr="0053518B">
              <w:rPr>
                <w:i/>
                <w:lang w:val="en-US"/>
              </w:rPr>
              <w:t>end</w:t>
            </w:r>
            <w:r w:rsidR="000A3E09" w:rsidRPr="0053518B">
              <w:rPr>
                <w:lang w:val="en-US"/>
              </w:rPr>
              <w:t xml:space="preserve"> </w:t>
            </w:r>
            <w:r w:rsidRPr="0053518B">
              <w:rPr>
                <w:lang w:val="en-US"/>
              </w:rPr>
              <w:t>(</w:t>
            </w:r>
            <w:proofErr w:type="spellStart"/>
            <w:r w:rsidR="001C5F1C">
              <w:rPr>
                <w:rStyle w:val="Emphaseple"/>
                <w:lang w:val="en-US"/>
              </w:rPr>
              <w:t>Romain</w:t>
            </w:r>
            <w:proofErr w:type="spellEnd"/>
            <w:r w:rsidRPr="0053518B">
              <w:rPr>
                <w:lang w:val="en-US"/>
              </w:rPr>
              <w:t xml:space="preserve">, </w:t>
            </w:r>
            <w:r w:rsidR="0053518B" w:rsidRPr="0053518B">
              <w:rPr>
                <w:rStyle w:val="Emphaseple"/>
                <w:lang w:val="en-US"/>
              </w:rPr>
              <w:t>S9</w:t>
            </w:r>
            <w:r w:rsidRPr="0053518B">
              <w:rPr>
                <w:rStyle w:val="Emphaseple"/>
                <w:lang w:val="en-US"/>
              </w:rPr>
              <w:t xml:space="preserve"> </w:t>
            </w:r>
            <w:r w:rsidRPr="0053518B">
              <w:rPr>
                <w:lang w:val="en-US"/>
              </w:rPr>
              <w:t xml:space="preserve">- </w:t>
            </w:r>
            <w:r w:rsidR="0053518B" w:rsidRPr="0053518B">
              <w:rPr>
                <w:rStyle w:val="Emphaseple"/>
                <w:lang w:val="en-US"/>
              </w:rPr>
              <w:t>S20</w:t>
            </w:r>
            <w:r w:rsidR="001C5F1C">
              <w:rPr>
                <w:rStyle w:val="Emphaseple"/>
                <w:lang w:val="en-US"/>
              </w:rPr>
              <w:t xml:space="preserve">, </w:t>
            </w:r>
            <w:r w:rsidR="0053518B">
              <w:rPr>
                <w:rStyle w:val="Emphaseple"/>
                <w:lang w:val="en-US"/>
              </w:rPr>
              <w:t>107h</w:t>
            </w:r>
            <w:r w:rsidRPr="0053518B">
              <w:rPr>
                <w:lang w:val="en-US"/>
              </w:rPr>
              <w:t>)</w:t>
            </w:r>
          </w:p>
          <w:p w:rsidR="00960CBE" w:rsidRPr="00947B66" w:rsidRDefault="000A3E09" w:rsidP="00612F97">
            <w:pPr>
              <w:rPr>
                <w:rStyle w:val="Emphaseple"/>
                <w:i w:val="0"/>
                <w:iCs w:val="0"/>
                <w:color w:val="auto"/>
              </w:rPr>
            </w:pPr>
            <w:r w:rsidRPr="00947B66">
              <w:t>Implémentation de la base de données et des fonctionnalités de l’application.</w:t>
            </w:r>
          </w:p>
          <w:p w:rsidR="00960CBE" w:rsidRPr="00947B66" w:rsidRDefault="00960CBE" w:rsidP="00612F97"/>
          <w:p w:rsidR="00960CBE" w:rsidRPr="00947B66" w:rsidRDefault="00960CBE" w:rsidP="000A3E09">
            <w:r w:rsidRPr="00947B66">
              <w:rPr>
                <w:i/>
              </w:rPr>
              <w:t>Tache [</w:t>
            </w:r>
            <w:r w:rsidR="000A3E09" w:rsidRPr="00947B66">
              <w:rPr>
                <w:i/>
              </w:rPr>
              <w:t>4</w:t>
            </w:r>
            <w:r w:rsidRPr="00947B66">
              <w:rPr>
                <w:i/>
              </w:rPr>
              <w:t xml:space="preserve">.2] : </w:t>
            </w:r>
            <w:r w:rsidR="000A3E09" w:rsidRPr="00947B66">
              <w:rPr>
                <w:i/>
              </w:rPr>
              <w:t xml:space="preserve">Implémentation </w:t>
            </w:r>
            <w:r w:rsidR="00FB7884">
              <w:rPr>
                <w:i/>
              </w:rPr>
              <w:t>du</w:t>
            </w:r>
            <w:r w:rsidR="008D009E" w:rsidRPr="00947B66">
              <w:rPr>
                <w:i/>
              </w:rPr>
              <w:t xml:space="preserve"> f</w:t>
            </w:r>
            <w:r w:rsidR="000A3E09" w:rsidRPr="00947B66">
              <w:rPr>
                <w:i/>
              </w:rPr>
              <w:t>ront</w:t>
            </w:r>
            <w:r w:rsidR="008D009E" w:rsidRPr="00947B66">
              <w:rPr>
                <w:i/>
              </w:rPr>
              <w:t>-</w:t>
            </w:r>
            <w:r w:rsidR="000A3E09" w:rsidRPr="00947B66">
              <w:rPr>
                <w:i/>
              </w:rPr>
              <w:t>end</w:t>
            </w:r>
            <w:r w:rsidR="000A3E09" w:rsidRPr="00947B66">
              <w:t xml:space="preserve"> </w:t>
            </w:r>
            <w:r w:rsidRPr="00947B66">
              <w:t>(</w:t>
            </w:r>
            <w:r w:rsidR="0053518B" w:rsidRPr="0053518B">
              <w:rPr>
                <w:rStyle w:val="Emphaseple"/>
              </w:rPr>
              <w:t>Romain</w:t>
            </w:r>
            <w:r w:rsidRPr="00947B66">
              <w:t xml:space="preserve">, </w:t>
            </w:r>
            <w:r w:rsidR="0053518B">
              <w:rPr>
                <w:rStyle w:val="Emphaseple"/>
              </w:rPr>
              <w:t>S9</w:t>
            </w:r>
            <w:r w:rsidRPr="00947B66">
              <w:rPr>
                <w:rStyle w:val="Emphaseple"/>
              </w:rPr>
              <w:t xml:space="preserve"> </w:t>
            </w:r>
            <w:r w:rsidRPr="00947B66">
              <w:t>-</w:t>
            </w:r>
            <w:r w:rsidR="001C5F1C">
              <w:t xml:space="preserve"> </w:t>
            </w:r>
            <w:r w:rsidR="0053518B" w:rsidRPr="00870FE7">
              <w:rPr>
                <w:rStyle w:val="Emphaseple"/>
              </w:rPr>
              <w:t>S20</w:t>
            </w:r>
            <w:r w:rsidRPr="00947B66">
              <w:rPr>
                <w:rStyle w:val="Emphaseple"/>
              </w:rPr>
              <w:t>,</w:t>
            </w:r>
            <w:r w:rsidR="001C5F1C">
              <w:rPr>
                <w:rStyle w:val="Emphaseple"/>
              </w:rPr>
              <w:t xml:space="preserve"> </w:t>
            </w:r>
            <w:r w:rsidR="0053518B">
              <w:rPr>
                <w:rStyle w:val="Emphaseple"/>
              </w:rPr>
              <w:t>134h</w:t>
            </w:r>
            <w:r w:rsidRPr="00947B66">
              <w:t>)</w:t>
            </w:r>
          </w:p>
          <w:p w:rsidR="00960CBE" w:rsidRPr="00947B66" w:rsidRDefault="000A3E09" w:rsidP="00612F97">
            <w:r w:rsidRPr="00947B66">
              <w:t>Implémentation de l’interface graphique.</w:t>
            </w:r>
          </w:p>
          <w:p w:rsidR="00960CBE" w:rsidRPr="00947B66" w:rsidRDefault="00960CBE" w:rsidP="00612F97"/>
          <w:p w:rsidR="00960CBE" w:rsidRPr="00947B66" w:rsidRDefault="00960CBE" w:rsidP="000A3E09">
            <w:r w:rsidRPr="00947B66">
              <w:rPr>
                <w:i/>
              </w:rPr>
              <w:t>Tache [</w:t>
            </w:r>
            <w:r w:rsidR="000A3E09" w:rsidRPr="00947B66">
              <w:rPr>
                <w:i/>
              </w:rPr>
              <w:t>4</w:t>
            </w:r>
            <w:r w:rsidRPr="00947B66">
              <w:rPr>
                <w:i/>
              </w:rPr>
              <w:t xml:space="preserve">.3] : </w:t>
            </w:r>
            <w:r w:rsidR="000A3E09" w:rsidRPr="00947B66">
              <w:rPr>
                <w:i/>
              </w:rPr>
              <w:t>Tests fonctionnels</w:t>
            </w:r>
            <w:r w:rsidRPr="00947B66">
              <w:t xml:space="preserve"> (</w:t>
            </w:r>
            <w:r w:rsidR="0053518B" w:rsidRPr="0053518B">
              <w:rPr>
                <w:rStyle w:val="Emphaseple"/>
              </w:rPr>
              <w:t>Romain</w:t>
            </w:r>
            <w:r w:rsidRPr="00947B66">
              <w:t xml:space="preserve">, </w:t>
            </w:r>
            <w:r w:rsidR="001C5F1C">
              <w:rPr>
                <w:rStyle w:val="Emphaseple"/>
              </w:rPr>
              <w:t>S9</w:t>
            </w:r>
            <w:r w:rsidRPr="00947B66">
              <w:rPr>
                <w:rStyle w:val="Emphaseple"/>
              </w:rPr>
              <w:t xml:space="preserve"> </w:t>
            </w:r>
            <w:r w:rsidRPr="00947B66">
              <w:t xml:space="preserve">- </w:t>
            </w:r>
            <w:r w:rsidR="0053518B" w:rsidRPr="00870FE7">
              <w:rPr>
                <w:rStyle w:val="Emphaseple"/>
              </w:rPr>
              <w:t>S20</w:t>
            </w:r>
            <w:r w:rsidR="001C5F1C">
              <w:rPr>
                <w:rStyle w:val="Emphaseple"/>
              </w:rPr>
              <w:t xml:space="preserve">, </w:t>
            </w:r>
            <w:r w:rsidR="0053518B">
              <w:rPr>
                <w:rStyle w:val="Emphaseple"/>
              </w:rPr>
              <w:t>54h</w:t>
            </w:r>
            <w:r w:rsidRPr="00947B66">
              <w:t>)</w:t>
            </w:r>
          </w:p>
          <w:p w:rsidR="00960CBE" w:rsidRPr="00947B66" w:rsidRDefault="00F81119" w:rsidP="00612F97">
            <w:r w:rsidRPr="00947B66">
              <w:t>Vérification du fonctionnement de l’application.</w:t>
            </w:r>
          </w:p>
          <w:p w:rsidR="00960CBE" w:rsidRPr="00947B66" w:rsidRDefault="00960CBE" w:rsidP="00612F97"/>
          <w:p w:rsidR="00960CBE" w:rsidRPr="00947B66" w:rsidRDefault="00960CBE" w:rsidP="00612F97"/>
        </w:tc>
      </w:tr>
    </w:tbl>
    <w:p w:rsidR="00960CBE" w:rsidRPr="00947B66" w:rsidRDefault="00960CBE" w:rsidP="00960CBE"/>
    <w:tbl>
      <w:tblPr>
        <w:tblStyle w:val="Grilledutableau"/>
        <w:tblW w:w="0" w:type="auto"/>
        <w:tblLook w:val="04A0"/>
      </w:tblPr>
      <w:tblGrid>
        <w:gridCol w:w="9206"/>
      </w:tblGrid>
      <w:tr w:rsidR="00960CBE" w:rsidRPr="00947B66" w:rsidTr="00612F97">
        <w:tc>
          <w:tcPr>
            <w:tcW w:w="9206" w:type="dxa"/>
          </w:tcPr>
          <w:p w:rsidR="00960CBE" w:rsidRPr="00947B66" w:rsidRDefault="00960CBE" w:rsidP="00D43D27">
            <w:pPr>
              <w:pStyle w:val="Titre3"/>
              <w:rPr>
                <w:rStyle w:val="Emphaseple"/>
                <w:i w:val="0"/>
                <w:iCs w:val="0"/>
                <w:color w:val="4F81BD" w:themeColor="accent1"/>
              </w:rPr>
            </w:pPr>
            <w:r w:rsidRPr="00947B66">
              <w:t>Livrabl</w:t>
            </w:r>
            <w:r w:rsidR="00D43D27" w:rsidRPr="00947B66">
              <w:t>e</w:t>
            </w:r>
          </w:p>
          <w:p w:rsidR="00960CBE" w:rsidRPr="00947B66" w:rsidRDefault="00960CBE" w:rsidP="00612F97"/>
          <w:p w:rsidR="00960CBE" w:rsidRPr="00947B66" w:rsidRDefault="00960CBE" w:rsidP="00612F97">
            <w:r w:rsidRPr="00947B66">
              <w:rPr>
                <w:i/>
              </w:rPr>
              <w:t>Livrable [D</w:t>
            </w:r>
            <w:r w:rsidR="00F81119" w:rsidRPr="00947B66">
              <w:rPr>
                <w:i/>
              </w:rPr>
              <w:t>4</w:t>
            </w:r>
            <w:r w:rsidRPr="00947B66">
              <w:rPr>
                <w:i/>
              </w:rPr>
              <w:t>.1] : Code</w:t>
            </w:r>
            <w:r w:rsidRPr="00947B66">
              <w:t xml:space="preserve"> </w:t>
            </w:r>
            <w:r w:rsidR="00F2030C" w:rsidRPr="00F2030C">
              <w:rPr>
                <w:i/>
              </w:rPr>
              <w:t>source</w:t>
            </w:r>
            <w:r w:rsidR="00963273">
              <w:rPr>
                <w:i/>
              </w:rPr>
              <w:t xml:space="preserve"> </w:t>
            </w:r>
            <w:r w:rsidRPr="00947B66">
              <w:t>(</w:t>
            </w:r>
            <w:r w:rsidR="0053518B" w:rsidRPr="0053518B">
              <w:rPr>
                <w:rStyle w:val="Emphaseple"/>
              </w:rPr>
              <w:t>Romain</w:t>
            </w:r>
            <w:r w:rsidRPr="00947B66">
              <w:t xml:space="preserve">, </w:t>
            </w:r>
            <w:r w:rsidR="00F66B93">
              <w:rPr>
                <w:rStyle w:val="Emphaseple"/>
              </w:rPr>
              <w:t>LOG</w:t>
            </w:r>
            <w:r w:rsidRPr="00947B66">
              <w:t xml:space="preserve">, </w:t>
            </w:r>
            <w:r w:rsidR="00F66B93">
              <w:rPr>
                <w:rStyle w:val="Emphaseple"/>
              </w:rPr>
              <w:t>S19/S20</w:t>
            </w:r>
            <w:r w:rsidRPr="00947B66">
              <w:t>)</w:t>
            </w:r>
          </w:p>
          <w:p w:rsidR="00960CBE" w:rsidRDefault="00960CBE" w:rsidP="00612F97">
            <w:r w:rsidRPr="00947B66">
              <w:t>Le code de l’application contenant l’interface et les fonctionnalités.</w:t>
            </w:r>
          </w:p>
          <w:p w:rsidR="00963273" w:rsidRPr="00947B66" w:rsidRDefault="00963273" w:rsidP="00612F97">
            <w:r>
              <w:t>[Ce livrable sera rendu en deux versions différentes, une pour chaque itération.]</w:t>
            </w:r>
          </w:p>
          <w:p w:rsidR="00960CBE" w:rsidRPr="00947B66" w:rsidRDefault="00960CBE" w:rsidP="00612F97"/>
        </w:tc>
      </w:tr>
    </w:tbl>
    <w:p w:rsidR="00960CBE" w:rsidRPr="00947B66" w:rsidRDefault="00960CBE" w:rsidP="00960CBE">
      <w:pPr>
        <w:sectPr w:rsidR="00960CBE" w:rsidRPr="00947B66" w:rsidSect="00A53E70">
          <w:pgSz w:w="11900" w:h="16840"/>
          <w:pgMar w:top="1417" w:right="1417" w:bottom="1417" w:left="1417" w:header="708" w:footer="708" w:gutter="0"/>
          <w:cols w:space="708"/>
          <w:titlePg/>
          <w:docGrid w:linePitch="360"/>
        </w:sectPr>
      </w:pPr>
    </w:p>
    <w:p w:rsidR="00960CBE" w:rsidRPr="00947B66" w:rsidRDefault="00960CBE" w:rsidP="00960CBE"/>
    <w:tbl>
      <w:tblPr>
        <w:tblStyle w:val="Grilledutableau"/>
        <w:tblW w:w="0" w:type="auto"/>
        <w:tblLayout w:type="fixed"/>
        <w:tblLook w:val="04A0"/>
      </w:tblPr>
      <w:tblGrid>
        <w:gridCol w:w="1384"/>
        <w:gridCol w:w="1246"/>
        <w:gridCol w:w="1315"/>
        <w:gridCol w:w="657"/>
        <w:gridCol w:w="658"/>
        <w:gridCol w:w="1369"/>
        <w:gridCol w:w="275"/>
        <w:gridCol w:w="1426"/>
        <w:gridCol w:w="876"/>
      </w:tblGrid>
      <w:tr w:rsidR="00960CBE" w:rsidRPr="00947B66" w:rsidTr="00612F97">
        <w:tc>
          <w:tcPr>
            <w:tcW w:w="1384" w:type="dxa"/>
            <w:shd w:val="clear" w:color="auto" w:fill="DBE5F1" w:themeFill="accent1" w:themeFillTint="33"/>
          </w:tcPr>
          <w:p w:rsidR="00960CBE" w:rsidRPr="00947B66" w:rsidRDefault="00960CBE" w:rsidP="00612F97">
            <w:r w:rsidRPr="00947B66">
              <w:t>Identifiant</w:t>
            </w:r>
          </w:p>
        </w:tc>
        <w:tc>
          <w:tcPr>
            <w:tcW w:w="3218" w:type="dxa"/>
            <w:gridSpan w:val="3"/>
          </w:tcPr>
          <w:p w:rsidR="00960CBE" w:rsidRPr="00947B66" w:rsidRDefault="00960CBE" w:rsidP="00F81119">
            <w:pPr>
              <w:rPr>
                <w:rStyle w:val="Emphaseple"/>
              </w:rPr>
            </w:pPr>
            <w:r w:rsidRPr="00947B66">
              <w:rPr>
                <w:rStyle w:val="Emphaseple"/>
              </w:rPr>
              <w:t>L</w:t>
            </w:r>
            <w:r w:rsidR="00F81119" w:rsidRPr="00947B66">
              <w:rPr>
                <w:rStyle w:val="Emphaseple"/>
              </w:rPr>
              <w:t>5</w:t>
            </w:r>
          </w:p>
        </w:tc>
        <w:tc>
          <w:tcPr>
            <w:tcW w:w="2302" w:type="dxa"/>
            <w:gridSpan w:val="3"/>
            <w:shd w:val="clear" w:color="auto" w:fill="DBE5F1" w:themeFill="accent1" w:themeFillTint="33"/>
          </w:tcPr>
          <w:p w:rsidR="00960CBE" w:rsidRPr="00947B66" w:rsidRDefault="00960CBE" w:rsidP="00612F97">
            <w:r w:rsidRPr="00947B66">
              <w:t>Date de démarrage</w:t>
            </w:r>
          </w:p>
        </w:tc>
        <w:tc>
          <w:tcPr>
            <w:tcW w:w="2302" w:type="dxa"/>
            <w:gridSpan w:val="2"/>
          </w:tcPr>
          <w:p w:rsidR="00960CBE" w:rsidRPr="00947B66" w:rsidRDefault="00960CBE" w:rsidP="00F81119">
            <w:pPr>
              <w:rPr>
                <w:rStyle w:val="Emphaseple"/>
              </w:rPr>
            </w:pPr>
            <w:r w:rsidRPr="00947B66">
              <w:rPr>
                <w:rStyle w:val="Emphaseple"/>
              </w:rPr>
              <w:t>S</w:t>
            </w:r>
            <w:r w:rsidR="00F81119" w:rsidRPr="00947B66">
              <w:rPr>
                <w:rStyle w:val="Emphaseple"/>
              </w:rPr>
              <w:t>19</w:t>
            </w:r>
          </w:p>
        </w:tc>
      </w:tr>
      <w:tr w:rsidR="00960CBE" w:rsidRPr="00947B66" w:rsidTr="00612F97">
        <w:tc>
          <w:tcPr>
            <w:tcW w:w="1384" w:type="dxa"/>
            <w:shd w:val="clear" w:color="auto" w:fill="DBE5F1" w:themeFill="accent1" w:themeFillTint="33"/>
          </w:tcPr>
          <w:p w:rsidR="00960CBE" w:rsidRPr="00947B66" w:rsidRDefault="00960CBE" w:rsidP="00612F97">
            <w:r w:rsidRPr="00947B66">
              <w:t>Titre</w:t>
            </w:r>
          </w:p>
        </w:tc>
        <w:tc>
          <w:tcPr>
            <w:tcW w:w="7822" w:type="dxa"/>
            <w:gridSpan w:val="8"/>
          </w:tcPr>
          <w:p w:rsidR="00960CBE" w:rsidRPr="00947B66" w:rsidRDefault="00F81119" w:rsidP="00F81119">
            <w:pPr>
              <w:rPr>
                <w:rStyle w:val="Emphaseple"/>
              </w:rPr>
            </w:pPr>
            <w:r w:rsidRPr="00947B66">
              <w:rPr>
                <w:rStyle w:val="Emphaseple"/>
              </w:rPr>
              <w:t>Tests utilisateurs</w:t>
            </w:r>
          </w:p>
        </w:tc>
      </w:tr>
      <w:tr w:rsidR="00960CBE" w:rsidRPr="00947B66" w:rsidTr="00612F97">
        <w:tc>
          <w:tcPr>
            <w:tcW w:w="1384" w:type="dxa"/>
            <w:shd w:val="clear" w:color="auto" w:fill="DBE5F1" w:themeFill="accent1" w:themeFillTint="33"/>
          </w:tcPr>
          <w:p w:rsidR="00960CBE" w:rsidRPr="00947B66" w:rsidRDefault="00960CBE" w:rsidP="00612F97">
            <w:r w:rsidRPr="00947B66">
              <w:t xml:space="preserve">Type </w:t>
            </w:r>
          </w:p>
        </w:tc>
        <w:tc>
          <w:tcPr>
            <w:tcW w:w="7822" w:type="dxa"/>
            <w:gridSpan w:val="8"/>
          </w:tcPr>
          <w:p w:rsidR="00960CBE" w:rsidRPr="00947B66" w:rsidRDefault="00B76056" w:rsidP="00612F97">
            <w:pPr>
              <w:rPr>
                <w:rStyle w:val="Emphaseple"/>
              </w:rPr>
            </w:pPr>
            <w:r w:rsidRPr="00947B66">
              <w:rPr>
                <w:rStyle w:val="Emphaseple"/>
              </w:rPr>
              <w:t>DEMO</w:t>
            </w:r>
          </w:p>
        </w:tc>
      </w:tr>
      <w:tr w:rsidR="00F81119" w:rsidRPr="00947B66" w:rsidTr="00F81119">
        <w:trPr>
          <w:gridAfter w:val="1"/>
          <w:wAfter w:w="876" w:type="dxa"/>
        </w:trPr>
        <w:tc>
          <w:tcPr>
            <w:tcW w:w="1384" w:type="dxa"/>
            <w:shd w:val="clear" w:color="auto" w:fill="DBE5F1" w:themeFill="accent1" w:themeFillTint="33"/>
          </w:tcPr>
          <w:p w:rsidR="00F81119" w:rsidRPr="00947B66" w:rsidRDefault="00F81119" w:rsidP="00612F97">
            <w:r w:rsidRPr="00947B66">
              <w:t>Participant</w:t>
            </w:r>
          </w:p>
        </w:tc>
        <w:tc>
          <w:tcPr>
            <w:tcW w:w="1246" w:type="dxa"/>
            <w:shd w:val="clear" w:color="auto" w:fill="DBE5F1" w:themeFill="accent1" w:themeFillTint="33"/>
          </w:tcPr>
          <w:p w:rsidR="00F81119" w:rsidRPr="00947B66" w:rsidRDefault="00F81119" w:rsidP="00F81119">
            <w:pPr>
              <w:rPr>
                <w:b/>
              </w:rPr>
            </w:pPr>
            <w:r w:rsidRPr="00947B66">
              <w:rPr>
                <w:b/>
              </w:rPr>
              <w:t>Alexis</w:t>
            </w:r>
          </w:p>
        </w:tc>
        <w:tc>
          <w:tcPr>
            <w:tcW w:w="1315" w:type="dxa"/>
            <w:shd w:val="clear" w:color="auto" w:fill="DBE5F1" w:themeFill="accent1" w:themeFillTint="33"/>
          </w:tcPr>
          <w:p w:rsidR="00F81119" w:rsidRPr="00947B66" w:rsidRDefault="00F81119" w:rsidP="00F81119">
            <w:r w:rsidRPr="00947B66">
              <w:t>Romain</w:t>
            </w:r>
          </w:p>
        </w:tc>
        <w:tc>
          <w:tcPr>
            <w:tcW w:w="1315" w:type="dxa"/>
            <w:gridSpan w:val="2"/>
            <w:shd w:val="clear" w:color="auto" w:fill="DBE5F1" w:themeFill="accent1" w:themeFillTint="33"/>
          </w:tcPr>
          <w:p w:rsidR="00F81119" w:rsidRPr="00947B66" w:rsidRDefault="00F81119" w:rsidP="00F81119">
            <w:r w:rsidRPr="00947B66">
              <w:t>Suzy</w:t>
            </w:r>
          </w:p>
        </w:tc>
        <w:tc>
          <w:tcPr>
            <w:tcW w:w="1369" w:type="dxa"/>
            <w:shd w:val="clear" w:color="auto" w:fill="DBE5F1" w:themeFill="accent1" w:themeFillTint="33"/>
          </w:tcPr>
          <w:p w:rsidR="00F81119" w:rsidRPr="00947B66" w:rsidRDefault="00F81119" w:rsidP="00F81119">
            <w:r w:rsidRPr="00947B66">
              <w:t>Christian</w:t>
            </w:r>
          </w:p>
        </w:tc>
        <w:tc>
          <w:tcPr>
            <w:tcW w:w="1701" w:type="dxa"/>
            <w:gridSpan w:val="2"/>
            <w:shd w:val="clear" w:color="auto" w:fill="DBE5F1" w:themeFill="accent1" w:themeFillTint="33"/>
          </w:tcPr>
          <w:p w:rsidR="00F81119" w:rsidRPr="00947B66" w:rsidRDefault="00F81119" w:rsidP="00F81119">
            <w:r w:rsidRPr="00947B66">
              <w:t>Anne-Marie</w:t>
            </w:r>
          </w:p>
        </w:tc>
      </w:tr>
      <w:tr w:rsidR="00F81119" w:rsidRPr="00947B66" w:rsidTr="00F81119">
        <w:trPr>
          <w:gridAfter w:val="1"/>
          <w:wAfter w:w="876" w:type="dxa"/>
        </w:trPr>
        <w:tc>
          <w:tcPr>
            <w:tcW w:w="1384" w:type="dxa"/>
            <w:shd w:val="clear" w:color="auto" w:fill="DBE5F1" w:themeFill="accent1" w:themeFillTint="33"/>
          </w:tcPr>
          <w:p w:rsidR="00F81119" w:rsidRPr="00947B66" w:rsidRDefault="00F81119" w:rsidP="00612F97">
            <w:r w:rsidRPr="00947B66">
              <w:t>Effort</w:t>
            </w:r>
          </w:p>
        </w:tc>
        <w:tc>
          <w:tcPr>
            <w:tcW w:w="1246" w:type="dxa"/>
          </w:tcPr>
          <w:p w:rsidR="00F81119" w:rsidRPr="00947B66" w:rsidRDefault="0053518B" w:rsidP="00612F97">
            <w:r>
              <w:t>14</w:t>
            </w:r>
          </w:p>
        </w:tc>
        <w:tc>
          <w:tcPr>
            <w:tcW w:w="1315" w:type="dxa"/>
          </w:tcPr>
          <w:p w:rsidR="00F81119" w:rsidRPr="00947B66" w:rsidRDefault="0053518B" w:rsidP="00612F97">
            <w:r>
              <w:t>10</w:t>
            </w:r>
          </w:p>
        </w:tc>
        <w:tc>
          <w:tcPr>
            <w:tcW w:w="1315" w:type="dxa"/>
            <w:gridSpan w:val="2"/>
          </w:tcPr>
          <w:p w:rsidR="00F81119" w:rsidRPr="00947B66" w:rsidRDefault="0053518B" w:rsidP="00612F97">
            <w:r>
              <w:t>10</w:t>
            </w:r>
          </w:p>
        </w:tc>
        <w:tc>
          <w:tcPr>
            <w:tcW w:w="1369" w:type="dxa"/>
            <w:shd w:val="clear" w:color="auto" w:fill="DBE5F1" w:themeFill="accent1" w:themeFillTint="33"/>
          </w:tcPr>
          <w:p w:rsidR="00F81119" w:rsidRPr="00947B66" w:rsidRDefault="006E64E9" w:rsidP="00612F97">
            <w:r>
              <w:t>0</w:t>
            </w:r>
          </w:p>
        </w:tc>
        <w:tc>
          <w:tcPr>
            <w:tcW w:w="1701" w:type="dxa"/>
            <w:gridSpan w:val="2"/>
            <w:shd w:val="clear" w:color="auto" w:fill="DBE5F1" w:themeFill="accent1" w:themeFillTint="33"/>
          </w:tcPr>
          <w:p w:rsidR="00F81119" w:rsidRPr="00947B66" w:rsidRDefault="006E64E9" w:rsidP="00612F97">
            <w:r>
              <w:t>0</w:t>
            </w:r>
          </w:p>
        </w:tc>
      </w:tr>
    </w:tbl>
    <w:p w:rsidR="00960CBE" w:rsidRPr="00947B66" w:rsidRDefault="00960CBE" w:rsidP="00960CBE"/>
    <w:tbl>
      <w:tblPr>
        <w:tblStyle w:val="Grilledutableau"/>
        <w:tblW w:w="0" w:type="auto"/>
        <w:tblLook w:val="04A0"/>
      </w:tblPr>
      <w:tblGrid>
        <w:gridCol w:w="9206"/>
      </w:tblGrid>
      <w:tr w:rsidR="00960CBE" w:rsidRPr="00947B66" w:rsidTr="00612F97">
        <w:tc>
          <w:tcPr>
            <w:tcW w:w="9206" w:type="dxa"/>
          </w:tcPr>
          <w:p w:rsidR="00960CBE" w:rsidRPr="00947B66" w:rsidRDefault="00960CBE" w:rsidP="00612F97">
            <w:pPr>
              <w:pStyle w:val="Titre3"/>
            </w:pPr>
            <w:r w:rsidRPr="00947B66">
              <w:t>Objectifs du lot</w:t>
            </w:r>
          </w:p>
          <w:p w:rsidR="00960CBE" w:rsidRPr="00947B66" w:rsidRDefault="00960CBE" w:rsidP="00612F97"/>
          <w:p w:rsidR="00960CBE" w:rsidRPr="00947B66" w:rsidRDefault="00960CBE" w:rsidP="00612F97">
            <w:pPr>
              <w:rPr>
                <w:i/>
                <w:iCs/>
              </w:rPr>
            </w:pPr>
            <w:r w:rsidRPr="00947B66">
              <w:rPr>
                <w:i/>
                <w:iCs/>
              </w:rPr>
              <w:t>Faire tester l’application par des utilisateurs</w:t>
            </w:r>
          </w:p>
          <w:p w:rsidR="00960CBE" w:rsidRPr="00947B66" w:rsidRDefault="00960CBE" w:rsidP="00612F97"/>
          <w:p w:rsidR="00960CBE" w:rsidRPr="00947B66" w:rsidRDefault="0053518B" w:rsidP="00612F97">
            <w:pPr>
              <w:pStyle w:val="Paragraphedeliste"/>
              <w:numPr>
                <w:ilvl w:val="0"/>
                <w:numId w:val="9"/>
              </w:numPr>
            </w:pPr>
            <w:r>
              <w:t>Présentation</w:t>
            </w:r>
          </w:p>
          <w:p w:rsidR="00960CBE" w:rsidRPr="00947B66" w:rsidRDefault="00960CBE" w:rsidP="00612F97">
            <w:pPr>
              <w:pStyle w:val="Paragraphedeliste"/>
              <w:numPr>
                <w:ilvl w:val="0"/>
                <w:numId w:val="9"/>
              </w:numPr>
            </w:pPr>
            <w:r w:rsidRPr="00947B66">
              <w:t>Retours utilisateurs</w:t>
            </w:r>
          </w:p>
          <w:p w:rsidR="00960CBE" w:rsidRPr="00947B66" w:rsidRDefault="00960CBE" w:rsidP="00612F97"/>
        </w:tc>
      </w:tr>
    </w:tbl>
    <w:p w:rsidR="00960CBE" w:rsidRPr="00947B66" w:rsidRDefault="00960CBE" w:rsidP="00960CBE"/>
    <w:tbl>
      <w:tblPr>
        <w:tblStyle w:val="Grilledutableau"/>
        <w:tblW w:w="0" w:type="auto"/>
        <w:tblLook w:val="04A0"/>
      </w:tblPr>
      <w:tblGrid>
        <w:gridCol w:w="9206"/>
      </w:tblGrid>
      <w:tr w:rsidR="00960CBE" w:rsidRPr="00947B66" w:rsidTr="00612F97">
        <w:tc>
          <w:tcPr>
            <w:tcW w:w="9206" w:type="dxa"/>
          </w:tcPr>
          <w:p w:rsidR="00960CBE" w:rsidRPr="00947B66" w:rsidRDefault="00960CBE" w:rsidP="00612F97">
            <w:pPr>
              <w:pStyle w:val="Titre3"/>
            </w:pPr>
            <w:r w:rsidRPr="00947B66">
              <w:t>Description du lot</w:t>
            </w:r>
          </w:p>
          <w:p w:rsidR="00960CBE" w:rsidRPr="00947B66" w:rsidRDefault="00960CBE" w:rsidP="00612F97"/>
          <w:p w:rsidR="00960CBE" w:rsidRPr="00947B66" w:rsidRDefault="00960CBE" w:rsidP="0053518B">
            <w:r w:rsidRPr="0053518B">
              <w:rPr>
                <w:i/>
              </w:rPr>
              <w:t>Tache [</w:t>
            </w:r>
            <w:r w:rsidR="00F81119" w:rsidRPr="0053518B">
              <w:rPr>
                <w:i/>
              </w:rPr>
              <w:t>5</w:t>
            </w:r>
            <w:r w:rsidR="0053518B" w:rsidRPr="0053518B">
              <w:rPr>
                <w:i/>
              </w:rPr>
              <w:t>.1] : Présentation</w:t>
            </w:r>
            <w:r w:rsidRPr="00947B66">
              <w:t xml:space="preserve"> </w:t>
            </w:r>
            <w:r w:rsidR="002119C8">
              <w:t xml:space="preserve">aux utilisateurs </w:t>
            </w:r>
            <w:r w:rsidRPr="00947B66">
              <w:t>(</w:t>
            </w:r>
            <w:r w:rsidR="004D47CB">
              <w:rPr>
                <w:rStyle w:val="Emphaseple"/>
              </w:rPr>
              <w:t>Alexis</w:t>
            </w:r>
            <w:r w:rsidRPr="00947B66">
              <w:t xml:space="preserve">, </w:t>
            </w:r>
            <w:r w:rsidR="0053518B">
              <w:rPr>
                <w:rStyle w:val="Emphaseple"/>
              </w:rPr>
              <w:t>S19</w:t>
            </w:r>
            <w:r w:rsidRPr="00947B66">
              <w:rPr>
                <w:rStyle w:val="Emphaseple"/>
              </w:rPr>
              <w:t xml:space="preserve"> </w:t>
            </w:r>
            <w:r w:rsidR="004D47CB">
              <w:t>–</w:t>
            </w:r>
            <w:r w:rsidRPr="00947B66">
              <w:t xml:space="preserve"> </w:t>
            </w:r>
            <w:r w:rsidR="004D47CB">
              <w:rPr>
                <w:rStyle w:val="Emphaseple"/>
              </w:rPr>
              <w:t>S2</w:t>
            </w:r>
            <w:r w:rsidR="0053518B">
              <w:rPr>
                <w:rStyle w:val="Emphaseple"/>
              </w:rPr>
              <w:t>1</w:t>
            </w:r>
            <w:r w:rsidRPr="00947B66">
              <w:rPr>
                <w:rStyle w:val="Emphaseple"/>
              </w:rPr>
              <w:t xml:space="preserve">, </w:t>
            </w:r>
            <w:r w:rsidR="004D47CB">
              <w:rPr>
                <w:rStyle w:val="Emphaseple"/>
              </w:rPr>
              <w:t>2</w:t>
            </w:r>
            <w:r w:rsidR="0053518B">
              <w:rPr>
                <w:rStyle w:val="Emphaseple"/>
              </w:rPr>
              <w:t>4h</w:t>
            </w:r>
            <w:r w:rsidRPr="00947B66">
              <w:t>)</w:t>
            </w:r>
          </w:p>
          <w:p w:rsidR="00960CBE" w:rsidRPr="00947B66" w:rsidRDefault="00960CBE" w:rsidP="00612F97">
            <w:pPr>
              <w:rPr>
                <w:rStyle w:val="Emphaseple"/>
                <w:i w:val="0"/>
                <w:iCs w:val="0"/>
                <w:color w:val="auto"/>
              </w:rPr>
            </w:pPr>
            <w:r w:rsidRPr="00947B66">
              <w:t>Présent</w:t>
            </w:r>
            <w:r w:rsidR="00F81119" w:rsidRPr="00947B66">
              <w:t>ation de</w:t>
            </w:r>
            <w:r w:rsidRPr="00947B66">
              <w:t xml:space="preserve"> l’application aux utilisateurs. Ils testeront ses fonctionnalités et son utilisation sur plusieurs supports</w:t>
            </w:r>
            <w:r w:rsidR="00F81119" w:rsidRPr="00947B66">
              <w:t>.</w:t>
            </w:r>
          </w:p>
          <w:p w:rsidR="00960CBE" w:rsidRPr="00947B66" w:rsidRDefault="00960CBE" w:rsidP="00612F97"/>
          <w:p w:rsidR="00960CBE" w:rsidRPr="00947B66" w:rsidRDefault="00960CBE" w:rsidP="00612F97">
            <w:r w:rsidRPr="00947B66">
              <w:rPr>
                <w:i/>
              </w:rPr>
              <w:t>Tache [</w:t>
            </w:r>
            <w:r w:rsidR="00F81119" w:rsidRPr="00947B66">
              <w:rPr>
                <w:i/>
              </w:rPr>
              <w:t>5</w:t>
            </w:r>
            <w:r w:rsidRPr="00947B66">
              <w:rPr>
                <w:i/>
              </w:rPr>
              <w:t>.2] : Retours utilisateurs</w:t>
            </w:r>
            <w:r w:rsidRPr="00947B66">
              <w:t xml:space="preserve"> (</w:t>
            </w:r>
            <w:r w:rsidR="004D47CB">
              <w:rPr>
                <w:rStyle w:val="Emphaseple"/>
              </w:rPr>
              <w:t>Alexis</w:t>
            </w:r>
            <w:r w:rsidRPr="00947B66">
              <w:t xml:space="preserve">, </w:t>
            </w:r>
            <w:r w:rsidR="0053518B">
              <w:rPr>
                <w:rStyle w:val="Emphaseple"/>
              </w:rPr>
              <w:t>S19</w:t>
            </w:r>
            <w:r w:rsidRPr="00947B66">
              <w:rPr>
                <w:rStyle w:val="Emphaseple"/>
              </w:rPr>
              <w:t xml:space="preserve"> </w:t>
            </w:r>
            <w:r w:rsidRPr="00947B66">
              <w:t xml:space="preserve">- </w:t>
            </w:r>
            <w:r w:rsidR="0053518B">
              <w:rPr>
                <w:rStyle w:val="Emphaseple"/>
              </w:rPr>
              <w:t>S21</w:t>
            </w:r>
            <w:r w:rsidRPr="00947B66">
              <w:rPr>
                <w:rStyle w:val="Emphaseple"/>
              </w:rPr>
              <w:t xml:space="preserve">, </w:t>
            </w:r>
            <w:r w:rsidR="0053518B">
              <w:rPr>
                <w:rStyle w:val="Emphaseple"/>
              </w:rPr>
              <w:t>10h</w:t>
            </w:r>
            <w:r w:rsidRPr="00947B66">
              <w:t>)</w:t>
            </w:r>
          </w:p>
          <w:p w:rsidR="00960CBE" w:rsidRPr="00947B66" w:rsidRDefault="00F81119" w:rsidP="00612F97">
            <w:r w:rsidRPr="00947B66">
              <w:t xml:space="preserve">Analyse des retours et des éventuelles améliorations </w:t>
            </w:r>
            <w:r w:rsidR="007B1379">
              <w:t>évoquées</w:t>
            </w:r>
            <w:r w:rsidRPr="00947B66">
              <w:t xml:space="preserve"> par les tests utilisateurs</w:t>
            </w:r>
            <w:r w:rsidR="00960CBE" w:rsidRPr="00947B66">
              <w:t>.</w:t>
            </w:r>
          </w:p>
          <w:p w:rsidR="00960CBE" w:rsidRPr="00947B66" w:rsidRDefault="00960CBE" w:rsidP="00612F97"/>
        </w:tc>
      </w:tr>
    </w:tbl>
    <w:p w:rsidR="00960CBE" w:rsidRPr="00947B66" w:rsidRDefault="00960CBE" w:rsidP="00960CBE"/>
    <w:tbl>
      <w:tblPr>
        <w:tblStyle w:val="Grilledutableau"/>
        <w:tblW w:w="0" w:type="auto"/>
        <w:tblLook w:val="04A0"/>
      </w:tblPr>
      <w:tblGrid>
        <w:gridCol w:w="9206"/>
      </w:tblGrid>
      <w:tr w:rsidR="00960CBE" w:rsidRPr="00947B66" w:rsidTr="00612F97">
        <w:tc>
          <w:tcPr>
            <w:tcW w:w="9206" w:type="dxa"/>
          </w:tcPr>
          <w:p w:rsidR="00960CBE" w:rsidRPr="00947B66" w:rsidRDefault="00F81119" w:rsidP="00F81119">
            <w:pPr>
              <w:pStyle w:val="Titre3"/>
            </w:pPr>
            <w:r w:rsidRPr="00947B66">
              <w:t>Livrable</w:t>
            </w:r>
          </w:p>
          <w:p w:rsidR="00F81119" w:rsidRPr="00947B66" w:rsidRDefault="00F81119" w:rsidP="00F81119"/>
          <w:p w:rsidR="00960CBE" w:rsidRPr="00947B66" w:rsidRDefault="00960CBE" w:rsidP="00612F97">
            <w:r w:rsidRPr="00947B66">
              <w:rPr>
                <w:i/>
              </w:rPr>
              <w:t>Livrable [D</w:t>
            </w:r>
            <w:r w:rsidR="00F25446" w:rsidRPr="00947B66">
              <w:rPr>
                <w:i/>
              </w:rPr>
              <w:t>5</w:t>
            </w:r>
            <w:r w:rsidRPr="00947B66">
              <w:rPr>
                <w:i/>
              </w:rPr>
              <w:t xml:space="preserve">.1] : </w:t>
            </w:r>
            <w:r w:rsidR="00963273" w:rsidRPr="00947B66">
              <w:t xml:space="preserve">Rapport de retour sur tests utilisateur </w:t>
            </w:r>
            <w:r w:rsidRPr="00947B66">
              <w:t>(</w:t>
            </w:r>
            <w:r w:rsidR="0053518B" w:rsidRPr="0053518B">
              <w:rPr>
                <w:rStyle w:val="Emphaseple"/>
              </w:rPr>
              <w:t>Alexis</w:t>
            </w:r>
            <w:r w:rsidRPr="00947B66">
              <w:t xml:space="preserve">, </w:t>
            </w:r>
            <w:r w:rsidR="00F66B93">
              <w:rPr>
                <w:rStyle w:val="Emphaseple"/>
              </w:rPr>
              <w:t>DOC</w:t>
            </w:r>
            <w:r w:rsidRPr="00947B66">
              <w:t xml:space="preserve">, </w:t>
            </w:r>
            <w:r w:rsidR="00F66B93">
              <w:rPr>
                <w:rStyle w:val="Emphaseple"/>
              </w:rPr>
              <w:t>S20/S21</w:t>
            </w:r>
            <w:r w:rsidRPr="00947B66">
              <w:t>)</w:t>
            </w:r>
          </w:p>
          <w:p w:rsidR="00960CBE" w:rsidRDefault="007B1379" w:rsidP="00612F97">
            <w:r>
              <w:t>Description</w:t>
            </w:r>
            <w:r w:rsidR="00F81119" w:rsidRPr="00947B66">
              <w:t xml:space="preserve"> des retours des utilisateurs lors des tests de l’application</w:t>
            </w:r>
            <w:r w:rsidR="00960CBE" w:rsidRPr="00947B66">
              <w:t>.</w:t>
            </w:r>
          </w:p>
          <w:p w:rsidR="00963273" w:rsidRPr="00947B66" w:rsidRDefault="00963273" w:rsidP="00612F97">
            <w:r>
              <w:t>[Ce livrable sera rendu en deux versions différentes, une pour chaque itération.]</w:t>
            </w:r>
          </w:p>
          <w:p w:rsidR="00960CBE" w:rsidRPr="00947B66" w:rsidRDefault="00960CBE" w:rsidP="00612F97"/>
        </w:tc>
      </w:tr>
    </w:tbl>
    <w:p w:rsidR="00960CBE" w:rsidRPr="00947B66" w:rsidRDefault="00960CBE"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E51C4B" w:rsidRPr="00947B66" w:rsidRDefault="00E51C4B" w:rsidP="005D7D3E"/>
    <w:p w:rsidR="00E51C4B" w:rsidRPr="00947B66" w:rsidRDefault="00E51C4B" w:rsidP="005D7D3E"/>
    <w:p w:rsidR="00E51C4B" w:rsidRPr="00947B66" w:rsidRDefault="00E51C4B" w:rsidP="005D7D3E"/>
    <w:p w:rsidR="00980405" w:rsidRPr="00947B66" w:rsidRDefault="00980405" w:rsidP="005D7D3E"/>
    <w:p w:rsidR="00437851" w:rsidRPr="00947B66" w:rsidRDefault="00D42F03" w:rsidP="00D42F03">
      <w:pPr>
        <w:pStyle w:val="Titre2"/>
      </w:pPr>
      <w:bookmarkStart w:id="438" w:name="_Toc371657962"/>
      <w:r w:rsidRPr="00947B66">
        <w:t>Résumé de l’effort</w:t>
      </w:r>
      <w:bookmarkEnd w:id="438"/>
    </w:p>
    <w:p w:rsidR="00D42F03" w:rsidRPr="00947B66" w:rsidRDefault="00D42F03" w:rsidP="00D42F03"/>
    <w:p w:rsidR="0058269F" w:rsidRDefault="0058269F" w:rsidP="00D42F03">
      <w:pPr>
        <w:rPr>
          <w:rStyle w:val="Emphaseple"/>
        </w:rPr>
      </w:pPr>
    </w:p>
    <w:p w:rsidR="00DC4E61" w:rsidRDefault="00DC4E61" w:rsidP="00D42F03">
      <w:pPr>
        <w:rPr>
          <w:rStyle w:val="Emphaseple"/>
        </w:rPr>
      </w:pPr>
    </w:p>
    <w:p w:rsidR="00DC4E61" w:rsidRPr="00947B66" w:rsidRDefault="00DC4E61" w:rsidP="00D42F03"/>
    <w:p w:rsidR="00310135" w:rsidRPr="00947B66" w:rsidRDefault="00310135" w:rsidP="00310135">
      <w:pPr>
        <w:pStyle w:val="Lgende"/>
        <w:keepNext/>
      </w:pPr>
      <w:r w:rsidRPr="00947B66">
        <w:t xml:space="preserve">Tableau </w:t>
      </w:r>
      <w:r w:rsidR="00DD6BFE" w:rsidRPr="00947B66">
        <w:fldChar w:fldCharType="begin"/>
      </w:r>
      <w:r w:rsidRPr="00947B66">
        <w:instrText xml:space="preserve"> SEQ Tableau \* ARABIC </w:instrText>
      </w:r>
      <w:r w:rsidR="00DD6BFE" w:rsidRPr="00947B66">
        <w:fldChar w:fldCharType="separate"/>
      </w:r>
      <w:r w:rsidR="001E7F86" w:rsidRPr="00947B66">
        <w:rPr>
          <w:noProof/>
        </w:rPr>
        <w:t>4</w:t>
      </w:r>
      <w:r w:rsidR="00DD6BFE" w:rsidRPr="00947B66">
        <w:fldChar w:fldCharType="end"/>
      </w:r>
      <w:r w:rsidRPr="00947B66">
        <w:t xml:space="preserve"> - Résumé de l'effort</w:t>
      </w:r>
    </w:p>
    <w:tbl>
      <w:tblPr>
        <w:tblStyle w:val="Grilledutableau"/>
        <w:tblW w:w="0" w:type="auto"/>
        <w:tblLayout w:type="fixed"/>
        <w:tblLook w:val="04A0"/>
      </w:tblPr>
      <w:tblGrid>
        <w:gridCol w:w="5211"/>
        <w:gridCol w:w="709"/>
        <w:gridCol w:w="871"/>
        <w:gridCol w:w="759"/>
        <w:gridCol w:w="780"/>
        <w:gridCol w:w="850"/>
      </w:tblGrid>
      <w:tr w:rsidR="00F81119" w:rsidRPr="00947B66" w:rsidTr="00E848C9">
        <w:trPr>
          <w:trHeight w:val="421"/>
        </w:trPr>
        <w:tc>
          <w:tcPr>
            <w:tcW w:w="5211" w:type="dxa"/>
            <w:shd w:val="clear" w:color="auto" w:fill="DBE5F1" w:themeFill="accent1" w:themeFillTint="33"/>
          </w:tcPr>
          <w:p w:rsidR="00F81119" w:rsidRPr="00947B66" w:rsidRDefault="00F81119" w:rsidP="003207D2">
            <w:pPr>
              <w:jc w:val="left"/>
            </w:pPr>
          </w:p>
        </w:tc>
        <w:tc>
          <w:tcPr>
            <w:tcW w:w="709" w:type="dxa"/>
            <w:shd w:val="clear" w:color="auto" w:fill="DBE5F1" w:themeFill="accent1" w:themeFillTint="33"/>
          </w:tcPr>
          <w:p w:rsidR="00F81119" w:rsidRPr="00947B66" w:rsidRDefault="005E7686" w:rsidP="0036761B">
            <w:pPr>
              <w:rPr>
                <w:sz w:val="16"/>
                <w:szCs w:val="16"/>
              </w:rPr>
            </w:pPr>
            <w:r>
              <w:rPr>
                <w:sz w:val="16"/>
                <w:szCs w:val="16"/>
              </w:rPr>
              <w:t>Suzy</w:t>
            </w:r>
          </w:p>
        </w:tc>
        <w:tc>
          <w:tcPr>
            <w:tcW w:w="871" w:type="dxa"/>
            <w:shd w:val="clear" w:color="auto" w:fill="DBE5F1" w:themeFill="accent1" w:themeFillTint="33"/>
          </w:tcPr>
          <w:p w:rsidR="00F81119" w:rsidRPr="00947B66" w:rsidRDefault="0036761B" w:rsidP="0036761B">
            <w:pPr>
              <w:rPr>
                <w:sz w:val="16"/>
                <w:szCs w:val="16"/>
              </w:rPr>
            </w:pPr>
            <w:r w:rsidRPr="00947B66">
              <w:rPr>
                <w:sz w:val="16"/>
                <w:szCs w:val="16"/>
              </w:rPr>
              <w:t>Romain</w:t>
            </w:r>
          </w:p>
        </w:tc>
        <w:tc>
          <w:tcPr>
            <w:tcW w:w="759" w:type="dxa"/>
            <w:shd w:val="clear" w:color="auto" w:fill="DBE5F1" w:themeFill="accent1" w:themeFillTint="33"/>
          </w:tcPr>
          <w:p w:rsidR="00F81119" w:rsidRPr="00947B66" w:rsidRDefault="005E7686" w:rsidP="0036761B">
            <w:pPr>
              <w:rPr>
                <w:sz w:val="16"/>
                <w:szCs w:val="16"/>
              </w:rPr>
            </w:pPr>
            <w:r>
              <w:rPr>
                <w:sz w:val="16"/>
                <w:szCs w:val="16"/>
              </w:rPr>
              <w:t>Alexis</w:t>
            </w:r>
          </w:p>
        </w:tc>
        <w:tc>
          <w:tcPr>
            <w:tcW w:w="780" w:type="dxa"/>
            <w:shd w:val="clear" w:color="auto" w:fill="DBE5F1" w:themeFill="accent1" w:themeFillTint="33"/>
          </w:tcPr>
          <w:p w:rsidR="00F81119" w:rsidRPr="00947B66" w:rsidRDefault="0036761B" w:rsidP="0036761B">
            <w:pPr>
              <w:rPr>
                <w:sz w:val="16"/>
                <w:szCs w:val="16"/>
              </w:rPr>
            </w:pPr>
            <w:r w:rsidRPr="00947B66">
              <w:rPr>
                <w:sz w:val="16"/>
                <w:szCs w:val="16"/>
              </w:rPr>
              <w:t>Anne-Marie</w:t>
            </w:r>
          </w:p>
        </w:tc>
        <w:tc>
          <w:tcPr>
            <w:tcW w:w="850" w:type="dxa"/>
            <w:shd w:val="clear" w:color="auto" w:fill="DBE5F1" w:themeFill="accent1" w:themeFillTint="33"/>
          </w:tcPr>
          <w:p w:rsidR="00F81119" w:rsidRPr="00947B66" w:rsidRDefault="0036761B" w:rsidP="0036761B">
            <w:pPr>
              <w:rPr>
                <w:sz w:val="16"/>
                <w:szCs w:val="16"/>
              </w:rPr>
            </w:pPr>
            <w:r w:rsidRPr="00947B66">
              <w:rPr>
                <w:sz w:val="16"/>
                <w:szCs w:val="16"/>
              </w:rPr>
              <w:t>Christian</w:t>
            </w:r>
          </w:p>
        </w:tc>
      </w:tr>
      <w:tr w:rsidR="00F81119" w:rsidRPr="00947B66" w:rsidTr="0036761B">
        <w:trPr>
          <w:trHeight w:val="312"/>
        </w:trPr>
        <w:tc>
          <w:tcPr>
            <w:tcW w:w="5211" w:type="dxa"/>
            <w:shd w:val="clear" w:color="auto" w:fill="DBE5F1" w:themeFill="accent1" w:themeFillTint="33"/>
          </w:tcPr>
          <w:p w:rsidR="00F81119" w:rsidRPr="00947B66" w:rsidRDefault="00F81119" w:rsidP="00461D9A">
            <w:r w:rsidRPr="00947B66">
              <w:t xml:space="preserve">L1 – Management </w:t>
            </w:r>
          </w:p>
        </w:tc>
        <w:tc>
          <w:tcPr>
            <w:tcW w:w="709" w:type="dxa"/>
          </w:tcPr>
          <w:p w:rsidR="00F81119" w:rsidRPr="00947B66" w:rsidRDefault="00F81119" w:rsidP="0040682A"/>
        </w:tc>
        <w:tc>
          <w:tcPr>
            <w:tcW w:w="871" w:type="dxa"/>
          </w:tcPr>
          <w:p w:rsidR="00F81119" w:rsidRPr="00947B66" w:rsidRDefault="00F81119" w:rsidP="0040682A"/>
        </w:tc>
        <w:tc>
          <w:tcPr>
            <w:tcW w:w="759" w:type="dxa"/>
          </w:tcPr>
          <w:p w:rsidR="00F81119" w:rsidRPr="00947B66" w:rsidRDefault="00F81119" w:rsidP="0040682A"/>
        </w:tc>
        <w:tc>
          <w:tcPr>
            <w:tcW w:w="780" w:type="dxa"/>
            <w:shd w:val="clear" w:color="auto" w:fill="DBE5F1" w:themeFill="accent1" w:themeFillTint="33"/>
          </w:tcPr>
          <w:p w:rsidR="00F81119" w:rsidRPr="00947B66" w:rsidRDefault="00F81119" w:rsidP="0040682A"/>
        </w:tc>
        <w:tc>
          <w:tcPr>
            <w:tcW w:w="850" w:type="dxa"/>
            <w:shd w:val="clear" w:color="auto" w:fill="DBE5F1" w:themeFill="accent1" w:themeFillTint="33"/>
          </w:tcPr>
          <w:p w:rsidR="00F81119" w:rsidRPr="00947B66" w:rsidRDefault="00F81119" w:rsidP="0040682A"/>
        </w:tc>
      </w:tr>
      <w:tr w:rsidR="00F81119" w:rsidRPr="00947B66" w:rsidTr="0036761B">
        <w:trPr>
          <w:trHeight w:val="298"/>
        </w:trPr>
        <w:tc>
          <w:tcPr>
            <w:tcW w:w="5211" w:type="dxa"/>
            <w:shd w:val="clear" w:color="auto" w:fill="DBE5F1" w:themeFill="accent1" w:themeFillTint="33"/>
          </w:tcPr>
          <w:p w:rsidR="00F81119" w:rsidRPr="00947B66" w:rsidRDefault="00F81119" w:rsidP="0040682A">
            <w:r w:rsidRPr="00947B66">
              <w:t xml:space="preserve">  T1.1 – Planification</w:t>
            </w:r>
          </w:p>
        </w:tc>
        <w:tc>
          <w:tcPr>
            <w:tcW w:w="709" w:type="dxa"/>
          </w:tcPr>
          <w:p w:rsidR="00F81119" w:rsidRPr="00947B66" w:rsidRDefault="00F81119" w:rsidP="0040682A">
            <w:r w:rsidRPr="00947B66">
              <w:t>48</w:t>
            </w:r>
          </w:p>
        </w:tc>
        <w:tc>
          <w:tcPr>
            <w:tcW w:w="871" w:type="dxa"/>
          </w:tcPr>
          <w:p w:rsidR="00F81119" w:rsidRPr="00947B66" w:rsidRDefault="00F81119" w:rsidP="0040682A">
            <w:r w:rsidRPr="00947B66">
              <w:t>48</w:t>
            </w:r>
          </w:p>
        </w:tc>
        <w:tc>
          <w:tcPr>
            <w:tcW w:w="759" w:type="dxa"/>
          </w:tcPr>
          <w:p w:rsidR="00F81119" w:rsidRPr="00947B66" w:rsidRDefault="00F81119" w:rsidP="0040682A">
            <w:r w:rsidRPr="00947B66">
              <w:t>48</w:t>
            </w:r>
          </w:p>
        </w:tc>
        <w:tc>
          <w:tcPr>
            <w:tcW w:w="780" w:type="dxa"/>
            <w:shd w:val="clear" w:color="auto" w:fill="DBE5F1" w:themeFill="accent1" w:themeFillTint="33"/>
          </w:tcPr>
          <w:p w:rsidR="00F81119" w:rsidRPr="00947B66" w:rsidRDefault="00F81119" w:rsidP="0040682A"/>
        </w:tc>
        <w:tc>
          <w:tcPr>
            <w:tcW w:w="850" w:type="dxa"/>
            <w:shd w:val="clear" w:color="auto" w:fill="DBE5F1" w:themeFill="accent1" w:themeFillTint="33"/>
          </w:tcPr>
          <w:p w:rsidR="00F81119" w:rsidRPr="00947B66" w:rsidRDefault="00F81119" w:rsidP="0040682A"/>
        </w:tc>
      </w:tr>
      <w:tr w:rsidR="00F81119" w:rsidRPr="00947B66" w:rsidTr="0036761B">
        <w:trPr>
          <w:trHeight w:val="312"/>
        </w:trPr>
        <w:tc>
          <w:tcPr>
            <w:tcW w:w="5211" w:type="dxa"/>
            <w:shd w:val="clear" w:color="auto" w:fill="DBE5F1" w:themeFill="accent1" w:themeFillTint="33"/>
          </w:tcPr>
          <w:p w:rsidR="00F81119" w:rsidRPr="00947B66" w:rsidRDefault="00F81119" w:rsidP="0036761B">
            <w:pPr>
              <w:tabs>
                <w:tab w:val="right" w:pos="4995"/>
              </w:tabs>
            </w:pPr>
            <w:r w:rsidRPr="00947B66">
              <w:t xml:space="preserve">  T1.2 – Suivi de projet</w:t>
            </w:r>
            <w:r w:rsidR="0036761B" w:rsidRPr="00947B66">
              <w:tab/>
            </w:r>
          </w:p>
        </w:tc>
        <w:tc>
          <w:tcPr>
            <w:tcW w:w="709" w:type="dxa"/>
          </w:tcPr>
          <w:p w:rsidR="00F81119" w:rsidRPr="00947B66" w:rsidRDefault="00907261" w:rsidP="0040682A">
            <w:r>
              <w:t>37</w:t>
            </w:r>
          </w:p>
        </w:tc>
        <w:tc>
          <w:tcPr>
            <w:tcW w:w="871" w:type="dxa"/>
          </w:tcPr>
          <w:p w:rsidR="00F81119" w:rsidRPr="00947B66" w:rsidRDefault="00907261" w:rsidP="0040682A">
            <w:r>
              <w:t>25</w:t>
            </w:r>
          </w:p>
        </w:tc>
        <w:tc>
          <w:tcPr>
            <w:tcW w:w="759" w:type="dxa"/>
          </w:tcPr>
          <w:p w:rsidR="00F81119" w:rsidRPr="00947B66" w:rsidRDefault="00907261" w:rsidP="0040682A">
            <w:r>
              <w:t>25</w:t>
            </w:r>
          </w:p>
        </w:tc>
        <w:tc>
          <w:tcPr>
            <w:tcW w:w="780" w:type="dxa"/>
            <w:shd w:val="clear" w:color="auto" w:fill="DBE5F1" w:themeFill="accent1" w:themeFillTint="33"/>
          </w:tcPr>
          <w:p w:rsidR="00F81119" w:rsidRPr="00947B66" w:rsidRDefault="006E64E9" w:rsidP="0040682A">
            <w:r>
              <w:t>51</w:t>
            </w:r>
          </w:p>
        </w:tc>
        <w:tc>
          <w:tcPr>
            <w:tcW w:w="850" w:type="dxa"/>
            <w:shd w:val="clear" w:color="auto" w:fill="DBE5F1" w:themeFill="accent1" w:themeFillTint="33"/>
          </w:tcPr>
          <w:p w:rsidR="00F81119" w:rsidRPr="00947B66" w:rsidRDefault="006E64E9" w:rsidP="0040682A">
            <w:r>
              <w:t>51</w:t>
            </w:r>
          </w:p>
        </w:tc>
      </w:tr>
      <w:tr w:rsidR="0036761B" w:rsidRPr="00947B66" w:rsidTr="0036761B">
        <w:trPr>
          <w:trHeight w:val="312"/>
        </w:trPr>
        <w:tc>
          <w:tcPr>
            <w:tcW w:w="5211" w:type="dxa"/>
            <w:shd w:val="clear" w:color="auto" w:fill="DBE5F1" w:themeFill="accent1" w:themeFillTint="33"/>
          </w:tcPr>
          <w:p w:rsidR="0036761B" w:rsidRPr="00947B66" w:rsidRDefault="0036761B" w:rsidP="0036761B">
            <w:pPr>
              <w:tabs>
                <w:tab w:val="right" w:pos="4995"/>
              </w:tabs>
            </w:pPr>
            <w:r w:rsidRPr="00947B66">
              <w:t xml:space="preserve">  T1.3 – Préparation de la soutenance</w:t>
            </w:r>
          </w:p>
        </w:tc>
        <w:tc>
          <w:tcPr>
            <w:tcW w:w="709" w:type="dxa"/>
          </w:tcPr>
          <w:p w:rsidR="0036761B" w:rsidRPr="00947B66" w:rsidRDefault="00907261" w:rsidP="0040682A">
            <w:r>
              <w:t>38</w:t>
            </w:r>
          </w:p>
        </w:tc>
        <w:tc>
          <w:tcPr>
            <w:tcW w:w="871" w:type="dxa"/>
          </w:tcPr>
          <w:p w:rsidR="0036761B" w:rsidRPr="00947B66" w:rsidRDefault="00907261" w:rsidP="0040682A">
            <w:r>
              <w:t>38</w:t>
            </w:r>
          </w:p>
        </w:tc>
        <w:tc>
          <w:tcPr>
            <w:tcW w:w="759" w:type="dxa"/>
          </w:tcPr>
          <w:p w:rsidR="0036761B" w:rsidRPr="00947B66" w:rsidRDefault="00907261" w:rsidP="0040682A">
            <w:r>
              <w:t>38</w:t>
            </w:r>
          </w:p>
        </w:tc>
        <w:tc>
          <w:tcPr>
            <w:tcW w:w="780" w:type="dxa"/>
            <w:shd w:val="clear" w:color="auto" w:fill="DBE5F1" w:themeFill="accent1" w:themeFillTint="33"/>
          </w:tcPr>
          <w:p w:rsidR="0036761B" w:rsidRPr="00947B66" w:rsidRDefault="0036761B" w:rsidP="0040682A"/>
        </w:tc>
        <w:tc>
          <w:tcPr>
            <w:tcW w:w="850" w:type="dxa"/>
            <w:shd w:val="clear" w:color="auto" w:fill="DBE5F1" w:themeFill="accent1" w:themeFillTint="33"/>
          </w:tcPr>
          <w:p w:rsidR="0036761B" w:rsidRPr="00947B66" w:rsidRDefault="0036761B" w:rsidP="0040682A"/>
        </w:tc>
      </w:tr>
      <w:tr w:rsidR="00F81119" w:rsidRPr="00947B66" w:rsidTr="0036761B">
        <w:trPr>
          <w:trHeight w:val="312"/>
        </w:trPr>
        <w:tc>
          <w:tcPr>
            <w:tcW w:w="5211" w:type="dxa"/>
            <w:shd w:val="clear" w:color="auto" w:fill="FFFFFF" w:themeFill="background1"/>
          </w:tcPr>
          <w:p w:rsidR="00F81119" w:rsidRPr="00947B66" w:rsidRDefault="00F81119" w:rsidP="00461D9A">
            <w:pPr>
              <w:jc w:val="right"/>
              <w:rPr>
                <w:b/>
              </w:rPr>
            </w:pPr>
            <w:r w:rsidRPr="00947B66">
              <w:rPr>
                <w:b/>
              </w:rPr>
              <w:t>Sous-Total (h) :</w:t>
            </w:r>
          </w:p>
        </w:tc>
        <w:tc>
          <w:tcPr>
            <w:tcW w:w="709" w:type="dxa"/>
            <w:shd w:val="clear" w:color="auto" w:fill="FFFFFF" w:themeFill="background1"/>
          </w:tcPr>
          <w:p w:rsidR="00F81119" w:rsidRPr="00947B66" w:rsidRDefault="005F3F3D" w:rsidP="0040682A">
            <w:pPr>
              <w:rPr>
                <w:b/>
              </w:rPr>
            </w:pPr>
            <w:r w:rsidRPr="00947B66">
              <w:rPr>
                <w:b/>
              </w:rPr>
              <w:t>1</w:t>
            </w:r>
            <w:r w:rsidR="00907261">
              <w:rPr>
                <w:b/>
              </w:rPr>
              <w:t>23</w:t>
            </w:r>
          </w:p>
        </w:tc>
        <w:tc>
          <w:tcPr>
            <w:tcW w:w="871" w:type="dxa"/>
            <w:shd w:val="clear" w:color="auto" w:fill="FFFFFF" w:themeFill="background1"/>
          </w:tcPr>
          <w:p w:rsidR="00F81119" w:rsidRPr="00947B66" w:rsidRDefault="00907261" w:rsidP="0040682A">
            <w:pPr>
              <w:rPr>
                <w:b/>
              </w:rPr>
            </w:pPr>
            <w:r>
              <w:rPr>
                <w:b/>
              </w:rPr>
              <w:t>111</w:t>
            </w:r>
          </w:p>
        </w:tc>
        <w:tc>
          <w:tcPr>
            <w:tcW w:w="759" w:type="dxa"/>
            <w:shd w:val="clear" w:color="auto" w:fill="FFFFFF" w:themeFill="background1"/>
          </w:tcPr>
          <w:p w:rsidR="00F81119" w:rsidRPr="00947B66" w:rsidRDefault="00907261" w:rsidP="0040682A">
            <w:pPr>
              <w:rPr>
                <w:b/>
              </w:rPr>
            </w:pPr>
            <w:r>
              <w:rPr>
                <w:b/>
              </w:rPr>
              <w:t>111</w:t>
            </w:r>
          </w:p>
        </w:tc>
        <w:tc>
          <w:tcPr>
            <w:tcW w:w="780" w:type="dxa"/>
            <w:shd w:val="clear" w:color="auto" w:fill="FFFFFF" w:themeFill="background1"/>
          </w:tcPr>
          <w:p w:rsidR="00F81119" w:rsidRPr="00947B66" w:rsidRDefault="006E64E9" w:rsidP="0040682A">
            <w:pPr>
              <w:rPr>
                <w:b/>
              </w:rPr>
            </w:pPr>
            <w:r>
              <w:rPr>
                <w:b/>
              </w:rPr>
              <w:t>51</w:t>
            </w:r>
          </w:p>
        </w:tc>
        <w:tc>
          <w:tcPr>
            <w:tcW w:w="850" w:type="dxa"/>
            <w:shd w:val="clear" w:color="auto" w:fill="FFFFFF" w:themeFill="background1"/>
          </w:tcPr>
          <w:p w:rsidR="00F81119" w:rsidRPr="00947B66" w:rsidRDefault="006E64E9" w:rsidP="0040682A">
            <w:pPr>
              <w:rPr>
                <w:b/>
              </w:rPr>
            </w:pPr>
            <w:r>
              <w:rPr>
                <w:b/>
              </w:rPr>
              <w:t>51</w:t>
            </w:r>
          </w:p>
        </w:tc>
      </w:tr>
      <w:tr w:rsidR="00F81119" w:rsidRPr="00947B66" w:rsidTr="0036761B">
        <w:trPr>
          <w:trHeight w:val="298"/>
        </w:trPr>
        <w:tc>
          <w:tcPr>
            <w:tcW w:w="5211" w:type="dxa"/>
            <w:shd w:val="clear" w:color="auto" w:fill="DBE5F1" w:themeFill="accent1" w:themeFillTint="33"/>
          </w:tcPr>
          <w:p w:rsidR="00F81119" w:rsidRPr="00947B66" w:rsidRDefault="0036761B" w:rsidP="0040682A">
            <w:r w:rsidRPr="00947B66">
              <w:t>L2 – Analyse utilisateurs et maquettes</w:t>
            </w:r>
          </w:p>
        </w:tc>
        <w:tc>
          <w:tcPr>
            <w:tcW w:w="709" w:type="dxa"/>
          </w:tcPr>
          <w:p w:rsidR="00F81119" w:rsidRPr="00947B66" w:rsidRDefault="00F81119" w:rsidP="0040682A"/>
        </w:tc>
        <w:tc>
          <w:tcPr>
            <w:tcW w:w="871" w:type="dxa"/>
          </w:tcPr>
          <w:p w:rsidR="00F81119" w:rsidRPr="00947B66" w:rsidRDefault="00F81119" w:rsidP="0040682A"/>
        </w:tc>
        <w:tc>
          <w:tcPr>
            <w:tcW w:w="759" w:type="dxa"/>
          </w:tcPr>
          <w:p w:rsidR="00F81119" w:rsidRPr="00947B66" w:rsidRDefault="00F81119" w:rsidP="0040682A"/>
        </w:tc>
        <w:tc>
          <w:tcPr>
            <w:tcW w:w="780" w:type="dxa"/>
            <w:shd w:val="clear" w:color="auto" w:fill="DBE5F1" w:themeFill="accent1" w:themeFillTint="33"/>
          </w:tcPr>
          <w:p w:rsidR="00F81119" w:rsidRPr="00947B66" w:rsidRDefault="00F81119" w:rsidP="0040682A"/>
        </w:tc>
        <w:tc>
          <w:tcPr>
            <w:tcW w:w="850" w:type="dxa"/>
            <w:shd w:val="clear" w:color="auto" w:fill="DBE5F1" w:themeFill="accent1" w:themeFillTint="33"/>
          </w:tcPr>
          <w:p w:rsidR="00F81119" w:rsidRPr="00947B66" w:rsidRDefault="00F81119" w:rsidP="0040682A"/>
        </w:tc>
      </w:tr>
      <w:tr w:rsidR="0036761B" w:rsidRPr="00947B66" w:rsidTr="0036761B">
        <w:trPr>
          <w:trHeight w:val="298"/>
        </w:trPr>
        <w:tc>
          <w:tcPr>
            <w:tcW w:w="5211" w:type="dxa"/>
            <w:shd w:val="clear" w:color="auto" w:fill="DBE5F1" w:themeFill="accent1" w:themeFillTint="33"/>
          </w:tcPr>
          <w:p w:rsidR="0036761B" w:rsidRPr="00947B66" w:rsidRDefault="0036761B" w:rsidP="0040682A">
            <w:r w:rsidRPr="00947B66">
              <w:t xml:space="preserve">  T2.1</w:t>
            </w:r>
            <w:r w:rsidR="00E848C9" w:rsidRPr="00947B66">
              <w:t xml:space="preserve"> Analyse utilisateurs</w:t>
            </w:r>
          </w:p>
        </w:tc>
        <w:tc>
          <w:tcPr>
            <w:tcW w:w="709" w:type="dxa"/>
          </w:tcPr>
          <w:p w:rsidR="0036761B" w:rsidRPr="00947B66" w:rsidRDefault="005E7686" w:rsidP="0040682A">
            <w:r>
              <w:t>2</w:t>
            </w:r>
            <w:r w:rsidR="00907261">
              <w:t>1</w:t>
            </w:r>
          </w:p>
        </w:tc>
        <w:tc>
          <w:tcPr>
            <w:tcW w:w="871" w:type="dxa"/>
          </w:tcPr>
          <w:p w:rsidR="0036761B" w:rsidRPr="00947B66" w:rsidRDefault="005E7686" w:rsidP="0040682A">
            <w:r>
              <w:t>2</w:t>
            </w:r>
            <w:r w:rsidR="00907261">
              <w:t>1</w:t>
            </w:r>
          </w:p>
        </w:tc>
        <w:tc>
          <w:tcPr>
            <w:tcW w:w="759" w:type="dxa"/>
          </w:tcPr>
          <w:p w:rsidR="0036761B" w:rsidRPr="00947B66" w:rsidRDefault="005E7686" w:rsidP="0040682A">
            <w:r>
              <w:t>2</w:t>
            </w:r>
            <w:r w:rsidR="00907261">
              <w:t>5</w:t>
            </w:r>
          </w:p>
        </w:tc>
        <w:tc>
          <w:tcPr>
            <w:tcW w:w="780" w:type="dxa"/>
            <w:shd w:val="clear" w:color="auto" w:fill="DBE5F1" w:themeFill="accent1" w:themeFillTint="33"/>
          </w:tcPr>
          <w:p w:rsidR="0036761B" w:rsidRPr="00947B66" w:rsidRDefault="0036761B" w:rsidP="0040682A"/>
        </w:tc>
        <w:tc>
          <w:tcPr>
            <w:tcW w:w="850" w:type="dxa"/>
            <w:shd w:val="clear" w:color="auto" w:fill="DBE5F1" w:themeFill="accent1" w:themeFillTint="33"/>
          </w:tcPr>
          <w:p w:rsidR="0036761B" w:rsidRPr="00947B66" w:rsidRDefault="0036761B"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T2.2 Maquettes</w:t>
            </w:r>
          </w:p>
        </w:tc>
        <w:tc>
          <w:tcPr>
            <w:tcW w:w="709" w:type="dxa"/>
          </w:tcPr>
          <w:p w:rsidR="00E848C9" w:rsidRPr="00947B66" w:rsidRDefault="005E7686" w:rsidP="0040682A">
            <w:r>
              <w:t>2</w:t>
            </w:r>
            <w:r w:rsidR="00907261">
              <w:t>3</w:t>
            </w:r>
          </w:p>
        </w:tc>
        <w:tc>
          <w:tcPr>
            <w:tcW w:w="871" w:type="dxa"/>
          </w:tcPr>
          <w:p w:rsidR="00E848C9" w:rsidRPr="00947B66" w:rsidRDefault="005E7686" w:rsidP="0040682A">
            <w:r>
              <w:t>2</w:t>
            </w:r>
            <w:r w:rsidR="00907261">
              <w:t>3</w:t>
            </w:r>
          </w:p>
        </w:tc>
        <w:tc>
          <w:tcPr>
            <w:tcW w:w="759" w:type="dxa"/>
          </w:tcPr>
          <w:p w:rsidR="00E848C9" w:rsidRPr="00947B66" w:rsidRDefault="005E7686" w:rsidP="0040682A">
            <w:r>
              <w:t>2</w:t>
            </w:r>
            <w:r w:rsidR="00907261">
              <w:t>4</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T2.3 Choix des technologies</w:t>
            </w:r>
          </w:p>
        </w:tc>
        <w:tc>
          <w:tcPr>
            <w:tcW w:w="709" w:type="dxa"/>
          </w:tcPr>
          <w:p w:rsidR="00E848C9" w:rsidRPr="00947B66" w:rsidRDefault="005E7686" w:rsidP="0040682A">
            <w:r>
              <w:t>8</w:t>
            </w:r>
          </w:p>
        </w:tc>
        <w:tc>
          <w:tcPr>
            <w:tcW w:w="871" w:type="dxa"/>
          </w:tcPr>
          <w:p w:rsidR="00E848C9" w:rsidRPr="00947B66" w:rsidRDefault="005E7686" w:rsidP="0040682A">
            <w:r>
              <w:t>8</w:t>
            </w:r>
          </w:p>
        </w:tc>
        <w:tc>
          <w:tcPr>
            <w:tcW w:w="759" w:type="dxa"/>
          </w:tcPr>
          <w:p w:rsidR="00E848C9" w:rsidRPr="00947B66" w:rsidRDefault="005E7686" w:rsidP="0040682A">
            <w:r>
              <w:t>8</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E848C9">
        <w:trPr>
          <w:trHeight w:val="298"/>
        </w:trPr>
        <w:tc>
          <w:tcPr>
            <w:tcW w:w="5211" w:type="dxa"/>
            <w:shd w:val="clear" w:color="auto" w:fill="auto"/>
          </w:tcPr>
          <w:p w:rsidR="00E848C9" w:rsidRPr="00947B66" w:rsidRDefault="00E848C9" w:rsidP="00252108">
            <w:pPr>
              <w:jc w:val="right"/>
              <w:rPr>
                <w:b/>
              </w:rPr>
            </w:pPr>
            <w:r w:rsidRPr="00947B66">
              <w:rPr>
                <w:b/>
              </w:rPr>
              <w:t>Sous-Total (h) :</w:t>
            </w:r>
          </w:p>
        </w:tc>
        <w:tc>
          <w:tcPr>
            <w:tcW w:w="709" w:type="dxa"/>
            <w:shd w:val="clear" w:color="auto" w:fill="auto"/>
          </w:tcPr>
          <w:p w:rsidR="00E848C9" w:rsidRPr="00947B66" w:rsidRDefault="005F3F3D" w:rsidP="00252108">
            <w:pPr>
              <w:rPr>
                <w:b/>
              </w:rPr>
            </w:pPr>
            <w:r w:rsidRPr="00947B66">
              <w:rPr>
                <w:b/>
              </w:rPr>
              <w:t>5</w:t>
            </w:r>
            <w:r w:rsidR="00907261">
              <w:rPr>
                <w:b/>
              </w:rPr>
              <w:t>2</w:t>
            </w:r>
          </w:p>
        </w:tc>
        <w:tc>
          <w:tcPr>
            <w:tcW w:w="871" w:type="dxa"/>
            <w:shd w:val="clear" w:color="auto" w:fill="auto"/>
          </w:tcPr>
          <w:p w:rsidR="00E848C9" w:rsidRPr="00947B66" w:rsidRDefault="005F3F3D" w:rsidP="00252108">
            <w:pPr>
              <w:rPr>
                <w:b/>
              </w:rPr>
            </w:pPr>
            <w:r w:rsidRPr="00947B66">
              <w:rPr>
                <w:b/>
              </w:rPr>
              <w:t>5</w:t>
            </w:r>
            <w:r w:rsidR="00907261">
              <w:rPr>
                <w:b/>
              </w:rPr>
              <w:t>2</w:t>
            </w:r>
          </w:p>
        </w:tc>
        <w:tc>
          <w:tcPr>
            <w:tcW w:w="759" w:type="dxa"/>
            <w:shd w:val="clear" w:color="auto" w:fill="auto"/>
          </w:tcPr>
          <w:p w:rsidR="00E848C9" w:rsidRPr="00947B66" w:rsidRDefault="00907261" w:rsidP="00252108">
            <w:pPr>
              <w:rPr>
                <w:b/>
              </w:rPr>
            </w:pPr>
            <w:r>
              <w:rPr>
                <w:b/>
              </w:rPr>
              <w:t>57</w:t>
            </w:r>
          </w:p>
        </w:tc>
        <w:tc>
          <w:tcPr>
            <w:tcW w:w="780" w:type="dxa"/>
            <w:shd w:val="clear" w:color="auto" w:fill="auto"/>
          </w:tcPr>
          <w:p w:rsidR="00E848C9" w:rsidRPr="00947B66" w:rsidRDefault="00E848C9" w:rsidP="00252108">
            <w:pPr>
              <w:rPr>
                <w:b/>
              </w:rPr>
            </w:pPr>
          </w:p>
        </w:tc>
        <w:tc>
          <w:tcPr>
            <w:tcW w:w="850" w:type="dxa"/>
            <w:shd w:val="clear" w:color="auto" w:fill="auto"/>
          </w:tcPr>
          <w:p w:rsidR="00E848C9" w:rsidRPr="00947B66" w:rsidRDefault="00E848C9" w:rsidP="00252108">
            <w:pPr>
              <w:rPr>
                <w:b/>
              </w:rPr>
            </w:pPr>
          </w:p>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L3 - Conception</w:t>
            </w:r>
          </w:p>
        </w:tc>
        <w:tc>
          <w:tcPr>
            <w:tcW w:w="709" w:type="dxa"/>
          </w:tcPr>
          <w:p w:rsidR="00E848C9" w:rsidRPr="00947B66" w:rsidRDefault="00E848C9" w:rsidP="0040682A"/>
        </w:tc>
        <w:tc>
          <w:tcPr>
            <w:tcW w:w="871" w:type="dxa"/>
          </w:tcPr>
          <w:p w:rsidR="00E848C9" w:rsidRPr="00947B66" w:rsidRDefault="00E848C9" w:rsidP="0040682A"/>
        </w:tc>
        <w:tc>
          <w:tcPr>
            <w:tcW w:w="759" w:type="dxa"/>
          </w:tcPr>
          <w:p w:rsidR="00E848C9" w:rsidRPr="00947B66" w:rsidRDefault="00E848C9" w:rsidP="0040682A"/>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T3.1 Descriptions des fonctionnalités</w:t>
            </w:r>
          </w:p>
        </w:tc>
        <w:tc>
          <w:tcPr>
            <w:tcW w:w="709" w:type="dxa"/>
          </w:tcPr>
          <w:p w:rsidR="00E848C9" w:rsidRPr="00947B66" w:rsidRDefault="00907261" w:rsidP="0040682A">
            <w:r>
              <w:t>13</w:t>
            </w:r>
          </w:p>
        </w:tc>
        <w:tc>
          <w:tcPr>
            <w:tcW w:w="871" w:type="dxa"/>
          </w:tcPr>
          <w:p w:rsidR="00E848C9" w:rsidRPr="00947B66" w:rsidRDefault="0052243C" w:rsidP="0040682A">
            <w:r>
              <w:t>20</w:t>
            </w:r>
          </w:p>
        </w:tc>
        <w:tc>
          <w:tcPr>
            <w:tcW w:w="759" w:type="dxa"/>
          </w:tcPr>
          <w:p w:rsidR="00E848C9" w:rsidRPr="00947B66" w:rsidRDefault="0052243C" w:rsidP="0040682A">
            <w:r>
              <w:t>14</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T3.2 Conception des diagrammes</w:t>
            </w:r>
          </w:p>
        </w:tc>
        <w:tc>
          <w:tcPr>
            <w:tcW w:w="709" w:type="dxa"/>
          </w:tcPr>
          <w:p w:rsidR="00E848C9" w:rsidRPr="00947B66" w:rsidRDefault="005E7686" w:rsidP="0040682A">
            <w:r>
              <w:t>2</w:t>
            </w:r>
            <w:r w:rsidR="00907261">
              <w:t>2</w:t>
            </w:r>
          </w:p>
        </w:tc>
        <w:tc>
          <w:tcPr>
            <w:tcW w:w="871" w:type="dxa"/>
          </w:tcPr>
          <w:p w:rsidR="00E848C9" w:rsidRPr="00947B66" w:rsidRDefault="0052243C" w:rsidP="00907261">
            <w:r>
              <w:t>2</w:t>
            </w:r>
            <w:r w:rsidR="00907261">
              <w:t>2</w:t>
            </w:r>
          </w:p>
        </w:tc>
        <w:tc>
          <w:tcPr>
            <w:tcW w:w="759" w:type="dxa"/>
          </w:tcPr>
          <w:p w:rsidR="00E848C9" w:rsidRPr="00947B66" w:rsidRDefault="0052243C" w:rsidP="00907261">
            <w:r>
              <w:t>2</w:t>
            </w:r>
            <w:r w:rsidR="00907261">
              <w:t>2</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E848C9">
        <w:trPr>
          <w:trHeight w:val="298"/>
        </w:trPr>
        <w:tc>
          <w:tcPr>
            <w:tcW w:w="5211" w:type="dxa"/>
            <w:shd w:val="clear" w:color="auto" w:fill="auto"/>
          </w:tcPr>
          <w:p w:rsidR="00E848C9" w:rsidRPr="00947B66" w:rsidRDefault="00E848C9" w:rsidP="00252108">
            <w:pPr>
              <w:jc w:val="right"/>
              <w:rPr>
                <w:b/>
              </w:rPr>
            </w:pPr>
            <w:r w:rsidRPr="00947B66">
              <w:rPr>
                <w:b/>
              </w:rPr>
              <w:t>Sous-Total (h) :</w:t>
            </w:r>
          </w:p>
        </w:tc>
        <w:tc>
          <w:tcPr>
            <w:tcW w:w="709" w:type="dxa"/>
            <w:shd w:val="clear" w:color="auto" w:fill="auto"/>
          </w:tcPr>
          <w:p w:rsidR="00E848C9" w:rsidRPr="00947B66" w:rsidRDefault="00CB5B13" w:rsidP="00252108">
            <w:pPr>
              <w:rPr>
                <w:b/>
              </w:rPr>
            </w:pPr>
            <w:r w:rsidRPr="00947B66">
              <w:rPr>
                <w:b/>
              </w:rPr>
              <w:t>3</w:t>
            </w:r>
            <w:r w:rsidR="00907261">
              <w:rPr>
                <w:b/>
              </w:rPr>
              <w:t>5</w:t>
            </w:r>
          </w:p>
        </w:tc>
        <w:tc>
          <w:tcPr>
            <w:tcW w:w="871" w:type="dxa"/>
            <w:shd w:val="clear" w:color="auto" w:fill="auto"/>
          </w:tcPr>
          <w:p w:rsidR="00E848C9" w:rsidRPr="00947B66" w:rsidRDefault="00EA1922" w:rsidP="00252108">
            <w:pPr>
              <w:rPr>
                <w:b/>
              </w:rPr>
            </w:pPr>
            <w:r w:rsidRPr="00947B66">
              <w:rPr>
                <w:b/>
              </w:rPr>
              <w:t>4</w:t>
            </w:r>
            <w:r w:rsidR="00907261">
              <w:rPr>
                <w:b/>
              </w:rPr>
              <w:t>2</w:t>
            </w:r>
          </w:p>
        </w:tc>
        <w:tc>
          <w:tcPr>
            <w:tcW w:w="759" w:type="dxa"/>
            <w:shd w:val="clear" w:color="auto" w:fill="auto"/>
          </w:tcPr>
          <w:p w:rsidR="00E848C9" w:rsidRPr="00947B66" w:rsidRDefault="005E7686" w:rsidP="00252108">
            <w:pPr>
              <w:rPr>
                <w:b/>
              </w:rPr>
            </w:pPr>
            <w:r>
              <w:rPr>
                <w:b/>
              </w:rPr>
              <w:t>3</w:t>
            </w:r>
            <w:r w:rsidR="00907261">
              <w:rPr>
                <w:b/>
              </w:rPr>
              <w:t>6</w:t>
            </w:r>
          </w:p>
        </w:tc>
        <w:tc>
          <w:tcPr>
            <w:tcW w:w="780" w:type="dxa"/>
            <w:shd w:val="clear" w:color="auto" w:fill="auto"/>
          </w:tcPr>
          <w:p w:rsidR="00E848C9" w:rsidRPr="00947B66" w:rsidRDefault="00E848C9" w:rsidP="00252108">
            <w:pPr>
              <w:rPr>
                <w:b/>
              </w:rPr>
            </w:pPr>
          </w:p>
        </w:tc>
        <w:tc>
          <w:tcPr>
            <w:tcW w:w="850" w:type="dxa"/>
            <w:shd w:val="clear" w:color="auto" w:fill="auto"/>
          </w:tcPr>
          <w:p w:rsidR="00E848C9" w:rsidRPr="00947B66" w:rsidRDefault="00E848C9" w:rsidP="00252108">
            <w:pPr>
              <w:rPr>
                <w:b/>
              </w:rPr>
            </w:pPr>
          </w:p>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L4 - Implémentation</w:t>
            </w:r>
          </w:p>
        </w:tc>
        <w:tc>
          <w:tcPr>
            <w:tcW w:w="709" w:type="dxa"/>
          </w:tcPr>
          <w:p w:rsidR="00E848C9" w:rsidRPr="00947B66" w:rsidRDefault="00E848C9" w:rsidP="0040682A"/>
        </w:tc>
        <w:tc>
          <w:tcPr>
            <w:tcW w:w="871" w:type="dxa"/>
          </w:tcPr>
          <w:p w:rsidR="00E848C9" w:rsidRPr="00947B66" w:rsidRDefault="00E848C9" w:rsidP="0040682A"/>
        </w:tc>
        <w:tc>
          <w:tcPr>
            <w:tcW w:w="759" w:type="dxa"/>
          </w:tcPr>
          <w:p w:rsidR="00E848C9" w:rsidRPr="00947B66" w:rsidRDefault="00E848C9" w:rsidP="0040682A"/>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T4.1 Implémentation du back-end</w:t>
            </w:r>
          </w:p>
        </w:tc>
        <w:tc>
          <w:tcPr>
            <w:tcW w:w="709" w:type="dxa"/>
          </w:tcPr>
          <w:p w:rsidR="00E848C9" w:rsidRPr="00947B66" w:rsidRDefault="0052243C" w:rsidP="0040682A">
            <w:r>
              <w:t>3</w:t>
            </w:r>
            <w:r w:rsidR="00907261">
              <w:t>5</w:t>
            </w:r>
          </w:p>
        </w:tc>
        <w:tc>
          <w:tcPr>
            <w:tcW w:w="871" w:type="dxa"/>
          </w:tcPr>
          <w:p w:rsidR="00E848C9" w:rsidRPr="00947B66" w:rsidRDefault="00907261" w:rsidP="0040682A">
            <w:r>
              <w:t>37</w:t>
            </w:r>
          </w:p>
        </w:tc>
        <w:tc>
          <w:tcPr>
            <w:tcW w:w="759" w:type="dxa"/>
          </w:tcPr>
          <w:p w:rsidR="00E848C9" w:rsidRPr="00947B66" w:rsidRDefault="0052243C" w:rsidP="0040682A">
            <w:r>
              <w:t>3</w:t>
            </w:r>
            <w:r w:rsidR="00907261">
              <w:t>5</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T4.2 Implémentation du front-end</w:t>
            </w:r>
          </w:p>
        </w:tc>
        <w:tc>
          <w:tcPr>
            <w:tcW w:w="709" w:type="dxa"/>
          </w:tcPr>
          <w:p w:rsidR="00E848C9" w:rsidRPr="00947B66" w:rsidRDefault="00907261" w:rsidP="0040682A">
            <w:r>
              <w:t>43</w:t>
            </w:r>
          </w:p>
        </w:tc>
        <w:tc>
          <w:tcPr>
            <w:tcW w:w="871" w:type="dxa"/>
          </w:tcPr>
          <w:p w:rsidR="00E848C9" w:rsidRPr="00947B66" w:rsidRDefault="00907261" w:rsidP="0040682A">
            <w:r>
              <w:t>46</w:t>
            </w:r>
          </w:p>
        </w:tc>
        <w:tc>
          <w:tcPr>
            <w:tcW w:w="759" w:type="dxa"/>
          </w:tcPr>
          <w:p w:rsidR="00E848C9" w:rsidRPr="00947B66" w:rsidRDefault="0052243C" w:rsidP="0040682A">
            <w:r>
              <w:t>4</w:t>
            </w:r>
            <w:r w:rsidR="00907261">
              <w:t>5</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T4.3 Tests fonctionnels</w:t>
            </w:r>
          </w:p>
        </w:tc>
        <w:tc>
          <w:tcPr>
            <w:tcW w:w="709" w:type="dxa"/>
          </w:tcPr>
          <w:p w:rsidR="00E848C9" w:rsidRPr="00947B66" w:rsidRDefault="00907261" w:rsidP="0040682A">
            <w:r>
              <w:t>18</w:t>
            </w:r>
          </w:p>
        </w:tc>
        <w:tc>
          <w:tcPr>
            <w:tcW w:w="871" w:type="dxa"/>
          </w:tcPr>
          <w:p w:rsidR="00E848C9" w:rsidRPr="00947B66" w:rsidRDefault="00907261" w:rsidP="0040682A">
            <w:r>
              <w:t>18</w:t>
            </w:r>
          </w:p>
        </w:tc>
        <w:tc>
          <w:tcPr>
            <w:tcW w:w="759" w:type="dxa"/>
          </w:tcPr>
          <w:p w:rsidR="00E848C9" w:rsidRPr="00947B66" w:rsidRDefault="00907261" w:rsidP="0040682A">
            <w:r>
              <w:t>18</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5F3F3D">
        <w:trPr>
          <w:trHeight w:val="298"/>
        </w:trPr>
        <w:tc>
          <w:tcPr>
            <w:tcW w:w="5211" w:type="dxa"/>
            <w:shd w:val="clear" w:color="auto" w:fill="auto"/>
          </w:tcPr>
          <w:p w:rsidR="00E848C9" w:rsidRPr="00947B66" w:rsidRDefault="00E848C9" w:rsidP="00252108">
            <w:pPr>
              <w:jc w:val="right"/>
              <w:rPr>
                <w:b/>
              </w:rPr>
            </w:pPr>
            <w:r w:rsidRPr="00947B66">
              <w:rPr>
                <w:b/>
              </w:rPr>
              <w:t>Sous-Total (h) :</w:t>
            </w:r>
          </w:p>
        </w:tc>
        <w:tc>
          <w:tcPr>
            <w:tcW w:w="709" w:type="dxa"/>
            <w:shd w:val="clear" w:color="auto" w:fill="auto"/>
          </w:tcPr>
          <w:p w:rsidR="00E848C9" w:rsidRPr="00947B66" w:rsidRDefault="00907261" w:rsidP="00252108">
            <w:pPr>
              <w:rPr>
                <w:b/>
              </w:rPr>
            </w:pPr>
            <w:r>
              <w:rPr>
                <w:b/>
              </w:rPr>
              <w:t>96</w:t>
            </w:r>
          </w:p>
        </w:tc>
        <w:tc>
          <w:tcPr>
            <w:tcW w:w="871" w:type="dxa"/>
            <w:shd w:val="clear" w:color="auto" w:fill="auto"/>
          </w:tcPr>
          <w:p w:rsidR="00E848C9" w:rsidRPr="00947B66" w:rsidRDefault="00907261" w:rsidP="0052243C">
            <w:pPr>
              <w:rPr>
                <w:b/>
              </w:rPr>
            </w:pPr>
            <w:r>
              <w:rPr>
                <w:b/>
              </w:rPr>
              <w:t>1</w:t>
            </w:r>
            <w:r w:rsidR="0052243C">
              <w:rPr>
                <w:b/>
              </w:rPr>
              <w:t>0</w:t>
            </w:r>
            <w:r>
              <w:rPr>
                <w:b/>
              </w:rPr>
              <w:t>1</w:t>
            </w:r>
          </w:p>
        </w:tc>
        <w:tc>
          <w:tcPr>
            <w:tcW w:w="759" w:type="dxa"/>
            <w:shd w:val="clear" w:color="auto" w:fill="auto"/>
          </w:tcPr>
          <w:p w:rsidR="00E848C9" w:rsidRPr="00947B66" w:rsidRDefault="00030A2D" w:rsidP="00030A2D">
            <w:pPr>
              <w:rPr>
                <w:b/>
              </w:rPr>
            </w:pPr>
            <w:r>
              <w:rPr>
                <w:b/>
              </w:rPr>
              <w:t>98</w:t>
            </w:r>
          </w:p>
        </w:tc>
        <w:tc>
          <w:tcPr>
            <w:tcW w:w="780" w:type="dxa"/>
            <w:shd w:val="clear" w:color="auto" w:fill="auto"/>
          </w:tcPr>
          <w:p w:rsidR="00E848C9" w:rsidRPr="00947B66" w:rsidRDefault="00E848C9" w:rsidP="00252108">
            <w:pPr>
              <w:rPr>
                <w:b/>
              </w:rPr>
            </w:pPr>
          </w:p>
        </w:tc>
        <w:tc>
          <w:tcPr>
            <w:tcW w:w="850" w:type="dxa"/>
            <w:shd w:val="clear" w:color="auto" w:fill="auto"/>
          </w:tcPr>
          <w:p w:rsidR="00E848C9" w:rsidRPr="00947B66" w:rsidRDefault="00E848C9" w:rsidP="00252108">
            <w:pPr>
              <w:rPr>
                <w:b/>
              </w:rPr>
            </w:pPr>
          </w:p>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L5 – Tests utilisateurs</w:t>
            </w:r>
          </w:p>
        </w:tc>
        <w:tc>
          <w:tcPr>
            <w:tcW w:w="709" w:type="dxa"/>
          </w:tcPr>
          <w:p w:rsidR="00E848C9" w:rsidRPr="00947B66" w:rsidRDefault="00E848C9" w:rsidP="0040682A"/>
        </w:tc>
        <w:tc>
          <w:tcPr>
            <w:tcW w:w="871" w:type="dxa"/>
          </w:tcPr>
          <w:p w:rsidR="00E848C9" w:rsidRPr="00947B66" w:rsidRDefault="00E848C9" w:rsidP="0040682A"/>
        </w:tc>
        <w:tc>
          <w:tcPr>
            <w:tcW w:w="759" w:type="dxa"/>
          </w:tcPr>
          <w:p w:rsidR="00E848C9" w:rsidRPr="00947B66" w:rsidRDefault="00E848C9" w:rsidP="0040682A"/>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T5.1 Présentation</w:t>
            </w:r>
          </w:p>
        </w:tc>
        <w:tc>
          <w:tcPr>
            <w:tcW w:w="709" w:type="dxa"/>
          </w:tcPr>
          <w:p w:rsidR="00E848C9" w:rsidRPr="00947B66" w:rsidRDefault="00516129" w:rsidP="0040682A">
            <w:r>
              <w:t>8</w:t>
            </w:r>
          </w:p>
        </w:tc>
        <w:tc>
          <w:tcPr>
            <w:tcW w:w="871" w:type="dxa"/>
          </w:tcPr>
          <w:p w:rsidR="00E848C9" w:rsidRPr="00947B66" w:rsidRDefault="00516129" w:rsidP="0040682A">
            <w:r>
              <w:t>8</w:t>
            </w:r>
          </w:p>
        </w:tc>
        <w:tc>
          <w:tcPr>
            <w:tcW w:w="759" w:type="dxa"/>
          </w:tcPr>
          <w:p w:rsidR="00E848C9" w:rsidRPr="00947B66" w:rsidRDefault="00516129" w:rsidP="0040682A">
            <w:r>
              <w:t>8</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T5.2 Retours utilisateurs</w:t>
            </w:r>
          </w:p>
        </w:tc>
        <w:tc>
          <w:tcPr>
            <w:tcW w:w="709" w:type="dxa"/>
          </w:tcPr>
          <w:p w:rsidR="00E848C9" w:rsidRPr="00947B66" w:rsidRDefault="00516129" w:rsidP="0040682A">
            <w:r>
              <w:t>2</w:t>
            </w:r>
          </w:p>
        </w:tc>
        <w:tc>
          <w:tcPr>
            <w:tcW w:w="871" w:type="dxa"/>
          </w:tcPr>
          <w:p w:rsidR="00E848C9" w:rsidRPr="00947B66" w:rsidRDefault="00516129" w:rsidP="0040682A">
            <w:r>
              <w:t>2</w:t>
            </w:r>
          </w:p>
        </w:tc>
        <w:tc>
          <w:tcPr>
            <w:tcW w:w="759" w:type="dxa"/>
          </w:tcPr>
          <w:p w:rsidR="00E848C9" w:rsidRPr="00947B66" w:rsidRDefault="00030A2D" w:rsidP="0040682A">
            <w:r>
              <w:t>6</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E848C9">
        <w:trPr>
          <w:trHeight w:val="298"/>
        </w:trPr>
        <w:tc>
          <w:tcPr>
            <w:tcW w:w="5211" w:type="dxa"/>
            <w:shd w:val="clear" w:color="auto" w:fill="auto"/>
          </w:tcPr>
          <w:p w:rsidR="00E848C9" w:rsidRPr="00947B66" w:rsidRDefault="00E848C9" w:rsidP="00252108">
            <w:pPr>
              <w:jc w:val="right"/>
              <w:rPr>
                <w:b/>
              </w:rPr>
            </w:pPr>
            <w:r w:rsidRPr="00947B66">
              <w:rPr>
                <w:b/>
              </w:rPr>
              <w:t>Sous-Total (h) :</w:t>
            </w:r>
          </w:p>
        </w:tc>
        <w:tc>
          <w:tcPr>
            <w:tcW w:w="709" w:type="dxa"/>
            <w:shd w:val="clear" w:color="auto" w:fill="auto"/>
          </w:tcPr>
          <w:p w:rsidR="00E848C9" w:rsidRPr="00947B66" w:rsidRDefault="00961791" w:rsidP="00252108">
            <w:pPr>
              <w:rPr>
                <w:b/>
              </w:rPr>
            </w:pPr>
            <w:r w:rsidRPr="00947B66">
              <w:rPr>
                <w:b/>
              </w:rPr>
              <w:t>1</w:t>
            </w:r>
            <w:r w:rsidR="00CB5B13" w:rsidRPr="00947B66">
              <w:rPr>
                <w:b/>
              </w:rPr>
              <w:t>0</w:t>
            </w:r>
          </w:p>
        </w:tc>
        <w:tc>
          <w:tcPr>
            <w:tcW w:w="871" w:type="dxa"/>
            <w:shd w:val="clear" w:color="auto" w:fill="auto"/>
          </w:tcPr>
          <w:p w:rsidR="00E848C9" w:rsidRPr="00947B66" w:rsidRDefault="00961791" w:rsidP="00252108">
            <w:pPr>
              <w:rPr>
                <w:b/>
              </w:rPr>
            </w:pPr>
            <w:r w:rsidRPr="00947B66">
              <w:rPr>
                <w:b/>
              </w:rPr>
              <w:t>1</w:t>
            </w:r>
            <w:r w:rsidR="004163B1">
              <w:rPr>
                <w:b/>
              </w:rPr>
              <w:t>0</w:t>
            </w:r>
          </w:p>
        </w:tc>
        <w:tc>
          <w:tcPr>
            <w:tcW w:w="759" w:type="dxa"/>
            <w:shd w:val="clear" w:color="auto" w:fill="auto"/>
          </w:tcPr>
          <w:p w:rsidR="00E848C9" w:rsidRPr="00947B66" w:rsidRDefault="00961791" w:rsidP="00252108">
            <w:pPr>
              <w:rPr>
                <w:b/>
              </w:rPr>
            </w:pPr>
            <w:r w:rsidRPr="00947B66">
              <w:rPr>
                <w:b/>
              </w:rPr>
              <w:t>1</w:t>
            </w:r>
            <w:r w:rsidR="00030A2D">
              <w:rPr>
                <w:b/>
              </w:rPr>
              <w:t>4</w:t>
            </w:r>
          </w:p>
        </w:tc>
        <w:tc>
          <w:tcPr>
            <w:tcW w:w="780" w:type="dxa"/>
            <w:shd w:val="clear" w:color="auto" w:fill="auto"/>
          </w:tcPr>
          <w:p w:rsidR="00E848C9" w:rsidRPr="00947B66" w:rsidRDefault="00E848C9" w:rsidP="00252108">
            <w:pPr>
              <w:rPr>
                <w:b/>
              </w:rPr>
            </w:pPr>
          </w:p>
        </w:tc>
        <w:tc>
          <w:tcPr>
            <w:tcW w:w="850" w:type="dxa"/>
            <w:shd w:val="clear" w:color="auto" w:fill="auto"/>
          </w:tcPr>
          <w:p w:rsidR="00E848C9" w:rsidRPr="00947B66" w:rsidRDefault="00E848C9" w:rsidP="00252108">
            <w:pPr>
              <w:rPr>
                <w:b/>
              </w:rPr>
            </w:pPr>
          </w:p>
        </w:tc>
      </w:tr>
      <w:tr w:rsidR="00E848C9" w:rsidRPr="00947B66" w:rsidTr="0036761B">
        <w:trPr>
          <w:trHeight w:val="312"/>
        </w:trPr>
        <w:tc>
          <w:tcPr>
            <w:tcW w:w="5211" w:type="dxa"/>
            <w:shd w:val="clear" w:color="auto" w:fill="DBE5F1" w:themeFill="accent1" w:themeFillTint="33"/>
          </w:tcPr>
          <w:p w:rsidR="00E848C9" w:rsidRPr="00947B66" w:rsidRDefault="00E848C9" w:rsidP="00461D9A">
            <w:pPr>
              <w:jc w:val="right"/>
              <w:rPr>
                <w:b/>
              </w:rPr>
            </w:pPr>
            <w:r w:rsidRPr="00947B66">
              <w:rPr>
                <w:b/>
              </w:rPr>
              <w:t>Total (h) : </w:t>
            </w:r>
          </w:p>
        </w:tc>
        <w:tc>
          <w:tcPr>
            <w:tcW w:w="709" w:type="dxa"/>
          </w:tcPr>
          <w:p w:rsidR="00E848C9" w:rsidRPr="00947B66" w:rsidRDefault="00E848C9" w:rsidP="00E848C9">
            <w:pPr>
              <w:rPr>
                <w:b/>
              </w:rPr>
            </w:pPr>
            <w:r w:rsidRPr="00947B66">
              <w:rPr>
                <w:b/>
              </w:rPr>
              <w:t>316</w:t>
            </w:r>
          </w:p>
        </w:tc>
        <w:tc>
          <w:tcPr>
            <w:tcW w:w="871" w:type="dxa"/>
          </w:tcPr>
          <w:p w:rsidR="00E848C9" w:rsidRPr="00947B66" w:rsidRDefault="00E848C9" w:rsidP="0040682A">
            <w:pPr>
              <w:rPr>
                <w:b/>
              </w:rPr>
            </w:pPr>
            <w:r w:rsidRPr="00947B66">
              <w:rPr>
                <w:b/>
              </w:rPr>
              <w:t>316</w:t>
            </w:r>
          </w:p>
        </w:tc>
        <w:tc>
          <w:tcPr>
            <w:tcW w:w="759" w:type="dxa"/>
          </w:tcPr>
          <w:p w:rsidR="00E848C9" w:rsidRPr="00947B66" w:rsidRDefault="00E848C9" w:rsidP="00E848C9">
            <w:pPr>
              <w:rPr>
                <w:b/>
              </w:rPr>
            </w:pPr>
            <w:r w:rsidRPr="00947B66">
              <w:rPr>
                <w:b/>
              </w:rPr>
              <w:t>316</w:t>
            </w:r>
          </w:p>
        </w:tc>
        <w:tc>
          <w:tcPr>
            <w:tcW w:w="780" w:type="dxa"/>
            <w:shd w:val="clear" w:color="auto" w:fill="DBE5F1" w:themeFill="accent1" w:themeFillTint="33"/>
          </w:tcPr>
          <w:p w:rsidR="00E848C9" w:rsidRPr="00947B66" w:rsidRDefault="006E64E9" w:rsidP="0040682A">
            <w:pPr>
              <w:rPr>
                <w:b/>
              </w:rPr>
            </w:pPr>
            <w:r>
              <w:rPr>
                <w:b/>
              </w:rPr>
              <w:t>51</w:t>
            </w:r>
          </w:p>
        </w:tc>
        <w:tc>
          <w:tcPr>
            <w:tcW w:w="850" w:type="dxa"/>
            <w:shd w:val="clear" w:color="auto" w:fill="DBE5F1" w:themeFill="accent1" w:themeFillTint="33"/>
          </w:tcPr>
          <w:p w:rsidR="00E848C9" w:rsidRPr="00947B66" w:rsidRDefault="006E64E9" w:rsidP="0040682A">
            <w:pPr>
              <w:rPr>
                <w:b/>
              </w:rPr>
            </w:pPr>
            <w:r>
              <w:rPr>
                <w:b/>
              </w:rPr>
              <w:t>51</w:t>
            </w:r>
          </w:p>
        </w:tc>
      </w:tr>
    </w:tbl>
    <w:p w:rsidR="003207D2" w:rsidRPr="00947B66" w:rsidRDefault="003207D2" w:rsidP="00D42F03"/>
    <w:p w:rsidR="003207D2" w:rsidRPr="00947B66" w:rsidRDefault="003207D2" w:rsidP="003207D2">
      <w:pPr>
        <w:keepNext/>
        <w:jc w:val="center"/>
      </w:pPr>
      <w:r w:rsidRPr="00947B66">
        <w:rPr>
          <w:noProof/>
        </w:rPr>
        <w:drawing>
          <wp:inline distT="0" distB="0" distL="0" distR="0">
            <wp:extent cx="5087788" cy="2441276"/>
            <wp:effectExtent l="19050" t="0" r="17612"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D6671" w:rsidRPr="00947B66" w:rsidRDefault="00FD6671" w:rsidP="00313367">
      <w:pPr>
        <w:pStyle w:val="Lgende"/>
        <w:ind w:left="2124" w:firstLine="708"/>
      </w:pPr>
    </w:p>
    <w:p w:rsidR="002F334D" w:rsidRDefault="002F334D" w:rsidP="00313367">
      <w:pPr>
        <w:pStyle w:val="Lgende"/>
        <w:ind w:left="2124" w:firstLine="708"/>
      </w:pPr>
    </w:p>
    <w:p w:rsidR="007064C7" w:rsidRPr="00947B66" w:rsidRDefault="003207D2" w:rsidP="00313367">
      <w:pPr>
        <w:pStyle w:val="Lgende"/>
        <w:ind w:left="2124" w:firstLine="708"/>
      </w:pPr>
      <w:r w:rsidRPr="00947B66">
        <w:t xml:space="preserve">Figure </w:t>
      </w:r>
      <w:r w:rsidR="00DD6BFE" w:rsidRPr="00947B66">
        <w:fldChar w:fldCharType="begin"/>
      </w:r>
      <w:r w:rsidRPr="00947B66">
        <w:instrText xml:space="preserve"> SEQ Figure \* ARABIC </w:instrText>
      </w:r>
      <w:r w:rsidR="00DD6BFE" w:rsidRPr="00947B66">
        <w:fldChar w:fldCharType="separate"/>
      </w:r>
      <w:r w:rsidR="001E7F86" w:rsidRPr="00947B66">
        <w:rPr>
          <w:noProof/>
        </w:rPr>
        <w:t>3</w:t>
      </w:r>
      <w:r w:rsidR="00DD6BFE" w:rsidRPr="00947B66">
        <w:fldChar w:fldCharType="end"/>
      </w:r>
      <w:r w:rsidR="007064C7" w:rsidRPr="00947B66">
        <w:t xml:space="preserve"> - Ré</w:t>
      </w:r>
      <w:r w:rsidRPr="00947B66">
        <w:t xml:space="preserve">partition de l'effort par lot                          </w:t>
      </w:r>
    </w:p>
    <w:p w:rsidR="00313367" w:rsidRPr="00947B66" w:rsidRDefault="00313367" w:rsidP="0091336D">
      <w:pPr>
        <w:pStyle w:val="Titre2"/>
      </w:pPr>
    </w:p>
    <w:p w:rsidR="00313367" w:rsidRPr="00947B66" w:rsidRDefault="00313367" w:rsidP="0091336D">
      <w:pPr>
        <w:pStyle w:val="Titre2"/>
      </w:pPr>
      <w:bookmarkStart w:id="439" w:name="_Toc371528897"/>
      <w:bookmarkStart w:id="440" w:name="_Toc371611347"/>
      <w:r w:rsidRPr="00947B66">
        <w:rPr>
          <w:noProof/>
        </w:rPr>
        <w:drawing>
          <wp:anchor distT="0" distB="0" distL="114300" distR="114300" simplePos="0" relativeHeight="251680768" behindDoc="1" locked="0" layoutInCell="1" allowOverlap="1">
            <wp:simplePos x="0" y="0"/>
            <wp:positionH relativeFrom="column">
              <wp:posOffset>1689735</wp:posOffset>
            </wp:positionH>
            <wp:positionV relativeFrom="paragraph">
              <wp:posOffset>236220</wp:posOffset>
            </wp:positionV>
            <wp:extent cx="2623185" cy="2440940"/>
            <wp:effectExtent l="19050" t="0" r="24765" b="0"/>
            <wp:wrapTight wrapText="bothSides">
              <wp:wrapPolygon edited="0">
                <wp:start x="-157" y="0"/>
                <wp:lineTo x="-157" y="21578"/>
                <wp:lineTo x="21804" y="21578"/>
                <wp:lineTo x="21804" y="0"/>
                <wp:lineTo x="-157" y="0"/>
              </wp:wrapPolygon>
            </wp:wrapTight>
            <wp:docPr id="4"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bookmarkEnd w:id="439"/>
      <w:bookmarkEnd w:id="440"/>
    </w:p>
    <w:p w:rsidR="00313367" w:rsidRPr="00947B66" w:rsidRDefault="00313367" w:rsidP="0091336D">
      <w:pPr>
        <w:pStyle w:val="Titre2"/>
      </w:pPr>
    </w:p>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Pr>
        <w:pStyle w:val="Titre2"/>
        <w:jc w:val="center"/>
        <w:rPr>
          <w:rFonts w:asciiTheme="minorHAnsi" w:eastAsiaTheme="minorEastAsia" w:hAnsiTheme="minorHAnsi" w:cstheme="minorBidi"/>
          <w:sz w:val="18"/>
          <w:szCs w:val="18"/>
        </w:rPr>
      </w:pPr>
    </w:p>
    <w:p w:rsidR="00313367" w:rsidRPr="00947B66" w:rsidRDefault="00313367" w:rsidP="00313367">
      <w:pPr>
        <w:pStyle w:val="Titre2"/>
        <w:jc w:val="center"/>
        <w:rPr>
          <w:rFonts w:asciiTheme="minorHAnsi" w:eastAsiaTheme="minorEastAsia" w:hAnsiTheme="minorHAnsi" w:cstheme="minorBidi"/>
          <w:sz w:val="18"/>
          <w:szCs w:val="18"/>
        </w:rPr>
      </w:pPr>
      <w:bookmarkStart w:id="441" w:name="_Toc371528898"/>
      <w:bookmarkStart w:id="442" w:name="_Toc371611348"/>
      <w:bookmarkStart w:id="443" w:name="_Toc371657963"/>
      <w:r w:rsidRPr="00947B66">
        <w:rPr>
          <w:rFonts w:asciiTheme="minorHAnsi" w:eastAsiaTheme="minorEastAsia" w:hAnsiTheme="minorHAnsi" w:cstheme="minorBidi"/>
          <w:sz w:val="18"/>
          <w:szCs w:val="18"/>
        </w:rPr>
        <w:t xml:space="preserve">Figure </w:t>
      </w:r>
      <w:r w:rsidR="00DD6BFE" w:rsidRPr="00947B66">
        <w:rPr>
          <w:rFonts w:asciiTheme="minorHAnsi" w:eastAsiaTheme="minorEastAsia" w:hAnsiTheme="minorHAnsi" w:cstheme="minorBidi"/>
          <w:sz w:val="18"/>
          <w:szCs w:val="18"/>
        </w:rPr>
        <w:fldChar w:fldCharType="begin"/>
      </w:r>
      <w:r w:rsidRPr="00947B66">
        <w:rPr>
          <w:rFonts w:asciiTheme="minorHAnsi" w:eastAsiaTheme="minorEastAsia" w:hAnsiTheme="minorHAnsi" w:cstheme="minorBidi"/>
          <w:sz w:val="18"/>
          <w:szCs w:val="18"/>
        </w:rPr>
        <w:instrText xml:space="preserve"> SEQ Figure \* ARABIC </w:instrText>
      </w:r>
      <w:r w:rsidR="00DD6BFE" w:rsidRPr="00947B66">
        <w:rPr>
          <w:rFonts w:asciiTheme="minorHAnsi" w:eastAsiaTheme="minorEastAsia" w:hAnsiTheme="minorHAnsi" w:cstheme="minorBidi"/>
          <w:sz w:val="18"/>
          <w:szCs w:val="18"/>
        </w:rPr>
        <w:fldChar w:fldCharType="separate"/>
      </w:r>
      <w:r w:rsidRPr="00947B66">
        <w:rPr>
          <w:rFonts w:asciiTheme="minorHAnsi" w:eastAsiaTheme="minorEastAsia" w:hAnsiTheme="minorHAnsi" w:cstheme="minorBidi"/>
          <w:sz w:val="18"/>
          <w:szCs w:val="18"/>
        </w:rPr>
        <w:t>4</w:t>
      </w:r>
      <w:r w:rsidR="00DD6BFE" w:rsidRPr="00947B66">
        <w:rPr>
          <w:rFonts w:asciiTheme="minorHAnsi" w:eastAsiaTheme="minorEastAsia" w:hAnsiTheme="minorHAnsi" w:cstheme="minorBidi"/>
          <w:sz w:val="18"/>
          <w:szCs w:val="18"/>
        </w:rPr>
        <w:fldChar w:fldCharType="end"/>
      </w:r>
      <w:r w:rsidRPr="00947B66">
        <w:rPr>
          <w:rFonts w:asciiTheme="minorHAnsi" w:eastAsiaTheme="minorEastAsia" w:hAnsiTheme="minorHAnsi" w:cstheme="minorBidi"/>
          <w:sz w:val="18"/>
          <w:szCs w:val="18"/>
        </w:rPr>
        <w:t xml:space="preserve"> - Répartition de l'effort par type</w:t>
      </w:r>
      <w:bookmarkEnd w:id="441"/>
      <w:bookmarkEnd w:id="442"/>
      <w:bookmarkEnd w:id="443"/>
    </w:p>
    <w:p w:rsidR="00313367" w:rsidRPr="00947B66" w:rsidRDefault="00313367" w:rsidP="0091336D">
      <w:pPr>
        <w:pStyle w:val="Titre2"/>
      </w:pPr>
    </w:p>
    <w:p w:rsidR="00313367" w:rsidRPr="00947B66" w:rsidRDefault="00313367" w:rsidP="0091336D">
      <w:pPr>
        <w:pStyle w:val="Titre2"/>
      </w:pPr>
    </w:p>
    <w:p w:rsidR="00313367" w:rsidRPr="00947B66" w:rsidRDefault="00313367" w:rsidP="0091336D">
      <w:pPr>
        <w:pStyle w:val="Titre2"/>
      </w:pPr>
    </w:p>
    <w:p w:rsidR="00313367" w:rsidRPr="00947B66" w:rsidRDefault="00313367" w:rsidP="00313367"/>
    <w:p w:rsidR="00313367" w:rsidRPr="00947B66" w:rsidRDefault="00313367" w:rsidP="00313367"/>
    <w:p w:rsidR="00313367" w:rsidRPr="00947B66" w:rsidRDefault="00313367" w:rsidP="00313367"/>
    <w:p w:rsidR="00313367" w:rsidRDefault="00313367" w:rsidP="00313367"/>
    <w:p w:rsidR="00FD3643" w:rsidRDefault="00FD3643" w:rsidP="00313367"/>
    <w:p w:rsidR="00FD3643" w:rsidRDefault="00FD3643" w:rsidP="00313367"/>
    <w:p w:rsidR="00FD3643" w:rsidRPr="00947B66" w:rsidRDefault="00FD3643" w:rsidP="00313367"/>
    <w:p w:rsidR="00E0222F" w:rsidRPr="00947B66" w:rsidRDefault="00E0222F" w:rsidP="0091336D">
      <w:pPr>
        <w:pStyle w:val="Titre2"/>
      </w:pPr>
      <w:bookmarkStart w:id="444" w:name="_Toc371657964"/>
      <w:r w:rsidRPr="00947B66">
        <w:t>Gestion du risque</w:t>
      </w:r>
      <w:bookmarkEnd w:id="444"/>
    </w:p>
    <w:p w:rsidR="00171ACE" w:rsidRDefault="00171ACE" w:rsidP="00E0222F"/>
    <w:p w:rsidR="00C3654F" w:rsidRDefault="008E480F" w:rsidP="00E0222F">
      <w:r>
        <w:t xml:space="preserve">Etant incapables de donner une probabilité précise pour chaque risque, nous avons décidé d’établir une </w:t>
      </w:r>
      <w:r w:rsidR="00531222">
        <w:t xml:space="preserve">échelle </w:t>
      </w:r>
      <w:r w:rsidR="003018C7">
        <w:t>personnalisée</w:t>
      </w:r>
      <w:r>
        <w:t> :</w:t>
      </w:r>
    </w:p>
    <w:p w:rsidR="00717C85" w:rsidRDefault="00717C85" w:rsidP="00E0222F"/>
    <w:p w:rsidR="00EE26F5" w:rsidRDefault="00EE26F5" w:rsidP="00E0222F"/>
    <w:tbl>
      <w:tblPr>
        <w:tblStyle w:val="Grilledutableau"/>
        <w:tblW w:w="9296" w:type="dxa"/>
        <w:tblLook w:val="04A0"/>
      </w:tblPr>
      <w:tblGrid>
        <w:gridCol w:w="1549"/>
        <w:gridCol w:w="1549"/>
        <w:gridCol w:w="1549"/>
        <w:gridCol w:w="1549"/>
        <w:gridCol w:w="1550"/>
        <w:gridCol w:w="1550"/>
      </w:tblGrid>
      <w:tr w:rsidR="003018C7" w:rsidTr="006A3B37">
        <w:trPr>
          <w:trHeight w:val="827"/>
        </w:trPr>
        <w:tc>
          <w:tcPr>
            <w:tcW w:w="1549" w:type="dxa"/>
          </w:tcPr>
          <w:p w:rsidR="003018C7" w:rsidRDefault="003018C7" w:rsidP="003018C7">
            <w:pPr>
              <w:jc w:val="center"/>
            </w:pPr>
            <w:r>
              <w:t>Probabilité</w:t>
            </w:r>
          </w:p>
        </w:tc>
        <w:tc>
          <w:tcPr>
            <w:tcW w:w="1549" w:type="dxa"/>
          </w:tcPr>
          <w:p w:rsidR="003018C7" w:rsidRDefault="003018C7" w:rsidP="003018C7">
            <w:pPr>
              <w:jc w:val="center"/>
            </w:pPr>
            <w:r>
              <w:t>Très faible</w:t>
            </w:r>
          </w:p>
          <w:p w:rsidR="00AC1DD7" w:rsidRPr="00AC1DD7" w:rsidRDefault="00AC1DD7" w:rsidP="009C57EF">
            <w:pPr>
              <w:jc w:val="center"/>
              <w:rPr>
                <w:sz w:val="22"/>
                <w:szCs w:val="22"/>
              </w:rPr>
            </w:pPr>
            <w:r w:rsidRPr="00AC1DD7">
              <w:rPr>
                <w:sz w:val="22"/>
                <w:szCs w:val="22"/>
              </w:rPr>
              <w:t xml:space="preserve">[1% - </w:t>
            </w:r>
            <w:r w:rsidR="009C57EF">
              <w:rPr>
                <w:sz w:val="22"/>
                <w:szCs w:val="22"/>
              </w:rPr>
              <w:t>20</w:t>
            </w:r>
            <w:r w:rsidRPr="00AC1DD7">
              <w:rPr>
                <w:sz w:val="22"/>
                <w:szCs w:val="22"/>
              </w:rPr>
              <w:t>%]</w:t>
            </w:r>
          </w:p>
        </w:tc>
        <w:tc>
          <w:tcPr>
            <w:tcW w:w="1549" w:type="dxa"/>
          </w:tcPr>
          <w:p w:rsidR="003018C7" w:rsidRDefault="003018C7" w:rsidP="003018C7">
            <w:pPr>
              <w:jc w:val="center"/>
            </w:pPr>
            <w:r>
              <w:t>Faible</w:t>
            </w:r>
          </w:p>
          <w:p w:rsidR="00AC1DD7" w:rsidRPr="00AC1DD7" w:rsidRDefault="00AC1DD7" w:rsidP="009C57EF">
            <w:pPr>
              <w:jc w:val="center"/>
              <w:rPr>
                <w:sz w:val="22"/>
                <w:szCs w:val="22"/>
              </w:rPr>
            </w:pPr>
            <w:r w:rsidRPr="00AC1DD7">
              <w:rPr>
                <w:sz w:val="22"/>
                <w:szCs w:val="22"/>
              </w:rPr>
              <w:t>[</w:t>
            </w:r>
            <w:r w:rsidR="009C57EF">
              <w:rPr>
                <w:sz w:val="22"/>
                <w:szCs w:val="22"/>
              </w:rPr>
              <w:t>21</w:t>
            </w:r>
            <w:r w:rsidRPr="00AC1DD7">
              <w:rPr>
                <w:sz w:val="22"/>
                <w:szCs w:val="22"/>
              </w:rPr>
              <w:t xml:space="preserve">% - </w:t>
            </w:r>
            <w:r w:rsidR="009C57EF">
              <w:rPr>
                <w:sz w:val="22"/>
                <w:szCs w:val="22"/>
              </w:rPr>
              <w:t>40</w:t>
            </w:r>
            <w:r w:rsidRPr="00AC1DD7">
              <w:rPr>
                <w:sz w:val="22"/>
                <w:szCs w:val="22"/>
              </w:rPr>
              <w:t>%]</w:t>
            </w:r>
          </w:p>
        </w:tc>
        <w:tc>
          <w:tcPr>
            <w:tcW w:w="1549" w:type="dxa"/>
          </w:tcPr>
          <w:p w:rsidR="003018C7" w:rsidRDefault="003018C7" w:rsidP="003018C7">
            <w:pPr>
              <w:jc w:val="center"/>
            </w:pPr>
            <w:r>
              <w:t>Moyenne</w:t>
            </w:r>
          </w:p>
          <w:p w:rsidR="00AC1DD7" w:rsidRDefault="00AC1DD7" w:rsidP="009C57EF">
            <w:pPr>
              <w:jc w:val="center"/>
            </w:pPr>
            <w:r>
              <w:rPr>
                <w:sz w:val="22"/>
                <w:szCs w:val="22"/>
              </w:rPr>
              <w:t>[</w:t>
            </w:r>
            <w:r w:rsidR="009C57EF">
              <w:rPr>
                <w:sz w:val="22"/>
                <w:szCs w:val="22"/>
              </w:rPr>
              <w:t>4</w:t>
            </w:r>
            <w:r>
              <w:rPr>
                <w:sz w:val="22"/>
                <w:szCs w:val="22"/>
              </w:rPr>
              <w:t>1</w:t>
            </w:r>
            <w:r w:rsidRPr="00AC1DD7">
              <w:rPr>
                <w:sz w:val="22"/>
                <w:szCs w:val="22"/>
              </w:rPr>
              <w:t xml:space="preserve">% - </w:t>
            </w:r>
            <w:r w:rsidR="009C57EF">
              <w:rPr>
                <w:sz w:val="22"/>
                <w:szCs w:val="22"/>
              </w:rPr>
              <w:t>6</w:t>
            </w:r>
            <w:r>
              <w:rPr>
                <w:sz w:val="22"/>
                <w:szCs w:val="22"/>
              </w:rPr>
              <w:t>0</w:t>
            </w:r>
            <w:r w:rsidRPr="00AC1DD7">
              <w:rPr>
                <w:sz w:val="22"/>
                <w:szCs w:val="22"/>
              </w:rPr>
              <w:t>%]</w:t>
            </w:r>
          </w:p>
        </w:tc>
        <w:tc>
          <w:tcPr>
            <w:tcW w:w="1550" w:type="dxa"/>
          </w:tcPr>
          <w:p w:rsidR="003018C7" w:rsidRDefault="003018C7" w:rsidP="003018C7">
            <w:pPr>
              <w:jc w:val="center"/>
            </w:pPr>
            <w:r>
              <w:t>Elevée</w:t>
            </w:r>
          </w:p>
          <w:p w:rsidR="00AC1DD7" w:rsidRDefault="00AC1DD7" w:rsidP="009C57EF">
            <w:pPr>
              <w:jc w:val="center"/>
            </w:pPr>
            <w:r w:rsidRPr="00AC1DD7">
              <w:rPr>
                <w:sz w:val="22"/>
                <w:szCs w:val="22"/>
              </w:rPr>
              <w:t>[</w:t>
            </w:r>
            <w:r w:rsidR="009C57EF">
              <w:rPr>
                <w:sz w:val="22"/>
                <w:szCs w:val="22"/>
              </w:rPr>
              <w:t>6</w:t>
            </w:r>
            <w:r>
              <w:rPr>
                <w:sz w:val="22"/>
                <w:szCs w:val="22"/>
              </w:rPr>
              <w:t>1</w:t>
            </w:r>
            <w:r w:rsidRPr="00AC1DD7">
              <w:rPr>
                <w:sz w:val="22"/>
                <w:szCs w:val="22"/>
              </w:rPr>
              <w:t xml:space="preserve">% - </w:t>
            </w:r>
            <w:r w:rsidR="009C57EF">
              <w:rPr>
                <w:sz w:val="22"/>
                <w:szCs w:val="22"/>
              </w:rPr>
              <w:t>8</w:t>
            </w:r>
            <w:r>
              <w:rPr>
                <w:sz w:val="22"/>
                <w:szCs w:val="22"/>
              </w:rPr>
              <w:t>0</w:t>
            </w:r>
            <w:r w:rsidRPr="00AC1DD7">
              <w:rPr>
                <w:sz w:val="22"/>
                <w:szCs w:val="22"/>
              </w:rPr>
              <w:t>%]</w:t>
            </w:r>
          </w:p>
        </w:tc>
        <w:tc>
          <w:tcPr>
            <w:tcW w:w="1550" w:type="dxa"/>
          </w:tcPr>
          <w:p w:rsidR="003018C7" w:rsidRDefault="003018C7" w:rsidP="003018C7">
            <w:pPr>
              <w:jc w:val="center"/>
            </w:pPr>
            <w:r>
              <w:t>Très Elevée</w:t>
            </w:r>
          </w:p>
          <w:p w:rsidR="00AC1DD7" w:rsidRDefault="00AC1DD7" w:rsidP="006A3B37">
            <w:pPr>
              <w:jc w:val="center"/>
            </w:pPr>
            <w:r w:rsidRPr="00AC1DD7">
              <w:rPr>
                <w:sz w:val="22"/>
                <w:szCs w:val="22"/>
              </w:rPr>
              <w:t>[</w:t>
            </w:r>
            <w:r w:rsidR="009C57EF">
              <w:rPr>
                <w:sz w:val="22"/>
                <w:szCs w:val="22"/>
              </w:rPr>
              <w:t>8</w:t>
            </w:r>
            <w:r>
              <w:rPr>
                <w:sz w:val="22"/>
                <w:szCs w:val="22"/>
              </w:rPr>
              <w:t>1</w:t>
            </w:r>
            <w:r w:rsidRPr="00AC1DD7">
              <w:rPr>
                <w:sz w:val="22"/>
                <w:szCs w:val="22"/>
              </w:rPr>
              <w:t xml:space="preserve">% - </w:t>
            </w:r>
            <w:r w:rsidR="006A3B37">
              <w:rPr>
                <w:sz w:val="22"/>
                <w:szCs w:val="22"/>
              </w:rPr>
              <w:t>100</w:t>
            </w:r>
            <w:r w:rsidRPr="00AC1DD7">
              <w:rPr>
                <w:sz w:val="22"/>
                <w:szCs w:val="22"/>
              </w:rPr>
              <w:t>%]</w:t>
            </w:r>
          </w:p>
        </w:tc>
      </w:tr>
      <w:tr w:rsidR="003018C7" w:rsidTr="006A3B37">
        <w:trPr>
          <w:trHeight w:val="591"/>
        </w:trPr>
        <w:tc>
          <w:tcPr>
            <w:tcW w:w="1549" w:type="dxa"/>
          </w:tcPr>
          <w:p w:rsidR="003018C7" w:rsidRDefault="003018C7" w:rsidP="003018C7">
            <w:pPr>
              <w:jc w:val="center"/>
            </w:pPr>
            <w:r>
              <w:t>Code couleur</w:t>
            </w:r>
          </w:p>
        </w:tc>
        <w:tc>
          <w:tcPr>
            <w:tcW w:w="1549" w:type="dxa"/>
          </w:tcPr>
          <w:p w:rsidR="003018C7" w:rsidRDefault="00DD6BFE" w:rsidP="003018C7">
            <w:pPr>
              <w:jc w:val="center"/>
            </w:pPr>
            <w:r>
              <w:rPr>
                <w:noProof/>
              </w:rPr>
              <w:pict>
                <v:rect id="Rectangle 19" o:spid="_x0000_s1044" style="position:absolute;left:0;text-align:left;margin-left:-3.45pt;margin-top:3.2pt;width:69.75pt;height:22.5pt;z-index:2516817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" fillcolor="#3c3" stroked="f"/>
              </w:pict>
            </w:r>
          </w:p>
        </w:tc>
        <w:tc>
          <w:tcPr>
            <w:tcW w:w="1549" w:type="dxa"/>
          </w:tcPr>
          <w:p w:rsidR="003018C7" w:rsidRDefault="00DD6BFE" w:rsidP="003018C7">
            <w:pPr>
              <w:jc w:val="center"/>
            </w:pPr>
            <w:r>
              <w:rPr>
                <w:noProof/>
              </w:rPr>
              <w:pict>
                <v:rect id="Rectangle 20" o:spid="_x0000_s1043" style="position:absolute;left:0;text-align:left;margin-left:-2.8pt;margin-top:2.95pt;width:69.75pt;height:22.5pt;z-index:2516838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" fillcolor="#cf3" stroked="f"/>
              </w:pict>
            </w:r>
          </w:p>
        </w:tc>
        <w:tc>
          <w:tcPr>
            <w:tcW w:w="1549" w:type="dxa"/>
          </w:tcPr>
          <w:p w:rsidR="003018C7" w:rsidRDefault="00DD6BFE" w:rsidP="003018C7">
            <w:pPr>
              <w:jc w:val="center"/>
            </w:pPr>
            <w:r>
              <w:rPr>
                <w:noProof/>
              </w:rPr>
              <w:pict>
                <v:rect id="Rectangle 22" o:spid="_x0000_s1042" style="position:absolute;left:0;text-align:left;margin-left:-2.5pt;margin-top:2.95pt;width:69.75pt;height:22.5pt;z-index:2516858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" fillcolor="#ff6" stroked="f"/>
              </w:pict>
            </w:r>
          </w:p>
        </w:tc>
        <w:tc>
          <w:tcPr>
            <w:tcW w:w="1550" w:type="dxa"/>
          </w:tcPr>
          <w:p w:rsidR="003018C7" w:rsidRDefault="00DD6BFE" w:rsidP="003018C7">
            <w:pPr>
              <w:jc w:val="center"/>
            </w:pPr>
            <w:r>
              <w:rPr>
                <w:noProof/>
              </w:rPr>
              <w:pict>
                <v:rect id="Rectangle 23" o:spid="_x0000_s1041" style="position:absolute;left:0;text-align:left;margin-left:-2.95pt;margin-top:2.95pt;width:69.75pt;height:22.5pt;z-index:2516879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" fillcolor="#e36c0a [2409]" stroked="f"/>
              </w:pict>
            </w:r>
          </w:p>
        </w:tc>
        <w:tc>
          <w:tcPr>
            <w:tcW w:w="1550" w:type="dxa"/>
          </w:tcPr>
          <w:p w:rsidR="003018C7" w:rsidRPr="007433A2" w:rsidRDefault="00DD6BFE" w:rsidP="003018C7">
            <w:pPr>
              <w:jc w:val="center"/>
              <w:rPr>
                <w:color w:val="FF0000"/>
              </w:rPr>
            </w:pPr>
            <w:r>
              <w:rPr>
                <w:noProof/>
                <w:color w:val="FF0000"/>
              </w:rPr>
              <w:pict>
                <v:rect id="Rectangle 24" o:spid="_x0000_s1040" style="position:absolute;left:0;text-align:left;margin-left:-3.45pt;margin-top:2.95pt;width:69.75pt;height:22.5pt;z-index:2516899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" fillcolor="#943634 [2405]" stroked="f"/>
              </w:pict>
            </w:r>
          </w:p>
        </w:tc>
      </w:tr>
    </w:tbl>
    <w:p w:rsidR="008E480F" w:rsidRDefault="008E480F" w:rsidP="00E0222F"/>
    <w:p w:rsidR="00EE26F5" w:rsidRPr="00947B66" w:rsidRDefault="00EE26F5" w:rsidP="00E0222F"/>
    <w:p w:rsidR="0091336D" w:rsidRPr="00947B66" w:rsidRDefault="0091336D" w:rsidP="0091336D">
      <w:pPr>
        <w:pStyle w:val="Lgende"/>
        <w:keepNext/>
      </w:pPr>
      <w:r w:rsidRPr="00947B66">
        <w:t xml:space="preserve">Tableau </w:t>
      </w:r>
      <w:r w:rsidR="00DD6BFE" w:rsidRPr="00947B66">
        <w:fldChar w:fldCharType="begin"/>
      </w:r>
      <w:r w:rsidRPr="00947B66">
        <w:instrText xml:space="preserve"> SEQ Tableau \* ARABIC </w:instrText>
      </w:r>
      <w:r w:rsidR="00DD6BFE" w:rsidRPr="00947B66">
        <w:fldChar w:fldCharType="separate"/>
      </w:r>
      <w:r w:rsidR="001E7F86" w:rsidRPr="00947B66">
        <w:rPr>
          <w:noProof/>
        </w:rPr>
        <w:t>5</w:t>
      </w:r>
      <w:r w:rsidR="00DD6BFE" w:rsidRPr="00947B66">
        <w:fldChar w:fldCharType="end"/>
      </w:r>
      <w:r w:rsidRPr="00947B66">
        <w:t xml:space="preserve"> - Table de gestion des risques</w:t>
      </w:r>
    </w:p>
    <w:tbl>
      <w:tblPr>
        <w:tblStyle w:val="Trameclaire-Accent1"/>
        <w:tblW w:w="0" w:type="auto"/>
        <w:tblLook w:val="04A0"/>
      </w:tblPr>
      <w:tblGrid>
        <w:gridCol w:w="1357"/>
        <w:gridCol w:w="1181"/>
        <w:gridCol w:w="1426"/>
        <w:gridCol w:w="1483"/>
        <w:gridCol w:w="1475"/>
        <w:gridCol w:w="1219"/>
        <w:gridCol w:w="1141"/>
      </w:tblGrid>
      <w:tr w:rsidR="00061946" w:rsidRPr="00947B66" w:rsidTr="0091336D">
        <w:trPr>
          <w:cnfStyle w:val="100000000000"/>
        </w:trPr>
        <w:tc>
          <w:tcPr>
            <w:cnfStyle w:val="001000000000"/>
            <w:tcW w:w="2020" w:type="dxa"/>
          </w:tcPr>
          <w:p w:rsidR="001331D9" w:rsidRPr="00947B66" w:rsidRDefault="001331D9" w:rsidP="00E0222F">
            <w:r w:rsidRPr="00947B66">
              <w:t>Description</w:t>
            </w:r>
          </w:p>
        </w:tc>
        <w:tc>
          <w:tcPr>
            <w:tcW w:w="1359" w:type="dxa"/>
          </w:tcPr>
          <w:p w:rsidR="001331D9" w:rsidRPr="00947B66" w:rsidRDefault="001331D9" w:rsidP="00E0222F">
            <w:pPr>
              <w:cnfStyle w:val="100000000000"/>
            </w:pPr>
            <w:r w:rsidRPr="00947B66">
              <w:t>Probabilité</w:t>
            </w:r>
          </w:p>
        </w:tc>
        <w:tc>
          <w:tcPr>
            <w:tcW w:w="2686" w:type="dxa"/>
          </w:tcPr>
          <w:p w:rsidR="001331D9" w:rsidRPr="00947B66" w:rsidRDefault="001331D9" w:rsidP="00E0222F">
            <w:pPr>
              <w:cnfStyle w:val="100000000000"/>
            </w:pPr>
            <w:r w:rsidRPr="00947B66">
              <w:t>Conséquences</w:t>
            </w:r>
          </w:p>
        </w:tc>
        <w:tc>
          <w:tcPr>
            <w:tcW w:w="932" w:type="dxa"/>
          </w:tcPr>
          <w:p w:rsidR="001331D9" w:rsidRPr="00947B66" w:rsidRDefault="001331D9" w:rsidP="00E0222F">
            <w:pPr>
              <w:cnfStyle w:val="100000000000"/>
            </w:pPr>
            <w:r w:rsidRPr="00947B66">
              <w:t>Impact</w:t>
            </w:r>
          </w:p>
        </w:tc>
        <w:tc>
          <w:tcPr>
            <w:tcW w:w="2328" w:type="dxa"/>
          </w:tcPr>
          <w:p w:rsidR="001331D9" w:rsidRPr="00947B66" w:rsidRDefault="001331D9" w:rsidP="00E0222F">
            <w:pPr>
              <w:cnfStyle w:val="100000000000"/>
            </w:pPr>
            <w:r w:rsidRPr="00947B66">
              <w:t>Cause</w:t>
            </w:r>
          </w:p>
        </w:tc>
        <w:tc>
          <w:tcPr>
            <w:tcW w:w="2803" w:type="dxa"/>
          </w:tcPr>
          <w:p w:rsidR="001331D9" w:rsidRPr="00947B66" w:rsidRDefault="001331D9" w:rsidP="00E0222F">
            <w:pPr>
              <w:cnfStyle w:val="100000000000"/>
            </w:pPr>
            <w:r w:rsidRPr="00947B66">
              <w:t>Évitement</w:t>
            </w:r>
          </w:p>
        </w:tc>
        <w:tc>
          <w:tcPr>
            <w:tcW w:w="2021" w:type="dxa"/>
          </w:tcPr>
          <w:p w:rsidR="001331D9" w:rsidRPr="00947B66" w:rsidRDefault="001331D9" w:rsidP="00E0222F">
            <w:pPr>
              <w:cnfStyle w:val="100000000000"/>
            </w:pPr>
            <w:r w:rsidRPr="00947B66">
              <w:t>Résolution</w:t>
            </w:r>
          </w:p>
        </w:tc>
      </w:tr>
      <w:tr w:rsidR="00061946" w:rsidRPr="00947B66" w:rsidTr="0091336D">
        <w:trPr>
          <w:cnfStyle w:val="000000100000"/>
        </w:trPr>
        <w:tc>
          <w:tcPr>
            <w:cnfStyle w:val="001000000000"/>
            <w:tcW w:w="2020" w:type="dxa"/>
          </w:tcPr>
          <w:p w:rsidR="001331D9" w:rsidRPr="00947B66" w:rsidRDefault="00544465" w:rsidP="001C4622">
            <w:r>
              <w:t>Risque d’avoir un panel d’utilisateurs trop faible</w:t>
            </w:r>
          </w:p>
        </w:tc>
        <w:tc>
          <w:tcPr>
            <w:tcW w:w="1359" w:type="dxa"/>
          </w:tcPr>
          <w:p w:rsidR="001331D9" w:rsidRPr="00947B66" w:rsidRDefault="00DD6BFE" w:rsidP="00E0222F">
            <w:pPr>
              <w:cnfStyle w:val="000000100000"/>
            </w:pPr>
            <w:r w:rsidRPr="00DD6BFE">
              <w:rPr>
                <w:noProof/>
                <w:color w:val="FF0000"/>
              </w:rPr>
              <w:pict>
                <v:rect id="Rectangle 27" o:spid="_x0000_s1039" style="position:absolute;left:0;text-align:left;margin-left:0;margin-top:4.75pt;width:48pt;height:93pt;z-index:2516961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" fillcolor="#943634 [2405]" stroked="f"/>
              </w:pict>
            </w:r>
          </w:p>
        </w:tc>
        <w:tc>
          <w:tcPr>
            <w:tcW w:w="2686" w:type="dxa"/>
          </w:tcPr>
          <w:p w:rsidR="001331D9" w:rsidRPr="00947B66" w:rsidRDefault="001C4622" w:rsidP="00E0222F">
            <w:pPr>
              <w:cnfStyle w:val="000000100000"/>
            </w:pPr>
            <w:r>
              <w:t>Echantillons plus faible d’utilisateurs, donc moins de précisions</w:t>
            </w:r>
          </w:p>
        </w:tc>
        <w:tc>
          <w:tcPr>
            <w:tcW w:w="932" w:type="dxa"/>
          </w:tcPr>
          <w:p w:rsidR="001331D9" w:rsidRPr="00947B66" w:rsidRDefault="00544465" w:rsidP="00544465">
            <w:pPr>
              <w:cnfStyle w:val="000000100000"/>
            </w:pPr>
            <w:r>
              <w:t>Analyse des retours potentiellement pas assez complète</w:t>
            </w:r>
          </w:p>
        </w:tc>
        <w:tc>
          <w:tcPr>
            <w:tcW w:w="2328" w:type="dxa"/>
          </w:tcPr>
          <w:p w:rsidR="001331D9" w:rsidRPr="00947B66" w:rsidRDefault="001C4622" w:rsidP="00E0222F">
            <w:pPr>
              <w:cnfStyle w:val="000000100000"/>
            </w:pPr>
            <w:r>
              <w:t>Imprévu</w:t>
            </w:r>
            <w:r w:rsidR="002A1051">
              <w:t>s</w:t>
            </w:r>
            <w:r>
              <w:t>, décalage, absence</w:t>
            </w:r>
            <w:r w:rsidR="002A1051">
              <w:t>s</w:t>
            </w:r>
          </w:p>
        </w:tc>
        <w:tc>
          <w:tcPr>
            <w:tcW w:w="2803" w:type="dxa"/>
          </w:tcPr>
          <w:p w:rsidR="001331D9" w:rsidRPr="00947B66" w:rsidRDefault="00544465" w:rsidP="00E0222F">
            <w:pPr>
              <w:cnfStyle w:val="000000100000"/>
            </w:pPr>
            <w:r>
              <w:t>Prévoir plus d’entretiens que nécessaire</w:t>
            </w:r>
          </w:p>
        </w:tc>
        <w:tc>
          <w:tcPr>
            <w:tcW w:w="2021" w:type="dxa"/>
          </w:tcPr>
          <w:p w:rsidR="001331D9" w:rsidRPr="00947B66" w:rsidRDefault="00E55883" w:rsidP="00E0222F">
            <w:pPr>
              <w:cnfStyle w:val="000000100000"/>
            </w:pPr>
            <w:r>
              <w:t>Avoir préparé une liste de secours des gens disponibles</w:t>
            </w:r>
          </w:p>
        </w:tc>
      </w:tr>
      <w:tr w:rsidR="00061946" w:rsidRPr="00947B66" w:rsidTr="0091336D">
        <w:tc>
          <w:tcPr>
            <w:cnfStyle w:val="001000000000"/>
            <w:tcW w:w="2020" w:type="dxa"/>
          </w:tcPr>
          <w:p w:rsidR="00544465" w:rsidRDefault="00E55883" w:rsidP="001C4622">
            <w:r>
              <w:t>Des avis utilisateurs trop éloignés les uns des autres</w:t>
            </w:r>
          </w:p>
        </w:tc>
        <w:tc>
          <w:tcPr>
            <w:tcW w:w="1359" w:type="dxa"/>
          </w:tcPr>
          <w:p w:rsidR="00544465" w:rsidRDefault="00DD6BFE" w:rsidP="0015562A">
            <w:pPr>
              <w:cnfStyle w:val="000000000000"/>
            </w:pPr>
            <w:r>
              <w:rPr>
                <w:noProof/>
              </w:rPr>
              <w:pict>
                <v:rect id="Rectangle 26" o:spid="_x0000_s1038" style="position:absolute;left:0;text-align:left;margin-left:-.75pt;margin-top:5.85pt;width:48.75pt;height:66.75pt;z-index:2516940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" fillcolor="#ff6" stroked="f"/>
              </w:pict>
            </w:r>
          </w:p>
        </w:tc>
        <w:tc>
          <w:tcPr>
            <w:tcW w:w="2686" w:type="dxa"/>
          </w:tcPr>
          <w:p w:rsidR="00544465" w:rsidRDefault="00B60A7B" w:rsidP="00E0222F">
            <w:pPr>
              <w:cnfStyle w:val="000000000000"/>
            </w:pPr>
            <w:r>
              <w:t>Aucune idée précise de la maquette finale</w:t>
            </w:r>
          </w:p>
        </w:tc>
        <w:tc>
          <w:tcPr>
            <w:tcW w:w="932" w:type="dxa"/>
          </w:tcPr>
          <w:p w:rsidR="00544465" w:rsidRDefault="00FD3643" w:rsidP="00E0222F">
            <w:pPr>
              <w:cnfStyle w:val="000000000000"/>
            </w:pPr>
            <w:r>
              <w:t>Organisation du projet plus difficile</w:t>
            </w:r>
          </w:p>
        </w:tc>
        <w:tc>
          <w:tcPr>
            <w:tcW w:w="2328" w:type="dxa"/>
          </w:tcPr>
          <w:p w:rsidR="00544465" w:rsidRDefault="00B60A7B" w:rsidP="00E0222F">
            <w:pPr>
              <w:cnfStyle w:val="000000000000"/>
            </w:pPr>
            <w:r>
              <w:t>Les utilisateurs ne sont pas d’accord</w:t>
            </w:r>
          </w:p>
        </w:tc>
        <w:tc>
          <w:tcPr>
            <w:tcW w:w="2803" w:type="dxa"/>
          </w:tcPr>
          <w:p w:rsidR="00544465" w:rsidRDefault="00B60A7B" w:rsidP="00E0222F">
            <w:pPr>
              <w:cnfStyle w:val="000000000000"/>
            </w:pPr>
            <w:r>
              <w:t>Entretiens en groupe</w:t>
            </w:r>
          </w:p>
        </w:tc>
        <w:tc>
          <w:tcPr>
            <w:tcW w:w="2021" w:type="dxa"/>
          </w:tcPr>
          <w:p w:rsidR="00544465" w:rsidRDefault="00B60A7B" w:rsidP="00E0222F">
            <w:pPr>
              <w:cnfStyle w:val="000000000000"/>
            </w:pPr>
            <w:r>
              <w:t>Un autre entretien plus dirigé</w:t>
            </w:r>
          </w:p>
        </w:tc>
      </w:tr>
      <w:tr w:rsidR="00061946" w:rsidRPr="00947B66" w:rsidTr="0091336D">
        <w:trPr>
          <w:cnfStyle w:val="000000100000"/>
        </w:trPr>
        <w:tc>
          <w:tcPr>
            <w:cnfStyle w:val="001000000000"/>
            <w:tcW w:w="2020" w:type="dxa"/>
          </w:tcPr>
          <w:p w:rsidR="00B60A7B" w:rsidRDefault="006E4C19" w:rsidP="00FD3643">
            <w:r>
              <w:t xml:space="preserve">Technologie choisie </w:t>
            </w:r>
            <w:r w:rsidR="00FD3643">
              <w:t>difficile à mettre en œuvre</w:t>
            </w:r>
          </w:p>
        </w:tc>
        <w:tc>
          <w:tcPr>
            <w:tcW w:w="1359" w:type="dxa"/>
          </w:tcPr>
          <w:p w:rsidR="00B60A7B" w:rsidRDefault="00DD6BFE" w:rsidP="00E0222F">
            <w:pPr>
              <w:cnfStyle w:val="000000100000"/>
            </w:pPr>
            <w:r>
              <w:rPr>
                <w:noProof/>
              </w:rPr>
              <w:pict>
                <v:rect id="Rectangle 25" o:spid="_x0000_s1037" style="position:absolute;left:0;text-align:left;margin-left:-1.5pt;margin-top:4.95pt;width:50.25pt;height:119.25pt;z-index:2516920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" fillcolor="#3c3" stroked="f"/>
              </w:pict>
            </w:r>
          </w:p>
        </w:tc>
        <w:tc>
          <w:tcPr>
            <w:tcW w:w="2686" w:type="dxa"/>
          </w:tcPr>
          <w:p w:rsidR="00B60A7B" w:rsidRDefault="006E4C19" w:rsidP="00E0222F">
            <w:pPr>
              <w:cnfStyle w:val="000000100000"/>
            </w:pPr>
            <w:r>
              <w:t>Des fonctionnalités peuvent être manquantes ou le responsive design ne sera pas possible</w:t>
            </w:r>
          </w:p>
        </w:tc>
        <w:tc>
          <w:tcPr>
            <w:tcW w:w="932" w:type="dxa"/>
          </w:tcPr>
          <w:p w:rsidR="00B60A7B" w:rsidRDefault="005B4A8A" w:rsidP="00E0222F">
            <w:pPr>
              <w:cnfStyle w:val="000000100000"/>
            </w:pPr>
            <w:r>
              <w:t>Non-support du multi-dispositif</w:t>
            </w:r>
          </w:p>
        </w:tc>
        <w:tc>
          <w:tcPr>
            <w:tcW w:w="2328" w:type="dxa"/>
          </w:tcPr>
          <w:p w:rsidR="00B60A7B" w:rsidRDefault="00061946" w:rsidP="00E0222F">
            <w:pPr>
              <w:cnfStyle w:val="000000100000"/>
            </w:pPr>
            <w:r>
              <w:t>Difficulté d’apprentissage et/ou fonctionnalités non gérées</w:t>
            </w:r>
          </w:p>
        </w:tc>
        <w:tc>
          <w:tcPr>
            <w:tcW w:w="2803" w:type="dxa"/>
          </w:tcPr>
          <w:p w:rsidR="00B60A7B" w:rsidRDefault="00061946" w:rsidP="00E0222F">
            <w:pPr>
              <w:cnfStyle w:val="000000100000"/>
            </w:pPr>
            <w:r>
              <w:t>Faire une analyse approfondie de plusieurs technologies possibles</w:t>
            </w:r>
          </w:p>
        </w:tc>
        <w:tc>
          <w:tcPr>
            <w:tcW w:w="2021" w:type="dxa"/>
          </w:tcPr>
          <w:p w:rsidR="00B60A7B" w:rsidRDefault="00061946" w:rsidP="00E0222F">
            <w:pPr>
              <w:cnfStyle w:val="000000100000"/>
            </w:pPr>
            <w:r>
              <w:t>Choisir une autre technologie possible</w:t>
            </w:r>
          </w:p>
        </w:tc>
      </w:tr>
      <w:tr w:rsidR="00061946" w:rsidRPr="00947B66" w:rsidTr="0091336D">
        <w:tc>
          <w:tcPr>
            <w:cnfStyle w:val="001000000000"/>
            <w:tcW w:w="2020" w:type="dxa"/>
          </w:tcPr>
          <w:p w:rsidR="006E4C19" w:rsidRDefault="00061946" w:rsidP="001C4622">
            <w:r>
              <w:t>Utilisateurs non satisfait</w:t>
            </w:r>
            <w:r w:rsidR="005B4A8A">
              <w:t xml:space="preserve"> suite à la 1è itération</w:t>
            </w:r>
          </w:p>
        </w:tc>
        <w:tc>
          <w:tcPr>
            <w:tcW w:w="1359" w:type="dxa"/>
          </w:tcPr>
          <w:p w:rsidR="006E4C19" w:rsidRDefault="00DD6BFE" w:rsidP="00061946">
            <w:pPr>
              <w:cnfStyle w:val="000000000000"/>
            </w:pPr>
            <w:r>
              <w:rPr>
                <w:noProof/>
              </w:rPr>
              <w:pict>
                <v:rect id="Rectangle 30" o:spid="_x0000_s1036" style="position:absolute;left:0;text-align:left;margin-left:0;margin-top:5pt;width:50.25pt;height:118.25pt;z-index:2517002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" fillcolor="#3c3" stroked="f"/>
              </w:pict>
            </w:r>
          </w:p>
        </w:tc>
        <w:tc>
          <w:tcPr>
            <w:tcW w:w="2686" w:type="dxa"/>
          </w:tcPr>
          <w:p w:rsidR="006E4C19" w:rsidRDefault="00CB58BE" w:rsidP="00E0222F">
            <w:pPr>
              <w:cnfStyle w:val="000000000000"/>
            </w:pPr>
            <w:r>
              <w:t>Profonde remise en cause des besoins identifiés</w:t>
            </w:r>
          </w:p>
        </w:tc>
        <w:tc>
          <w:tcPr>
            <w:tcW w:w="932" w:type="dxa"/>
          </w:tcPr>
          <w:p w:rsidR="006E4C19" w:rsidRDefault="00A86743" w:rsidP="00E0222F">
            <w:pPr>
              <w:cnfStyle w:val="000000000000"/>
            </w:pPr>
            <w:r>
              <w:t>Evolution des besoins</w:t>
            </w:r>
          </w:p>
        </w:tc>
        <w:tc>
          <w:tcPr>
            <w:tcW w:w="2328" w:type="dxa"/>
          </w:tcPr>
          <w:p w:rsidR="006E4C19" w:rsidRDefault="00A86743" w:rsidP="00E0222F">
            <w:pPr>
              <w:cnfStyle w:val="000000000000"/>
            </w:pPr>
            <w:r>
              <w:t>Changement d’avis</w:t>
            </w:r>
            <w:bookmarkStart w:id="445" w:name="_GoBack"/>
            <w:bookmarkEnd w:id="445"/>
          </w:p>
        </w:tc>
        <w:tc>
          <w:tcPr>
            <w:tcW w:w="2803" w:type="dxa"/>
          </w:tcPr>
          <w:p w:rsidR="006E4C19" w:rsidRDefault="00685EE2" w:rsidP="00E0222F">
            <w:pPr>
              <w:cnfStyle w:val="000000000000"/>
            </w:pPr>
            <w:r>
              <w:t>Faire une bonne analyse des besoins et faire plusieurs entretiens avec les utilisateurs</w:t>
            </w:r>
          </w:p>
        </w:tc>
        <w:tc>
          <w:tcPr>
            <w:tcW w:w="2021" w:type="dxa"/>
          </w:tcPr>
          <w:p w:rsidR="006E4C19" w:rsidRDefault="00A86743" w:rsidP="00E0222F">
            <w:pPr>
              <w:cnfStyle w:val="000000000000"/>
            </w:pPr>
            <w:r>
              <w:t>Remettre en œuvre les tâches du lot 2</w:t>
            </w:r>
          </w:p>
        </w:tc>
      </w:tr>
      <w:tr w:rsidR="00685EE2" w:rsidRPr="00947B66" w:rsidTr="0091336D">
        <w:trPr>
          <w:cnfStyle w:val="000000100000"/>
        </w:trPr>
        <w:tc>
          <w:tcPr>
            <w:cnfStyle w:val="001000000000"/>
            <w:tcW w:w="2020" w:type="dxa"/>
          </w:tcPr>
          <w:p w:rsidR="00685EE2" w:rsidRDefault="00685EE2" w:rsidP="001C14C6">
            <w:r>
              <w:t xml:space="preserve">Retard </w:t>
            </w:r>
            <w:r w:rsidR="001C14C6">
              <w:t>sur la 1è itération</w:t>
            </w:r>
          </w:p>
        </w:tc>
        <w:tc>
          <w:tcPr>
            <w:tcW w:w="1359" w:type="dxa"/>
          </w:tcPr>
          <w:p w:rsidR="00685EE2" w:rsidRDefault="00DD6BFE" w:rsidP="00061946">
            <w:pPr>
              <w:cnfStyle w:val="000000100000"/>
            </w:pPr>
            <w:r>
              <w:rPr>
                <w:noProof/>
              </w:rPr>
              <w:pict>
                <v:rect id="Rectangle 29" o:spid="_x0000_s1035" style="position:absolute;left:0;text-align:left;margin-left:-6pt;margin-top:3.15pt;width:56.25pt;height:147pt;z-index:251698176;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" fillcolor="#cf3" stroked="f">
                  <w10:wrap anchorx="margin"/>
                </v:rect>
              </w:pict>
            </w:r>
          </w:p>
        </w:tc>
        <w:tc>
          <w:tcPr>
            <w:tcW w:w="2686" w:type="dxa"/>
          </w:tcPr>
          <w:p w:rsidR="00685EE2" w:rsidRDefault="001C14C6" w:rsidP="00E0222F">
            <w:pPr>
              <w:cnfStyle w:val="000000100000"/>
            </w:pPr>
            <w:r>
              <w:t>Pas de seconde itération</w:t>
            </w:r>
          </w:p>
        </w:tc>
        <w:tc>
          <w:tcPr>
            <w:tcW w:w="932" w:type="dxa"/>
          </w:tcPr>
          <w:p w:rsidR="00685EE2" w:rsidRDefault="001C14C6" w:rsidP="00E0222F">
            <w:pPr>
              <w:cnfStyle w:val="000000100000"/>
            </w:pPr>
            <w:r>
              <w:t>Pas d’améliorations suite aux retours utilisateurs</w:t>
            </w:r>
          </w:p>
        </w:tc>
        <w:tc>
          <w:tcPr>
            <w:tcW w:w="2328" w:type="dxa"/>
          </w:tcPr>
          <w:p w:rsidR="00685EE2" w:rsidRDefault="001C14C6" w:rsidP="00E0222F">
            <w:pPr>
              <w:cnfStyle w:val="000000100000"/>
            </w:pPr>
            <w:r>
              <w:t>Imprévus, mauvaise gestion, planification</w:t>
            </w:r>
          </w:p>
        </w:tc>
        <w:tc>
          <w:tcPr>
            <w:tcW w:w="2803" w:type="dxa"/>
          </w:tcPr>
          <w:p w:rsidR="00685EE2" w:rsidRDefault="001C14C6" w:rsidP="00E0222F">
            <w:pPr>
              <w:cnfStyle w:val="000000100000"/>
            </w:pPr>
            <w:r>
              <w:t>Clarifier au maximum les besoins auxquels nous allons répondre lors de la première itération</w:t>
            </w:r>
          </w:p>
        </w:tc>
        <w:tc>
          <w:tcPr>
            <w:tcW w:w="2021" w:type="dxa"/>
          </w:tcPr>
          <w:p w:rsidR="00685EE2" w:rsidRDefault="001C14C6" w:rsidP="00E0222F">
            <w:pPr>
              <w:cnfStyle w:val="000000100000"/>
            </w:pPr>
            <w:r>
              <w:t>Livrable D.5.1 détaillé avec consignes pour reprise du projet dans le futur</w:t>
            </w:r>
          </w:p>
        </w:tc>
      </w:tr>
    </w:tbl>
    <w:p w:rsidR="001331D9" w:rsidRDefault="001331D9"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Pr="00947B66" w:rsidRDefault="00610D78" w:rsidP="00E0222F"/>
    <w:p w:rsidR="000646E7" w:rsidRPr="00947B66" w:rsidRDefault="00C6674A" w:rsidP="00B92E29">
      <w:pPr>
        <w:pStyle w:val="Titre1"/>
        <w:numPr>
          <w:ilvl w:val="0"/>
          <w:numId w:val="6"/>
        </w:numPr>
      </w:pPr>
      <w:bookmarkStart w:id="446" w:name="_Toc371657965"/>
      <w:r w:rsidRPr="00947B66">
        <w:t>Participants</w:t>
      </w:r>
      <w:bookmarkEnd w:id="446"/>
    </w:p>
    <w:p w:rsidR="00B92E29" w:rsidRPr="00947B66" w:rsidRDefault="00B92E29" w:rsidP="00B92E29"/>
    <w:p w:rsidR="00C6674A" w:rsidRDefault="007C60AD" w:rsidP="00666EE2">
      <w:pPr>
        <w:pStyle w:val="Titre2"/>
      </w:pPr>
      <w:bookmarkStart w:id="447" w:name="_Toc371657966"/>
      <w:r w:rsidRPr="00947B66">
        <w:t>Alexis LAURENT</w:t>
      </w:r>
      <w:r w:rsidR="00666EE2" w:rsidRPr="00947B66">
        <w:t xml:space="preserve"> (</w:t>
      </w:r>
      <w:r w:rsidR="00FD6671" w:rsidRPr="00947B66">
        <w:t>SI5</w:t>
      </w:r>
      <w:r w:rsidR="00666EE2" w:rsidRPr="00947B66">
        <w:t xml:space="preserve"> - </w:t>
      </w:r>
      <w:r w:rsidRPr="00947B66">
        <w:t>IHM</w:t>
      </w:r>
      <w:r w:rsidR="00666EE2" w:rsidRPr="00947B66">
        <w:t>)</w:t>
      </w:r>
      <w:bookmarkEnd w:id="447"/>
    </w:p>
    <w:p w:rsidR="00EE79B4" w:rsidRPr="00EE79B4" w:rsidRDefault="00EE79B4" w:rsidP="00EE79B4"/>
    <w:p w:rsidR="00666EE2" w:rsidRPr="00947B66" w:rsidRDefault="007C60AD" w:rsidP="00666EE2">
      <w:r w:rsidRPr="00947B66">
        <w:t>J’ai obtenu mon BAC S option Physique-Chimie en 2009.</w:t>
      </w:r>
      <w:r w:rsidR="00E51C4B" w:rsidRPr="00947B66">
        <w:t xml:space="preserve"> </w:t>
      </w:r>
      <w:r w:rsidRPr="00947B66">
        <w:t xml:space="preserve">Après l’obtention de ce dernier, j’ai décidé de faire un DUT Informatique à l’IUT de Nice. Une fois ces deux années terminées, j’en ai conclu que je ne </w:t>
      </w:r>
      <w:r w:rsidR="00E51C4B" w:rsidRPr="00947B66">
        <w:t>voulais</w:t>
      </w:r>
      <w:r w:rsidRPr="00947B66">
        <w:t xml:space="preserve"> pas m’arrêt</w:t>
      </w:r>
      <w:r w:rsidR="00E51C4B" w:rsidRPr="00947B66">
        <w:t>er</w:t>
      </w:r>
      <w:r w:rsidRPr="00947B66">
        <w:t xml:space="preserve"> là</w:t>
      </w:r>
      <w:r w:rsidR="00E51C4B" w:rsidRPr="00947B66">
        <w:t>. C’est pour cela que</w:t>
      </w:r>
      <w:r w:rsidRPr="00947B66">
        <w:t xml:space="preserve"> je me suis </w:t>
      </w:r>
      <w:r w:rsidR="00E51C4B" w:rsidRPr="00947B66">
        <w:t>inscrit</w:t>
      </w:r>
      <w:r w:rsidRPr="00947B66">
        <w:t xml:space="preserve"> en école d’ingénieur à </w:t>
      </w:r>
      <w:proofErr w:type="spellStart"/>
      <w:r w:rsidRPr="00947B66">
        <w:t>Polytech’Nice</w:t>
      </w:r>
      <w:proofErr w:type="spellEnd"/>
      <w:r w:rsidRPr="00947B66">
        <w:t xml:space="preserve">, dans la formation SI. </w:t>
      </w:r>
      <w:r w:rsidR="00E51C4B" w:rsidRPr="00947B66">
        <w:t>Pour ma 5</w:t>
      </w:r>
      <w:r w:rsidR="00E51C4B" w:rsidRPr="00947B66">
        <w:rPr>
          <w:vertAlign w:val="superscript"/>
        </w:rPr>
        <w:t>ème</w:t>
      </w:r>
      <w:r w:rsidR="00E51C4B" w:rsidRPr="00947B66">
        <w:t xml:space="preserve"> année</w:t>
      </w:r>
      <w:r w:rsidRPr="00947B66">
        <w:t>, j’ai choisi de m’orient</w:t>
      </w:r>
      <w:r w:rsidR="00E51C4B" w:rsidRPr="00947B66">
        <w:t>er</w:t>
      </w:r>
      <w:r w:rsidRPr="00947B66">
        <w:t xml:space="preserve"> vers le parcours IHM car je voudrais par la suite </w:t>
      </w:r>
      <w:r w:rsidR="00E51C4B" w:rsidRPr="00947B66">
        <w:t>travailler</w:t>
      </w:r>
      <w:r w:rsidRPr="00947B66">
        <w:t xml:space="preserve"> dans le développement mobile</w:t>
      </w:r>
      <w:r w:rsidR="00E51C4B" w:rsidRPr="00947B66">
        <w:t>.</w:t>
      </w:r>
    </w:p>
    <w:p w:rsidR="00FD6671" w:rsidRPr="00947B66" w:rsidRDefault="00FD6671" w:rsidP="00666EE2"/>
    <w:p w:rsidR="00FD6671" w:rsidRDefault="00FD6671" w:rsidP="00FD6671">
      <w:pPr>
        <w:pStyle w:val="Titre2"/>
      </w:pPr>
      <w:bookmarkStart w:id="448" w:name="_Toc371657967"/>
      <w:r w:rsidRPr="00947B66">
        <w:t>Suzy PAETA (SI5 - IHM)</w:t>
      </w:r>
      <w:bookmarkEnd w:id="448"/>
    </w:p>
    <w:p w:rsidR="00EE79B4" w:rsidRPr="00EE79B4" w:rsidRDefault="00EE79B4" w:rsidP="00EE79B4"/>
    <w:p w:rsidR="00B0030A" w:rsidRPr="00B0030A" w:rsidRDefault="00B0030A" w:rsidP="00B0030A">
      <w:r>
        <w:t xml:space="preserve">En 2009 j’ai obtenu mon baccalauréat Scientifique. J’ai continué mes études en faisant un DUT informatique à l’IUT de Nice. J’ai ensuite décidé de poursuivre dans l’informatique en entrant dans l’école d’ingénieur </w:t>
      </w:r>
      <w:proofErr w:type="spellStart"/>
      <w:r>
        <w:t>Polytech’Nice</w:t>
      </w:r>
      <w:proofErr w:type="spellEnd"/>
      <w:r>
        <w:t>.</w:t>
      </w:r>
      <w:r w:rsidR="00C04B97">
        <w:t xml:space="preserve"> Etant intéressée par le développement mobile j’ai choisi l’option IHM pour ma 5</w:t>
      </w:r>
      <w:r w:rsidR="00C04B97" w:rsidRPr="00C04B97">
        <w:rPr>
          <w:vertAlign w:val="superscript"/>
        </w:rPr>
        <w:t>ème</w:t>
      </w:r>
      <w:r w:rsidR="00C04B97">
        <w:t xml:space="preserve"> année.</w:t>
      </w:r>
    </w:p>
    <w:p w:rsidR="00FD6671" w:rsidRDefault="00FD6671" w:rsidP="00666EE2"/>
    <w:p w:rsidR="00291FA2" w:rsidRDefault="00291FA2" w:rsidP="00291FA2">
      <w:pPr>
        <w:pStyle w:val="Titre2"/>
      </w:pPr>
      <w:bookmarkStart w:id="449" w:name="_Toc371657968"/>
      <w:r>
        <w:t>Romain</w:t>
      </w:r>
      <w:r w:rsidRPr="00947B66">
        <w:t xml:space="preserve"> </w:t>
      </w:r>
      <w:r>
        <w:t>ROUFAST</w:t>
      </w:r>
      <w:r w:rsidRPr="00947B66">
        <w:t xml:space="preserve"> (SI5 - IHM)</w:t>
      </w:r>
      <w:bookmarkEnd w:id="449"/>
    </w:p>
    <w:p w:rsidR="00EE79B4" w:rsidRPr="00EE79B4" w:rsidRDefault="00EE79B4" w:rsidP="00EE79B4"/>
    <w:p w:rsidR="00291FA2" w:rsidRPr="00B0030A" w:rsidRDefault="00291FA2" w:rsidP="00291FA2">
      <w:r>
        <w:t xml:space="preserve">Après </w:t>
      </w:r>
      <w:r w:rsidR="004D77A0">
        <w:t>l’</w:t>
      </w:r>
      <w:r w:rsidR="00B24BF2">
        <w:t xml:space="preserve">obtention de mon </w:t>
      </w:r>
      <w:r>
        <w:t>BAC S en 2009, j’ai décidé de m’orienter vers un DUT Informatique à l’IUT de Nice.</w:t>
      </w:r>
      <w:r w:rsidR="00B24BF2">
        <w:t xml:space="preserve"> </w:t>
      </w:r>
      <w:r w:rsidR="00BA1975">
        <w:t>A la suite de ces deux années, j’ai décidé de poursuivre mes études en cycle ingénieur à</w:t>
      </w:r>
      <w:r w:rsidR="007271A9">
        <w:t xml:space="preserve"> dans</w:t>
      </w:r>
      <w:r w:rsidR="00BA1975">
        <w:t xml:space="preserve"> l’école </w:t>
      </w:r>
      <w:proofErr w:type="spellStart"/>
      <w:r w:rsidR="00BA1975">
        <w:t>Polytech</w:t>
      </w:r>
      <w:r w:rsidR="007271A9">
        <w:t>’Nice</w:t>
      </w:r>
      <w:proofErr w:type="spellEnd"/>
      <w:r w:rsidR="007271A9">
        <w:t xml:space="preserve"> à Sophia-Antipolis</w:t>
      </w:r>
      <w:r w:rsidR="00BA1975">
        <w:t xml:space="preserve">. Je me suis alors </w:t>
      </w:r>
      <w:r w:rsidR="00C820E5">
        <w:t>tourné</w:t>
      </w:r>
      <w:r w:rsidR="00C820E5" w:rsidRPr="00C820E5">
        <w:t xml:space="preserve"> </w:t>
      </w:r>
      <w:r w:rsidR="00C820E5">
        <w:t>vers l’option IHM</w:t>
      </w:r>
      <w:r w:rsidR="00BA1975">
        <w:t xml:space="preserve"> </w:t>
      </w:r>
      <w:r w:rsidR="00834D2C">
        <w:t>en 5è année</w:t>
      </w:r>
      <w:r w:rsidR="004378AE">
        <w:t>, séduis par les matières enseignées et la méthodologie de travail</w:t>
      </w:r>
      <w:r w:rsidR="00C3654F">
        <w:t xml:space="preserve"> centré</w:t>
      </w:r>
      <w:r w:rsidR="00842FEF">
        <w:t>e</w:t>
      </w:r>
      <w:r w:rsidR="00C3654F">
        <w:t xml:space="preserve"> utilisateur</w:t>
      </w:r>
      <w:r w:rsidR="004378AE">
        <w:t>.</w:t>
      </w:r>
    </w:p>
    <w:p w:rsidR="00291FA2" w:rsidRPr="00947B66" w:rsidRDefault="00291FA2" w:rsidP="00666EE2"/>
    <w:p w:rsidR="00504C50" w:rsidRDefault="00705B1C" w:rsidP="00E36AA2">
      <w:pPr>
        <w:pStyle w:val="Titre2"/>
        <w:rPr>
          <w:lang w:val="en-US"/>
        </w:rPr>
      </w:pPr>
      <w:bookmarkStart w:id="450" w:name="_Toc371657969"/>
      <w:r w:rsidRPr="00705B1C">
        <w:rPr>
          <w:lang w:val="en-US"/>
        </w:rPr>
        <w:t xml:space="preserve">Anne-Marie </w:t>
      </w:r>
      <w:r w:rsidR="00BE5B0D">
        <w:rPr>
          <w:lang w:val="en-US"/>
        </w:rPr>
        <w:t>DERY-PINNA</w:t>
      </w:r>
      <w:r w:rsidRPr="00705B1C">
        <w:rPr>
          <w:lang w:val="en-US"/>
        </w:rPr>
        <w:t xml:space="preserve"> (I3S - R</w:t>
      </w:r>
      <w:r w:rsidR="00507094">
        <w:rPr>
          <w:lang w:val="en-US"/>
        </w:rPr>
        <w:t>ainbow</w:t>
      </w:r>
      <w:r w:rsidRPr="00705B1C">
        <w:rPr>
          <w:lang w:val="en-US"/>
        </w:rPr>
        <w:t>)</w:t>
      </w:r>
      <w:bookmarkEnd w:id="450"/>
    </w:p>
    <w:p w:rsidR="00EE79B4" w:rsidRPr="00EE79B4" w:rsidRDefault="00EE79B4" w:rsidP="00EE79B4">
      <w:pPr>
        <w:rPr>
          <w:lang w:val="en-US"/>
        </w:rPr>
      </w:pPr>
    </w:p>
    <w:p w:rsidR="00C04B97" w:rsidRDefault="00C04B97"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4B97">
        <w:t>Maitre de Conférences membre du projet RAINBOW de l'I3S, enseignante dans la spécia</w:t>
      </w:r>
      <w:r w:rsidR="00BE5B0D">
        <w:t xml:space="preserve">lité informatique à </w:t>
      </w:r>
      <w:proofErr w:type="spellStart"/>
      <w:r w:rsidR="00BE5B0D">
        <w:t>Polytech’Nice</w:t>
      </w:r>
      <w:proofErr w:type="spellEnd"/>
      <w:r w:rsidR="00BE5B0D">
        <w:t xml:space="preserve">. </w:t>
      </w:r>
      <w:r w:rsidRPr="00C04B97">
        <w:t xml:space="preserve">Mes travaux de recherche concernent l'adaptation des IHM dans les systèmes interactifs selon le contexte (les besoins utilisateurs, les dispositifs et l'environnement). Responsable du parcours IHM, je suis à double titre intéressée par le sujet de </w:t>
      </w:r>
      <w:r w:rsidR="00BE5B0D">
        <w:t xml:space="preserve">ce PFE. </w:t>
      </w:r>
      <w:r w:rsidRPr="00C04B97">
        <w:t>Je suis confrontée au</w:t>
      </w:r>
      <w:r w:rsidR="00705B1C">
        <w:t>x</w:t>
      </w:r>
      <w:r w:rsidRPr="00C04B97">
        <w:t xml:space="preserve"> problèmes liés à l'emprunt de matériel au quotidien et donc </w:t>
      </w:r>
      <w:r w:rsidR="00BE5B0D">
        <w:t xml:space="preserve">aussi </w:t>
      </w:r>
      <w:r w:rsidRPr="00C04B97">
        <w:t>future utilisatrice de la solution proposée.  J'ai des compétences en tant que responsable du cours CEIHM</w:t>
      </w:r>
      <w:r w:rsidR="00705B1C">
        <w:t xml:space="preserve"> (Conception et Evaluation des IHM)</w:t>
      </w:r>
      <w:r w:rsidRPr="00C04B97">
        <w:t xml:space="preserve"> en ce qui concerne la démarche et la mise en </w:t>
      </w:r>
      <w:r w:rsidR="00BE5B0D" w:rsidRPr="00C04B97">
        <w:t>œuvre</w:t>
      </w:r>
      <w:r w:rsidRPr="00C04B97">
        <w:t xml:space="preserve"> centrée utilisateur qui est a priori indispensable pour aboutir à une solution qui obtienne l'adhésion </w:t>
      </w:r>
      <w:r w:rsidR="00CF73F1">
        <w:t>d’</w:t>
      </w:r>
      <w:r w:rsidRPr="00C04B97">
        <w:t>un maximum de partenaires.</w:t>
      </w: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E79B4" w:rsidRDefault="00EE79B4"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E79B4" w:rsidRDefault="00EE79B4"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E79B4" w:rsidRDefault="00EE79B4"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E79B4" w:rsidRDefault="00EE79B4" w:rsidP="00EE79B4">
      <w:pPr>
        <w:pStyle w:val="Titre2"/>
      </w:pPr>
      <w:bookmarkStart w:id="451" w:name="_Toc371657970"/>
      <w:r>
        <w:t>Christian BREL</w:t>
      </w:r>
      <w:r w:rsidRPr="00947B66">
        <w:t xml:space="preserve"> (</w:t>
      </w:r>
      <w:r>
        <w:t>Ingénieur de Recherche</w:t>
      </w:r>
      <w:r w:rsidRPr="00947B66">
        <w:t xml:space="preserve"> </w:t>
      </w:r>
      <w:r>
        <w:t>–</w:t>
      </w:r>
      <w:r w:rsidRPr="00947B66">
        <w:t xml:space="preserve"> Équipe</w:t>
      </w:r>
      <w:r>
        <w:t xml:space="preserve"> </w:t>
      </w:r>
      <w:proofErr w:type="spellStart"/>
      <w:r>
        <w:t>Rainbow</w:t>
      </w:r>
      <w:proofErr w:type="spellEnd"/>
      <w:r>
        <w:t>, Laboratoire I3S – UNS/CNRS</w:t>
      </w:r>
      <w:r w:rsidRPr="00947B66">
        <w:t>)</w:t>
      </w:r>
      <w:bookmarkEnd w:id="451"/>
    </w:p>
    <w:p w:rsidR="00EE79B4" w:rsidRPr="00EE79B4" w:rsidRDefault="00EE79B4" w:rsidP="00EE79B4"/>
    <w:p w:rsidR="00EE79B4" w:rsidRPr="00E36AA2" w:rsidRDefault="00EE79B4" w:rsidP="00EE79B4">
      <w:pPr>
        <w:pStyle w:val="PrformatHTML"/>
        <w:shd w:val="clear" w:color="auto" w:fill="FFFFFF"/>
        <w:jc w:val="both"/>
        <w:rPr>
          <w:rFonts w:asciiTheme="minorHAnsi" w:eastAsiaTheme="minorEastAsia" w:hAnsiTheme="minorHAnsi" w:cstheme="minorBidi"/>
          <w:sz w:val="24"/>
          <w:szCs w:val="24"/>
        </w:rPr>
      </w:pPr>
      <w:r w:rsidRPr="00E36AA2">
        <w:rPr>
          <w:rFonts w:asciiTheme="minorHAnsi" w:eastAsiaTheme="minorEastAsia" w:hAnsiTheme="minorHAnsi" w:cstheme="minorBidi"/>
          <w:sz w:val="24"/>
          <w:szCs w:val="24"/>
        </w:rPr>
        <w:t>Ayant soutenu ma thèse en Juin 2013 sur la composition d'applications dirigée par</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les interfaces hommes-machines, j'ai des compétences sur la démarche centrée</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utilisateur, la conception d'applications et d'interface</w:t>
      </w:r>
      <w:r w:rsidR="00CF73F1">
        <w:rPr>
          <w:rFonts w:asciiTheme="minorHAnsi" w:eastAsiaTheme="minorEastAsia" w:hAnsiTheme="minorHAnsi" w:cstheme="minorBidi"/>
          <w:sz w:val="24"/>
          <w:szCs w:val="24"/>
        </w:rPr>
        <w:t>s</w:t>
      </w:r>
      <w:r w:rsidRPr="00E36AA2">
        <w:rPr>
          <w:rFonts w:asciiTheme="minorHAnsi" w:eastAsiaTheme="minorEastAsia" w:hAnsiTheme="minorHAnsi" w:cstheme="minorBidi"/>
          <w:sz w:val="24"/>
          <w:szCs w:val="24"/>
        </w:rPr>
        <w:t xml:space="preserve"> homme-machine. Toujours</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 xml:space="preserve">dans l'équipe </w:t>
      </w:r>
      <w:proofErr w:type="spellStart"/>
      <w:r w:rsidRPr="00E36AA2">
        <w:rPr>
          <w:rFonts w:asciiTheme="minorHAnsi" w:eastAsiaTheme="minorEastAsia" w:hAnsiTheme="minorHAnsi" w:cstheme="minorBidi"/>
          <w:sz w:val="24"/>
          <w:szCs w:val="24"/>
        </w:rPr>
        <w:t>Rainbow</w:t>
      </w:r>
      <w:proofErr w:type="spellEnd"/>
      <w:r w:rsidRPr="00E36AA2">
        <w:rPr>
          <w:rFonts w:asciiTheme="minorHAnsi" w:eastAsiaTheme="minorEastAsia" w:hAnsiTheme="minorHAnsi" w:cstheme="minorBidi"/>
          <w:sz w:val="24"/>
          <w:szCs w:val="24"/>
        </w:rPr>
        <w:t>, je suis passé de ce poste de Doctorant gérant en partie le</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matériel lié aux cours autour de la conception d'IHM (Interfaces/Interactions</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Homme-Machine), à un poste d'Ingénieur de Recherche gérant en partie le matériel lié</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aux cours en IAM (Informatique Ambiante et Mobile). C'est donc par mon parcours que</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je suis intéressé par le sujet de ce PFE ayant déjà été confronté à la gestion de</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matériel et demandes diverses qui en découlent, mais aussi en tant que futur</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utilisateur de la solution résultat de ce projet.</w:t>
      </w: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Pr="00C04B97"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66EE2" w:rsidRDefault="00504C50" w:rsidP="00504C50">
      <w:pPr>
        <w:pStyle w:val="Titre1"/>
        <w:numPr>
          <w:ilvl w:val="0"/>
          <w:numId w:val="6"/>
        </w:numPr>
      </w:pPr>
      <w:bookmarkStart w:id="452" w:name="_Toc371657971"/>
      <w:r w:rsidRPr="00947B66">
        <w:t>Bibliographie</w:t>
      </w:r>
      <w:r w:rsidR="004D6463" w:rsidRPr="00947B66">
        <w:t xml:space="preserve"> &amp; Références</w:t>
      </w:r>
      <w:bookmarkEnd w:id="452"/>
    </w:p>
    <w:p w:rsidR="006F3CCC" w:rsidRPr="006F3CCC" w:rsidRDefault="006F3CCC" w:rsidP="006F3CCC"/>
    <w:p w:rsidR="00504C50" w:rsidRPr="00947B66" w:rsidRDefault="00504C50" w:rsidP="00666EE2"/>
    <w:p w:rsidR="006F3CCC" w:rsidRDefault="006F3CCC" w:rsidP="006F3CCC">
      <w:pPr>
        <w:jc w:val="left"/>
      </w:pPr>
      <w:r>
        <w:t>Description du système de gestion actuel</w:t>
      </w:r>
    </w:p>
    <w:p w:rsidR="006F3CCC" w:rsidRDefault="00DD6BFE" w:rsidP="006F3CCC">
      <w:pPr>
        <w:ind w:firstLine="708"/>
        <w:jc w:val="left"/>
      </w:pPr>
      <w:hyperlink r:id="rId29" w:history="1">
        <w:r w:rsidR="006F3CCC" w:rsidRPr="000B294C">
          <w:rPr>
            <w:rStyle w:val="Lienhypertexte"/>
          </w:rPr>
          <w:t>http://atelierihm.unice.fr/emprunt-de-materiel-en-salle-ihm/</w:t>
        </w:r>
      </w:hyperlink>
    </w:p>
    <w:p w:rsidR="006F3CCC" w:rsidRDefault="006F3CCC" w:rsidP="00957354">
      <w:pPr>
        <w:jc w:val="left"/>
      </w:pPr>
    </w:p>
    <w:p w:rsidR="006F3CCC" w:rsidRDefault="006F3CCC" w:rsidP="00957354">
      <w:pPr>
        <w:jc w:val="left"/>
      </w:pPr>
      <w:r>
        <w:t>Site de la solution GRR</w:t>
      </w:r>
    </w:p>
    <w:p w:rsidR="00957354" w:rsidRDefault="00DD6BFE" w:rsidP="006F3CCC">
      <w:pPr>
        <w:ind w:firstLine="708"/>
        <w:jc w:val="left"/>
        <w:rPr>
          <w:rStyle w:val="Lienhypertexte"/>
        </w:rPr>
      </w:pPr>
      <w:hyperlink r:id="rId30" w:history="1">
        <w:r w:rsidR="006F3CCC" w:rsidRPr="00947B66">
          <w:rPr>
            <w:rStyle w:val="Lienhypertexte"/>
          </w:rPr>
          <w:t>http://grr.mutualibre.org/</w:t>
        </w:r>
      </w:hyperlink>
    </w:p>
    <w:p w:rsidR="006F3CCC" w:rsidRDefault="006F3CCC" w:rsidP="00957354">
      <w:pPr>
        <w:jc w:val="left"/>
        <w:rPr>
          <w:rStyle w:val="Lienhypertexte"/>
        </w:rPr>
      </w:pPr>
    </w:p>
    <w:p w:rsidR="006F3CCC" w:rsidRPr="006F3CCC" w:rsidRDefault="006F3CCC" w:rsidP="00957354">
      <w:pPr>
        <w:jc w:val="left"/>
        <w:rPr>
          <w:rStyle w:val="Lienhypertexte"/>
          <w:color w:val="auto"/>
          <w:u w:val="none"/>
        </w:rPr>
      </w:pPr>
      <w:r w:rsidRPr="006F3CCC">
        <w:rPr>
          <w:rStyle w:val="Lienhypertexte"/>
          <w:color w:val="auto"/>
          <w:u w:val="none"/>
        </w:rPr>
        <w:t>Description du logiciel CMI gestion de stock</w:t>
      </w:r>
    </w:p>
    <w:p w:rsidR="006F3CCC" w:rsidRDefault="00DD6BFE" w:rsidP="006F3CCC">
      <w:pPr>
        <w:ind w:firstLine="708"/>
        <w:jc w:val="left"/>
        <w:rPr>
          <w:rStyle w:val="Emphaseple"/>
        </w:rPr>
      </w:pPr>
      <w:hyperlink r:id="rId31" w:history="1">
        <w:r w:rsidR="006F3CCC" w:rsidRPr="000B294C">
          <w:rPr>
            <w:rStyle w:val="Lienhypertexte"/>
          </w:rPr>
          <w:t>http://www.cmi-services.info/v2/logiciels/logiciels_cmi/logiciels_stock.php</w:t>
        </w:r>
      </w:hyperlink>
    </w:p>
    <w:p w:rsidR="006F3CCC" w:rsidRDefault="006F3CCC" w:rsidP="00957354">
      <w:pPr>
        <w:jc w:val="left"/>
        <w:rPr>
          <w:rStyle w:val="Emphaseple"/>
        </w:rPr>
      </w:pPr>
    </w:p>
    <w:p w:rsidR="006F3CCC" w:rsidRPr="006F3CCC" w:rsidRDefault="006F3CCC" w:rsidP="00957354">
      <w:pPr>
        <w:jc w:val="left"/>
        <w:rPr>
          <w:rStyle w:val="Emphaseple"/>
          <w:i w:val="0"/>
          <w:iCs w:val="0"/>
          <w:color w:val="auto"/>
        </w:rPr>
      </w:pPr>
      <w:r w:rsidRPr="006F3CCC">
        <w:rPr>
          <w:rStyle w:val="Lienhypertexte"/>
          <w:color w:val="auto"/>
          <w:u w:val="none"/>
        </w:rPr>
        <w:t>Description du logiciel CMI gestion de stock</w:t>
      </w:r>
    </w:p>
    <w:p w:rsidR="006F3CCC" w:rsidRDefault="00DD6BFE" w:rsidP="006F3CCC">
      <w:pPr>
        <w:ind w:firstLine="708"/>
        <w:jc w:val="left"/>
        <w:rPr>
          <w:rStyle w:val="Emphaseple"/>
        </w:rPr>
      </w:pPr>
      <w:hyperlink r:id="rId32" w:history="1">
        <w:r w:rsidR="006F3CCC" w:rsidRPr="000B294C">
          <w:rPr>
            <w:rStyle w:val="Lienhypertexte"/>
          </w:rPr>
          <w:t>http://www.stockiteasy.com/Fonctionnalites/Liste/</w:t>
        </w:r>
      </w:hyperlink>
    </w:p>
    <w:p w:rsidR="006F3CCC" w:rsidRDefault="006F3CCC" w:rsidP="00957354">
      <w:pPr>
        <w:jc w:val="left"/>
        <w:rPr>
          <w:rStyle w:val="Emphaseple"/>
        </w:rPr>
      </w:pPr>
    </w:p>
    <w:p w:rsidR="006F3CCC" w:rsidRPr="00947B66" w:rsidRDefault="006F3CCC" w:rsidP="00957354">
      <w:pPr>
        <w:jc w:val="left"/>
        <w:rPr>
          <w:rStyle w:val="Emphaseple"/>
        </w:rPr>
      </w:pPr>
    </w:p>
    <w:sectPr w:rsidR="006F3CCC" w:rsidRPr="00947B66" w:rsidSect="00A53E70">
      <w:pgSz w:w="11900" w:h="16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C6F" w:rsidRDefault="00641C6F" w:rsidP="00A53E70">
      <w:r>
        <w:separator/>
      </w:r>
    </w:p>
  </w:endnote>
  <w:endnote w:type="continuationSeparator" w:id="0">
    <w:p w:rsidR="00641C6F" w:rsidRDefault="00641C6F" w:rsidP="00A53E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060" w:rsidRDefault="00DD6BFE" w:rsidP="009F0072">
    <w:pPr>
      <w:pStyle w:val="Pieddepage"/>
      <w:framePr w:wrap="around" w:vAnchor="text" w:hAnchor="margin" w:xAlign="outside" w:y="1"/>
      <w:rPr>
        <w:rStyle w:val="Numrodepage"/>
      </w:rPr>
    </w:pPr>
    <w:r>
      <w:rPr>
        <w:rStyle w:val="Numrodepage"/>
      </w:rPr>
      <w:fldChar w:fldCharType="begin"/>
    </w:r>
    <w:r w:rsidR="00713060">
      <w:rPr>
        <w:rStyle w:val="Numrodepage"/>
      </w:rPr>
      <w:instrText xml:space="preserve">PAGE  </w:instrText>
    </w:r>
    <w:r>
      <w:rPr>
        <w:rStyle w:val="Numrodepage"/>
      </w:rPr>
      <w:fldChar w:fldCharType="separate"/>
    </w:r>
    <w:r w:rsidR="00713060">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713060" w:rsidRPr="00485651" w:rsidTr="00AD11EE">
      <w:tc>
        <w:tcPr>
          <w:tcW w:w="360" w:type="dxa"/>
          <w:tcBorders>
            <w:right w:val="single" w:sz="8" w:space="0" w:color="B8CCE4" w:themeColor="accent1" w:themeTint="66"/>
          </w:tcBorders>
          <w:shd w:val="clear" w:color="auto" w:fill="8DB3E2" w:themeFill="text2" w:themeFillTint="66"/>
        </w:tcPr>
        <w:p w:rsidR="00713060" w:rsidRDefault="00713060"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13060" w:rsidRDefault="00DD6BFE">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Content>
              <w:r w:rsidR="00713060">
                <w:rPr>
                  <w:rFonts w:ascii="Calibri" w:hAnsi="Calibri"/>
                  <w:b/>
                  <w:bCs/>
                  <w:caps/>
                  <w:color w:val="FFFFFF" w:themeColor="background1"/>
                </w:rPr>
                <w:t>SPFE57 : Atelier IHM                      Gestion des emprunts de matériel et des livrables</w:t>
              </w:r>
            </w:sdtContent>
          </w:sdt>
        </w:p>
      </w:tc>
    </w:tr>
  </w:tbl>
  <w:p w:rsidR="00713060" w:rsidRDefault="00713060">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060" w:rsidRDefault="00DD6BFE" w:rsidP="009F0072">
    <w:pPr>
      <w:pStyle w:val="Pieddepage"/>
      <w:framePr w:wrap="around" w:vAnchor="text" w:hAnchor="margin" w:xAlign="outside" w:y="1"/>
      <w:rPr>
        <w:rStyle w:val="Numrodepage"/>
      </w:rPr>
    </w:pPr>
    <w:r>
      <w:rPr>
        <w:rStyle w:val="Numrodepage"/>
      </w:rPr>
      <w:fldChar w:fldCharType="begin"/>
    </w:r>
    <w:r w:rsidR="00713060">
      <w:rPr>
        <w:rStyle w:val="Numrodepage"/>
      </w:rPr>
      <w:instrText xml:space="preserve">PAGE  </w:instrText>
    </w:r>
    <w:r>
      <w:rPr>
        <w:rStyle w:val="Numrodepage"/>
      </w:rPr>
      <w:fldChar w:fldCharType="separate"/>
    </w:r>
    <w:r w:rsidR="007931D2">
      <w:rPr>
        <w:rStyle w:val="Numrodepage"/>
        <w:noProof/>
      </w:rPr>
      <w:t>7</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8816"/>
      <w:gridCol w:w="358"/>
    </w:tblGrid>
    <w:tr w:rsidR="00713060"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13060" w:rsidRDefault="00DD6BFE"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Content>
              <w:r w:rsidR="00713060">
                <w:rPr>
                  <w:rFonts w:ascii="Calibri" w:hAnsi="Calibri"/>
                  <w:b/>
                  <w:bCs/>
                  <w:caps/>
                  <w:color w:val="FFFFFF" w:themeColor="background1"/>
                </w:rPr>
                <w:t>SPFE57 : Atelier IHM                      Gestion des emprunts de matériel et des livrables</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713060" w:rsidRDefault="00713060">
          <w:pPr>
            <w:rPr>
              <w:color w:val="FFFFFF" w:themeColor="background1"/>
              <w:szCs w:val="24"/>
            </w:rPr>
          </w:pPr>
        </w:p>
      </w:tc>
    </w:tr>
  </w:tbl>
  <w:p w:rsidR="00713060" w:rsidRDefault="00713060">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tblPr>
    <w:tblGrid>
      <w:gridCol w:w="8647"/>
      <w:gridCol w:w="527"/>
    </w:tblGrid>
    <w:tr w:rsidR="00713060"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13060" w:rsidRDefault="00DD6BFE">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Content>
              <w:r w:rsidR="00713060">
                <w:rPr>
                  <w:rFonts w:ascii="Calibri" w:hAnsi="Calibri"/>
                  <w:b/>
                  <w:bCs/>
                  <w:caps/>
                  <w:color w:val="FFFFFF" w:themeColor="background1"/>
                </w:rPr>
                <w:t>SPFE57 : Atelier IHM                      Gestion des emprunts de matériel et des livrables</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713060" w:rsidRDefault="00DD6BFE">
          <w:pPr>
            <w:rPr>
              <w:color w:val="FFFFFF" w:themeColor="background1"/>
              <w:szCs w:val="24"/>
            </w:rPr>
          </w:pPr>
          <w:r>
            <w:rPr>
              <w:rFonts w:ascii="Calibri" w:hAnsi="Calibri"/>
              <w:b/>
              <w:color w:val="FFFFFF" w:themeColor="background1"/>
            </w:rPr>
            <w:fldChar w:fldCharType="begin"/>
          </w:r>
          <w:r w:rsidR="00713060">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7931D2" w:rsidRPr="007931D2">
            <w:rPr>
              <w:rFonts w:ascii="Calibri" w:hAnsi="Calibri"/>
              <w:b/>
              <w:noProof/>
              <w:color w:val="FFFFFF" w:themeColor="background1"/>
            </w:rPr>
            <w:t>8</w:t>
          </w:r>
          <w:r>
            <w:rPr>
              <w:rFonts w:ascii="Calibri" w:hAnsi="Calibri"/>
              <w:b/>
              <w:color w:val="FFFFFF" w:themeColor="background1"/>
            </w:rPr>
            <w:fldChar w:fldCharType="end"/>
          </w:r>
        </w:p>
      </w:tc>
    </w:tr>
  </w:tbl>
  <w:p w:rsidR="00713060" w:rsidRDefault="00713060">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060" w:rsidRDefault="00DD6BFE" w:rsidP="009F0072">
    <w:pPr>
      <w:pStyle w:val="Pieddepage"/>
      <w:framePr w:wrap="around" w:vAnchor="text" w:hAnchor="margin" w:xAlign="outside" w:y="1"/>
      <w:rPr>
        <w:rStyle w:val="Numrodepage"/>
      </w:rPr>
    </w:pPr>
    <w:r>
      <w:rPr>
        <w:rStyle w:val="Numrodepage"/>
      </w:rPr>
      <w:fldChar w:fldCharType="begin"/>
    </w:r>
    <w:r w:rsidR="00713060">
      <w:rPr>
        <w:rStyle w:val="Numrodepage"/>
      </w:rPr>
      <w:instrText xml:space="preserve">PAGE  </w:instrText>
    </w:r>
    <w:r>
      <w:rPr>
        <w:rStyle w:val="Numrodepage"/>
      </w:rPr>
      <w:fldChar w:fldCharType="separate"/>
    </w:r>
    <w:r w:rsidR="007931D2">
      <w:rPr>
        <w:rStyle w:val="Numrodepage"/>
        <w:noProof/>
      </w:rPr>
      <w:t>6</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713060" w:rsidRPr="00485651" w:rsidTr="00AD11EE">
      <w:tc>
        <w:tcPr>
          <w:tcW w:w="360" w:type="dxa"/>
          <w:tcBorders>
            <w:right w:val="single" w:sz="8" w:space="0" w:color="B8CCE4" w:themeColor="accent1" w:themeTint="66"/>
          </w:tcBorders>
          <w:shd w:val="clear" w:color="auto" w:fill="8DB3E2" w:themeFill="text2" w:themeFillTint="66"/>
        </w:tcPr>
        <w:p w:rsidR="00713060" w:rsidRDefault="00713060"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13060" w:rsidRDefault="00DD6BFE">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Content>
              <w:r w:rsidR="00713060">
                <w:rPr>
                  <w:rFonts w:ascii="Calibri" w:hAnsi="Calibri"/>
                  <w:b/>
                  <w:bCs/>
                  <w:caps/>
                  <w:color w:val="FFFFFF" w:themeColor="background1"/>
                </w:rPr>
                <w:t>SPFE57 : Atelier IHM                      Gestion des emprunts de matériel et des livrables</w:t>
              </w:r>
            </w:sdtContent>
          </w:sdt>
        </w:p>
      </w:tc>
    </w:tr>
  </w:tbl>
  <w:p w:rsidR="00713060" w:rsidRDefault="0071306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C6F" w:rsidRDefault="00641C6F" w:rsidP="00A53E70">
      <w:r>
        <w:separator/>
      </w:r>
    </w:p>
  </w:footnote>
  <w:footnote w:type="continuationSeparator" w:id="0">
    <w:p w:rsidR="00641C6F" w:rsidRDefault="00641C6F" w:rsidP="00A53E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1E3647"/>
    <w:multiLevelType w:val="hybridMultilevel"/>
    <w:tmpl w:val="0C125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5C5C6B"/>
    <w:multiLevelType w:val="hybridMultilevel"/>
    <w:tmpl w:val="9BE63D4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76664A"/>
    <w:multiLevelType w:val="hybridMultilevel"/>
    <w:tmpl w:val="12F834C4"/>
    <w:lvl w:ilvl="0" w:tplc="01B49002">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360401D1"/>
    <w:multiLevelType w:val="hybridMultilevel"/>
    <w:tmpl w:val="B7F26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C804C18"/>
    <w:multiLevelType w:val="hybridMultilevel"/>
    <w:tmpl w:val="5114CD6A"/>
    <w:lvl w:ilvl="0" w:tplc="C152E434">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1"/>
  </w:num>
  <w:num w:numId="4">
    <w:abstractNumId w:val="6"/>
  </w:num>
  <w:num w:numId="5">
    <w:abstractNumId w:val="3"/>
  </w:num>
  <w:num w:numId="6">
    <w:abstractNumId w:val="1"/>
  </w:num>
  <w:num w:numId="7">
    <w:abstractNumId w:val="10"/>
  </w:num>
  <w:num w:numId="8">
    <w:abstractNumId w:val="5"/>
  </w:num>
  <w:num w:numId="9">
    <w:abstractNumId w:val="12"/>
  </w:num>
  <w:num w:numId="10">
    <w:abstractNumId w:val="9"/>
  </w:num>
  <w:num w:numId="11">
    <w:abstractNumId w:val="7"/>
  </w:num>
  <w:num w:numId="12">
    <w:abstractNumId w:val="2"/>
  </w:num>
  <w:num w:numId="13">
    <w:abstractNumId w:val="8"/>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useFELayout/>
  </w:compat>
  <w:rsids>
    <w:rsidRoot w:val="00B17441"/>
    <w:rsid w:val="00002616"/>
    <w:rsid w:val="0000327A"/>
    <w:rsid w:val="00004F3F"/>
    <w:rsid w:val="0000720C"/>
    <w:rsid w:val="0001200A"/>
    <w:rsid w:val="00013729"/>
    <w:rsid w:val="000248B7"/>
    <w:rsid w:val="00027EC5"/>
    <w:rsid w:val="00030A2D"/>
    <w:rsid w:val="00034854"/>
    <w:rsid w:val="0004201F"/>
    <w:rsid w:val="0004243F"/>
    <w:rsid w:val="00043884"/>
    <w:rsid w:val="000458D8"/>
    <w:rsid w:val="00060754"/>
    <w:rsid w:val="00061946"/>
    <w:rsid w:val="000646E7"/>
    <w:rsid w:val="00065657"/>
    <w:rsid w:val="00072200"/>
    <w:rsid w:val="000854EA"/>
    <w:rsid w:val="00087C4B"/>
    <w:rsid w:val="000940DD"/>
    <w:rsid w:val="000A1665"/>
    <w:rsid w:val="000A3E09"/>
    <w:rsid w:val="000A5418"/>
    <w:rsid w:val="000A5781"/>
    <w:rsid w:val="000A7739"/>
    <w:rsid w:val="000B5E9F"/>
    <w:rsid w:val="000C3D60"/>
    <w:rsid w:val="000C6283"/>
    <w:rsid w:val="000D2681"/>
    <w:rsid w:val="000D3337"/>
    <w:rsid w:val="000D5434"/>
    <w:rsid w:val="000E0378"/>
    <w:rsid w:val="000E1F7D"/>
    <w:rsid w:val="000E789F"/>
    <w:rsid w:val="000F1843"/>
    <w:rsid w:val="00107E67"/>
    <w:rsid w:val="001172E1"/>
    <w:rsid w:val="00131FF3"/>
    <w:rsid w:val="001330EE"/>
    <w:rsid w:val="001331D9"/>
    <w:rsid w:val="0015213C"/>
    <w:rsid w:val="0015562A"/>
    <w:rsid w:val="0016057A"/>
    <w:rsid w:val="00161DE9"/>
    <w:rsid w:val="001652D5"/>
    <w:rsid w:val="00165B75"/>
    <w:rsid w:val="0017069B"/>
    <w:rsid w:val="00171ACE"/>
    <w:rsid w:val="00177133"/>
    <w:rsid w:val="00184CC0"/>
    <w:rsid w:val="0018580F"/>
    <w:rsid w:val="00191150"/>
    <w:rsid w:val="0019427D"/>
    <w:rsid w:val="0019791E"/>
    <w:rsid w:val="001A2865"/>
    <w:rsid w:val="001B16E0"/>
    <w:rsid w:val="001B531B"/>
    <w:rsid w:val="001B6F3B"/>
    <w:rsid w:val="001C14C6"/>
    <w:rsid w:val="001C3892"/>
    <w:rsid w:val="001C4622"/>
    <w:rsid w:val="001C5F1C"/>
    <w:rsid w:val="001C5FD6"/>
    <w:rsid w:val="001D4C24"/>
    <w:rsid w:val="001D5C99"/>
    <w:rsid w:val="001E3BF6"/>
    <w:rsid w:val="001E6526"/>
    <w:rsid w:val="001E7F86"/>
    <w:rsid w:val="001F2849"/>
    <w:rsid w:val="001F4F3A"/>
    <w:rsid w:val="001F686E"/>
    <w:rsid w:val="00203B47"/>
    <w:rsid w:val="002119C8"/>
    <w:rsid w:val="002211D4"/>
    <w:rsid w:val="002243A7"/>
    <w:rsid w:val="00224BEA"/>
    <w:rsid w:val="00224D4F"/>
    <w:rsid w:val="0022677D"/>
    <w:rsid w:val="00241F10"/>
    <w:rsid w:val="00241FAE"/>
    <w:rsid w:val="0024445C"/>
    <w:rsid w:val="00245711"/>
    <w:rsid w:val="00252108"/>
    <w:rsid w:val="00256363"/>
    <w:rsid w:val="00272340"/>
    <w:rsid w:val="00290161"/>
    <w:rsid w:val="00291FA2"/>
    <w:rsid w:val="00295710"/>
    <w:rsid w:val="0029643C"/>
    <w:rsid w:val="002A1051"/>
    <w:rsid w:val="002A2678"/>
    <w:rsid w:val="002B4ED1"/>
    <w:rsid w:val="002B6594"/>
    <w:rsid w:val="002C18C3"/>
    <w:rsid w:val="002C3C43"/>
    <w:rsid w:val="002C428A"/>
    <w:rsid w:val="002C6015"/>
    <w:rsid w:val="002D1171"/>
    <w:rsid w:val="002D4D9F"/>
    <w:rsid w:val="002D50F7"/>
    <w:rsid w:val="002E20CC"/>
    <w:rsid w:val="002E62E6"/>
    <w:rsid w:val="002F2532"/>
    <w:rsid w:val="002F2AA6"/>
    <w:rsid w:val="002F334D"/>
    <w:rsid w:val="002F5459"/>
    <w:rsid w:val="002F765F"/>
    <w:rsid w:val="002F7B24"/>
    <w:rsid w:val="00300F14"/>
    <w:rsid w:val="003018C7"/>
    <w:rsid w:val="00301CAB"/>
    <w:rsid w:val="00302B75"/>
    <w:rsid w:val="00305328"/>
    <w:rsid w:val="0030593F"/>
    <w:rsid w:val="00306272"/>
    <w:rsid w:val="00310135"/>
    <w:rsid w:val="003105F7"/>
    <w:rsid w:val="00313328"/>
    <w:rsid w:val="00313367"/>
    <w:rsid w:val="003207D2"/>
    <w:rsid w:val="00326213"/>
    <w:rsid w:val="003308F2"/>
    <w:rsid w:val="00342732"/>
    <w:rsid w:val="0035142B"/>
    <w:rsid w:val="0035353C"/>
    <w:rsid w:val="00354E57"/>
    <w:rsid w:val="00357E98"/>
    <w:rsid w:val="00361546"/>
    <w:rsid w:val="00362B1A"/>
    <w:rsid w:val="0036761B"/>
    <w:rsid w:val="003745DA"/>
    <w:rsid w:val="00385F5D"/>
    <w:rsid w:val="00396D91"/>
    <w:rsid w:val="003A29F2"/>
    <w:rsid w:val="003B086A"/>
    <w:rsid w:val="003B4AA3"/>
    <w:rsid w:val="003B6088"/>
    <w:rsid w:val="003E30C7"/>
    <w:rsid w:val="003E6AC8"/>
    <w:rsid w:val="003F6233"/>
    <w:rsid w:val="0040682A"/>
    <w:rsid w:val="00411A03"/>
    <w:rsid w:val="004163B1"/>
    <w:rsid w:val="004178F3"/>
    <w:rsid w:val="00420B9B"/>
    <w:rsid w:val="0042174D"/>
    <w:rsid w:val="0043210C"/>
    <w:rsid w:val="00434B9E"/>
    <w:rsid w:val="00434C5E"/>
    <w:rsid w:val="00437851"/>
    <w:rsid w:val="004378AE"/>
    <w:rsid w:val="0044010D"/>
    <w:rsid w:val="00441C05"/>
    <w:rsid w:val="00441CD9"/>
    <w:rsid w:val="00455138"/>
    <w:rsid w:val="00461D9A"/>
    <w:rsid w:val="00471F7C"/>
    <w:rsid w:val="00475298"/>
    <w:rsid w:val="004828C0"/>
    <w:rsid w:val="004829B9"/>
    <w:rsid w:val="004837CD"/>
    <w:rsid w:val="00485164"/>
    <w:rsid w:val="00491EF6"/>
    <w:rsid w:val="00492927"/>
    <w:rsid w:val="004940AB"/>
    <w:rsid w:val="004A0D5E"/>
    <w:rsid w:val="004A1DB3"/>
    <w:rsid w:val="004A3B92"/>
    <w:rsid w:val="004B1866"/>
    <w:rsid w:val="004B4928"/>
    <w:rsid w:val="004B5C66"/>
    <w:rsid w:val="004C2DA3"/>
    <w:rsid w:val="004C2FE2"/>
    <w:rsid w:val="004C34A4"/>
    <w:rsid w:val="004C559F"/>
    <w:rsid w:val="004D20D1"/>
    <w:rsid w:val="004D4184"/>
    <w:rsid w:val="004D47CB"/>
    <w:rsid w:val="004D503D"/>
    <w:rsid w:val="004D6463"/>
    <w:rsid w:val="004D77A0"/>
    <w:rsid w:val="004E50BA"/>
    <w:rsid w:val="004E52E3"/>
    <w:rsid w:val="004F3D12"/>
    <w:rsid w:val="004F5ED0"/>
    <w:rsid w:val="004F692C"/>
    <w:rsid w:val="00502DF0"/>
    <w:rsid w:val="00504C50"/>
    <w:rsid w:val="00505B75"/>
    <w:rsid w:val="00507094"/>
    <w:rsid w:val="00507E29"/>
    <w:rsid w:val="00512F39"/>
    <w:rsid w:val="00516129"/>
    <w:rsid w:val="0052243C"/>
    <w:rsid w:val="00522F2E"/>
    <w:rsid w:val="00531222"/>
    <w:rsid w:val="0053518B"/>
    <w:rsid w:val="00544465"/>
    <w:rsid w:val="00545657"/>
    <w:rsid w:val="005708A1"/>
    <w:rsid w:val="005727E5"/>
    <w:rsid w:val="005741BC"/>
    <w:rsid w:val="0057664E"/>
    <w:rsid w:val="00576730"/>
    <w:rsid w:val="00576FEA"/>
    <w:rsid w:val="00581392"/>
    <w:rsid w:val="005813A9"/>
    <w:rsid w:val="00581BEC"/>
    <w:rsid w:val="0058269F"/>
    <w:rsid w:val="00587E92"/>
    <w:rsid w:val="00591838"/>
    <w:rsid w:val="0059271E"/>
    <w:rsid w:val="00595AEE"/>
    <w:rsid w:val="005A1DB9"/>
    <w:rsid w:val="005A4D74"/>
    <w:rsid w:val="005B34C8"/>
    <w:rsid w:val="005B482E"/>
    <w:rsid w:val="005B4A8A"/>
    <w:rsid w:val="005C6871"/>
    <w:rsid w:val="005D3059"/>
    <w:rsid w:val="005D4942"/>
    <w:rsid w:val="005D5733"/>
    <w:rsid w:val="005D7D3E"/>
    <w:rsid w:val="005E3D24"/>
    <w:rsid w:val="005E7686"/>
    <w:rsid w:val="005E7FA6"/>
    <w:rsid w:val="005F3F3D"/>
    <w:rsid w:val="005F6DB0"/>
    <w:rsid w:val="005F73F2"/>
    <w:rsid w:val="00610D78"/>
    <w:rsid w:val="00612F97"/>
    <w:rsid w:val="00614B2F"/>
    <w:rsid w:val="0062163A"/>
    <w:rsid w:val="006256C6"/>
    <w:rsid w:val="00626749"/>
    <w:rsid w:val="00634E31"/>
    <w:rsid w:val="00641C6F"/>
    <w:rsid w:val="00641ED5"/>
    <w:rsid w:val="006465ED"/>
    <w:rsid w:val="00665780"/>
    <w:rsid w:val="00666398"/>
    <w:rsid w:val="00666EE2"/>
    <w:rsid w:val="00674D8D"/>
    <w:rsid w:val="006766FB"/>
    <w:rsid w:val="0067770D"/>
    <w:rsid w:val="00685EE2"/>
    <w:rsid w:val="00692C04"/>
    <w:rsid w:val="006A3B37"/>
    <w:rsid w:val="006A6674"/>
    <w:rsid w:val="006B499B"/>
    <w:rsid w:val="006E4C19"/>
    <w:rsid w:val="006E64E9"/>
    <w:rsid w:val="006E6C60"/>
    <w:rsid w:val="006F15BB"/>
    <w:rsid w:val="006F3CCC"/>
    <w:rsid w:val="006F578E"/>
    <w:rsid w:val="006F7824"/>
    <w:rsid w:val="00702D7D"/>
    <w:rsid w:val="007040D9"/>
    <w:rsid w:val="00705B1C"/>
    <w:rsid w:val="007064C7"/>
    <w:rsid w:val="00710D3D"/>
    <w:rsid w:val="00713060"/>
    <w:rsid w:val="00714F0D"/>
    <w:rsid w:val="0071624A"/>
    <w:rsid w:val="007170B8"/>
    <w:rsid w:val="00717C85"/>
    <w:rsid w:val="007271A9"/>
    <w:rsid w:val="007278A6"/>
    <w:rsid w:val="00740841"/>
    <w:rsid w:val="007433A2"/>
    <w:rsid w:val="0075115F"/>
    <w:rsid w:val="0075185C"/>
    <w:rsid w:val="007524A0"/>
    <w:rsid w:val="00752B20"/>
    <w:rsid w:val="0076206B"/>
    <w:rsid w:val="007665C9"/>
    <w:rsid w:val="00770BBF"/>
    <w:rsid w:val="00771121"/>
    <w:rsid w:val="00774B7C"/>
    <w:rsid w:val="00782689"/>
    <w:rsid w:val="00785FAA"/>
    <w:rsid w:val="007931D2"/>
    <w:rsid w:val="00796655"/>
    <w:rsid w:val="00797569"/>
    <w:rsid w:val="007A1DE3"/>
    <w:rsid w:val="007B1379"/>
    <w:rsid w:val="007B3613"/>
    <w:rsid w:val="007B51E7"/>
    <w:rsid w:val="007B52A8"/>
    <w:rsid w:val="007C0705"/>
    <w:rsid w:val="007C55D4"/>
    <w:rsid w:val="007C60AD"/>
    <w:rsid w:val="007C72E2"/>
    <w:rsid w:val="007C730F"/>
    <w:rsid w:val="007C7CAE"/>
    <w:rsid w:val="007D18DA"/>
    <w:rsid w:val="007D6C3B"/>
    <w:rsid w:val="007E1D6D"/>
    <w:rsid w:val="007E424B"/>
    <w:rsid w:val="007F48FF"/>
    <w:rsid w:val="00801162"/>
    <w:rsid w:val="008022B7"/>
    <w:rsid w:val="00803669"/>
    <w:rsid w:val="00804BEF"/>
    <w:rsid w:val="00806AD4"/>
    <w:rsid w:val="008106FE"/>
    <w:rsid w:val="00811EF1"/>
    <w:rsid w:val="00812772"/>
    <w:rsid w:val="00820F4E"/>
    <w:rsid w:val="00832AAE"/>
    <w:rsid w:val="00834D2C"/>
    <w:rsid w:val="008425F7"/>
    <w:rsid w:val="00842FEF"/>
    <w:rsid w:val="008436B2"/>
    <w:rsid w:val="008534C6"/>
    <w:rsid w:val="00853820"/>
    <w:rsid w:val="00860C32"/>
    <w:rsid w:val="008634A4"/>
    <w:rsid w:val="00867C1C"/>
    <w:rsid w:val="00870FE7"/>
    <w:rsid w:val="00875847"/>
    <w:rsid w:val="008824F8"/>
    <w:rsid w:val="00890F6C"/>
    <w:rsid w:val="008A17B0"/>
    <w:rsid w:val="008A4515"/>
    <w:rsid w:val="008B0EBE"/>
    <w:rsid w:val="008D009E"/>
    <w:rsid w:val="008D1616"/>
    <w:rsid w:val="008D227B"/>
    <w:rsid w:val="008D43F9"/>
    <w:rsid w:val="008E480F"/>
    <w:rsid w:val="008F1BA9"/>
    <w:rsid w:val="008F427E"/>
    <w:rsid w:val="008F47F6"/>
    <w:rsid w:val="008F76A8"/>
    <w:rsid w:val="008F7E21"/>
    <w:rsid w:val="008F7E9B"/>
    <w:rsid w:val="009001C9"/>
    <w:rsid w:val="00907261"/>
    <w:rsid w:val="0090794C"/>
    <w:rsid w:val="0091188E"/>
    <w:rsid w:val="0091336D"/>
    <w:rsid w:val="00913A6D"/>
    <w:rsid w:val="0092040A"/>
    <w:rsid w:val="00922C8D"/>
    <w:rsid w:val="009240DD"/>
    <w:rsid w:val="00926E9B"/>
    <w:rsid w:val="00931AA3"/>
    <w:rsid w:val="00943A15"/>
    <w:rsid w:val="00947B66"/>
    <w:rsid w:val="00952C93"/>
    <w:rsid w:val="00957354"/>
    <w:rsid w:val="00960CBE"/>
    <w:rsid w:val="00961791"/>
    <w:rsid w:val="00963273"/>
    <w:rsid w:val="009633AE"/>
    <w:rsid w:val="00980405"/>
    <w:rsid w:val="0098438E"/>
    <w:rsid w:val="009948E2"/>
    <w:rsid w:val="009A48BA"/>
    <w:rsid w:val="009A5498"/>
    <w:rsid w:val="009B55DB"/>
    <w:rsid w:val="009C3746"/>
    <w:rsid w:val="009C57EF"/>
    <w:rsid w:val="009C7BDD"/>
    <w:rsid w:val="009D4F45"/>
    <w:rsid w:val="009D73E7"/>
    <w:rsid w:val="009E0638"/>
    <w:rsid w:val="009F0072"/>
    <w:rsid w:val="009F087D"/>
    <w:rsid w:val="009F0CF0"/>
    <w:rsid w:val="009F5130"/>
    <w:rsid w:val="00A018E1"/>
    <w:rsid w:val="00A15D63"/>
    <w:rsid w:val="00A21B51"/>
    <w:rsid w:val="00A30531"/>
    <w:rsid w:val="00A51763"/>
    <w:rsid w:val="00A53E70"/>
    <w:rsid w:val="00A5483A"/>
    <w:rsid w:val="00A5672A"/>
    <w:rsid w:val="00A57F64"/>
    <w:rsid w:val="00A72881"/>
    <w:rsid w:val="00A835A8"/>
    <w:rsid w:val="00A86743"/>
    <w:rsid w:val="00A86D11"/>
    <w:rsid w:val="00A87552"/>
    <w:rsid w:val="00A95426"/>
    <w:rsid w:val="00AA1663"/>
    <w:rsid w:val="00AA4963"/>
    <w:rsid w:val="00AA5842"/>
    <w:rsid w:val="00AA60EB"/>
    <w:rsid w:val="00AC106C"/>
    <w:rsid w:val="00AC1DD7"/>
    <w:rsid w:val="00AC7080"/>
    <w:rsid w:val="00AD11EE"/>
    <w:rsid w:val="00AD297A"/>
    <w:rsid w:val="00AE58BF"/>
    <w:rsid w:val="00AE5A1A"/>
    <w:rsid w:val="00AE7407"/>
    <w:rsid w:val="00AF1437"/>
    <w:rsid w:val="00AF32D3"/>
    <w:rsid w:val="00AF65B8"/>
    <w:rsid w:val="00B0030A"/>
    <w:rsid w:val="00B005C8"/>
    <w:rsid w:val="00B05459"/>
    <w:rsid w:val="00B05D78"/>
    <w:rsid w:val="00B10E2F"/>
    <w:rsid w:val="00B11789"/>
    <w:rsid w:val="00B16A74"/>
    <w:rsid w:val="00B17441"/>
    <w:rsid w:val="00B230B2"/>
    <w:rsid w:val="00B24BF2"/>
    <w:rsid w:val="00B25941"/>
    <w:rsid w:val="00B25F23"/>
    <w:rsid w:val="00B3433A"/>
    <w:rsid w:val="00B36E08"/>
    <w:rsid w:val="00B50D4E"/>
    <w:rsid w:val="00B51241"/>
    <w:rsid w:val="00B54424"/>
    <w:rsid w:val="00B60A7B"/>
    <w:rsid w:val="00B70EEE"/>
    <w:rsid w:val="00B75B7F"/>
    <w:rsid w:val="00B76056"/>
    <w:rsid w:val="00B81B54"/>
    <w:rsid w:val="00B85E4D"/>
    <w:rsid w:val="00B91ABF"/>
    <w:rsid w:val="00B92BFB"/>
    <w:rsid w:val="00B92E29"/>
    <w:rsid w:val="00B936B1"/>
    <w:rsid w:val="00B957F2"/>
    <w:rsid w:val="00BA1975"/>
    <w:rsid w:val="00BA2F8C"/>
    <w:rsid w:val="00BA62A5"/>
    <w:rsid w:val="00BA6EC4"/>
    <w:rsid w:val="00BB634F"/>
    <w:rsid w:val="00BB7314"/>
    <w:rsid w:val="00BC4A6A"/>
    <w:rsid w:val="00BD4EF4"/>
    <w:rsid w:val="00BD6FC1"/>
    <w:rsid w:val="00BE10C3"/>
    <w:rsid w:val="00BE137B"/>
    <w:rsid w:val="00BE2771"/>
    <w:rsid w:val="00BE5B0D"/>
    <w:rsid w:val="00BF4B5F"/>
    <w:rsid w:val="00C04B97"/>
    <w:rsid w:val="00C105EF"/>
    <w:rsid w:val="00C11AAC"/>
    <w:rsid w:val="00C241C5"/>
    <w:rsid w:val="00C269BE"/>
    <w:rsid w:val="00C3061C"/>
    <w:rsid w:val="00C31016"/>
    <w:rsid w:val="00C3115F"/>
    <w:rsid w:val="00C3654F"/>
    <w:rsid w:val="00C367FA"/>
    <w:rsid w:val="00C3681E"/>
    <w:rsid w:val="00C40938"/>
    <w:rsid w:val="00C40D96"/>
    <w:rsid w:val="00C41505"/>
    <w:rsid w:val="00C47823"/>
    <w:rsid w:val="00C54022"/>
    <w:rsid w:val="00C56872"/>
    <w:rsid w:val="00C65FF5"/>
    <w:rsid w:val="00C6674A"/>
    <w:rsid w:val="00C71846"/>
    <w:rsid w:val="00C74231"/>
    <w:rsid w:val="00C820E5"/>
    <w:rsid w:val="00C82F58"/>
    <w:rsid w:val="00C83EF5"/>
    <w:rsid w:val="00C87F43"/>
    <w:rsid w:val="00C90CB8"/>
    <w:rsid w:val="00C96628"/>
    <w:rsid w:val="00CA2C52"/>
    <w:rsid w:val="00CA2DCB"/>
    <w:rsid w:val="00CA3BDB"/>
    <w:rsid w:val="00CB58BE"/>
    <w:rsid w:val="00CB5B13"/>
    <w:rsid w:val="00CC4648"/>
    <w:rsid w:val="00CC5EFA"/>
    <w:rsid w:val="00CC65C4"/>
    <w:rsid w:val="00CD45F1"/>
    <w:rsid w:val="00CE39CB"/>
    <w:rsid w:val="00CE3BAB"/>
    <w:rsid w:val="00CF2425"/>
    <w:rsid w:val="00CF73F1"/>
    <w:rsid w:val="00D1386C"/>
    <w:rsid w:val="00D13FBD"/>
    <w:rsid w:val="00D1437E"/>
    <w:rsid w:val="00D35C8F"/>
    <w:rsid w:val="00D42C7B"/>
    <w:rsid w:val="00D42F03"/>
    <w:rsid w:val="00D43D27"/>
    <w:rsid w:val="00D46935"/>
    <w:rsid w:val="00D51801"/>
    <w:rsid w:val="00D5444C"/>
    <w:rsid w:val="00D569F4"/>
    <w:rsid w:val="00D609B1"/>
    <w:rsid w:val="00D629E2"/>
    <w:rsid w:val="00D655DC"/>
    <w:rsid w:val="00D75E4E"/>
    <w:rsid w:val="00D81172"/>
    <w:rsid w:val="00D85AFB"/>
    <w:rsid w:val="00D86B81"/>
    <w:rsid w:val="00DA5F6B"/>
    <w:rsid w:val="00DA76C9"/>
    <w:rsid w:val="00DB1CB9"/>
    <w:rsid w:val="00DB3406"/>
    <w:rsid w:val="00DB6C5C"/>
    <w:rsid w:val="00DC4E61"/>
    <w:rsid w:val="00DC72D8"/>
    <w:rsid w:val="00DD3628"/>
    <w:rsid w:val="00DD6BFE"/>
    <w:rsid w:val="00DD6FEA"/>
    <w:rsid w:val="00DE2F0A"/>
    <w:rsid w:val="00DE31FB"/>
    <w:rsid w:val="00DE3E11"/>
    <w:rsid w:val="00DE6E70"/>
    <w:rsid w:val="00DF5889"/>
    <w:rsid w:val="00E0222F"/>
    <w:rsid w:val="00E03BFA"/>
    <w:rsid w:val="00E156E4"/>
    <w:rsid w:val="00E15849"/>
    <w:rsid w:val="00E20699"/>
    <w:rsid w:val="00E20988"/>
    <w:rsid w:val="00E32E41"/>
    <w:rsid w:val="00E350FA"/>
    <w:rsid w:val="00E36AA2"/>
    <w:rsid w:val="00E51C4B"/>
    <w:rsid w:val="00E52D58"/>
    <w:rsid w:val="00E54313"/>
    <w:rsid w:val="00E54A68"/>
    <w:rsid w:val="00E55883"/>
    <w:rsid w:val="00E56614"/>
    <w:rsid w:val="00E631F4"/>
    <w:rsid w:val="00E7012D"/>
    <w:rsid w:val="00E80C32"/>
    <w:rsid w:val="00E848C9"/>
    <w:rsid w:val="00E90C21"/>
    <w:rsid w:val="00E92A6D"/>
    <w:rsid w:val="00E9328A"/>
    <w:rsid w:val="00E93B39"/>
    <w:rsid w:val="00E9716D"/>
    <w:rsid w:val="00EA1922"/>
    <w:rsid w:val="00EA1A23"/>
    <w:rsid w:val="00EA447A"/>
    <w:rsid w:val="00EB0767"/>
    <w:rsid w:val="00EC34F2"/>
    <w:rsid w:val="00EC42D4"/>
    <w:rsid w:val="00ED00D8"/>
    <w:rsid w:val="00ED2744"/>
    <w:rsid w:val="00ED3F4D"/>
    <w:rsid w:val="00ED7E5A"/>
    <w:rsid w:val="00EE26F5"/>
    <w:rsid w:val="00EE2E41"/>
    <w:rsid w:val="00EE41FD"/>
    <w:rsid w:val="00EE5652"/>
    <w:rsid w:val="00EE79B4"/>
    <w:rsid w:val="00EF091C"/>
    <w:rsid w:val="00EF24B3"/>
    <w:rsid w:val="00EF2A4B"/>
    <w:rsid w:val="00F00AF8"/>
    <w:rsid w:val="00F02865"/>
    <w:rsid w:val="00F02CEC"/>
    <w:rsid w:val="00F13FDF"/>
    <w:rsid w:val="00F2030C"/>
    <w:rsid w:val="00F2227C"/>
    <w:rsid w:val="00F25446"/>
    <w:rsid w:val="00F318DB"/>
    <w:rsid w:val="00F350EC"/>
    <w:rsid w:val="00F42E66"/>
    <w:rsid w:val="00F4574E"/>
    <w:rsid w:val="00F505D4"/>
    <w:rsid w:val="00F53E54"/>
    <w:rsid w:val="00F57FAD"/>
    <w:rsid w:val="00F6084F"/>
    <w:rsid w:val="00F66B93"/>
    <w:rsid w:val="00F71934"/>
    <w:rsid w:val="00F77781"/>
    <w:rsid w:val="00F81119"/>
    <w:rsid w:val="00F829E5"/>
    <w:rsid w:val="00F837FD"/>
    <w:rsid w:val="00FA38F1"/>
    <w:rsid w:val="00FA41BF"/>
    <w:rsid w:val="00FA77EF"/>
    <w:rsid w:val="00FB1D25"/>
    <w:rsid w:val="00FB6A76"/>
    <w:rsid w:val="00FB7884"/>
    <w:rsid w:val="00FB7E8A"/>
    <w:rsid w:val="00FC0E1E"/>
    <w:rsid w:val="00FC19C5"/>
    <w:rsid w:val="00FC22C9"/>
    <w:rsid w:val="00FC4F68"/>
    <w:rsid w:val="00FC601F"/>
    <w:rsid w:val="00FD1EBB"/>
    <w:rsid w:val="00FD3643"/>
    <w:rsid w:val="00FD6671"/>
    <w:rsid w:val="00FD688C"/>
    <w:rsid w:val="00FF1B40"/>
    <w:rsid w:val="00FF582B"/>
    <w:rsid w:val="00FF622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666398"/>
    <w:rPr>
      <w:color w:val="0000FF"/>
      <w:u w:val="single"/>
    </w:rPr>
  </w:style>
  <w:style w:type="paragraph" w:styleId="PrformatHTML">
    <w:name w:val="HTML Preformatted"/>
    <w:basedOn w:val="Normal"/>
    <w:link w:val="PrformatHTMLCar"/>
    <w:uiPriority w:val="99"/>
    <w:semiHidden/>
    <w:unhideWhenUsed/>
    <w:rsid w:val="00C0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04B97"/>
    <w:rPr>
      <w:rFonts w:ascii="Courier New" w:eastAsia="Times New Roman" w:hAnsi="Courier New" w:cs="Courier New"/>
      <w:sz w:val="20"/>
      <w:szCs w:val="20"/>
      <w:lang w:val="fr-FR"/>
    </w:rPr>
  </w:style>
</w:styles>
</file>

<file path=word/webSettings.xml><?xml version="1.0" encoding="utf-8"?>
<w:webSettings xmlns:r="http://schemas.openxmlformats.org/officeDocument/2006/relationships" xmlns:w="http://schemas.openxmlformats.org/wordprocessingml/2006/main">
  <w:divs>
    <w:div w:id="1834373089">
      <w:bodyDiv w:val="1"/>
      <w:marLeft w:val="0"/>
      <w:marRight w:val="0"/>
      <w:marTop w:val="0"/>
      <w:marBottom w:val="0"/>
      <w:divBdr>
        <w:top w:val="none" w:sz="0" w:space="0" w:color="auto"/>
        <w:left w:val="none" w:sz="0" w:space="0" w:color="auto"/>
        <w:bottom w:val="none" w:sz="0" w:space="0" w:color="auto"/>
        <w:right w:val="none" w:sz="0" w:space="0" w:color="auto"/>
      </w:divBdr>
    </w:div>
    <w:div w:id="1886596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jpe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rr.mutualibre.org/" TargetMode="External"/><Relationship Id="rId20" Type="http://schemas.openxmlformats.org/officeDocument/2006/relationships/image" Target="media/image6.jpeg"/><Relationship Id="rId29" Type="http://schemas.openxmlformats.org/officeDocument/2006/relationships/hyperlink" Target="http://atelierihm.unice.fr/emprunt-de-materiel-en-salle-ih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hyperlink" Target="http://www.stockiteasy.com/Fonctionnalites/Liste/" TargetMode="External"/><Relationship Id="rId32" Type="http://schemas.openxmlformats.org/officeDocument/2006/relationships/hyperlink" Target="http://www.stockiteasy.com/Fonctionnalites/Liste/" TargetMode="External"/><Relationship Id="rId5" Type="http://schemas.openxmlformats.org/officeDocument/2006/relationships/settings" Target="settings.xml"/><Relationship Id="rId15" Type="http://schemas.openxmlformats.org/officeDocument/2006/relationships/hyperlink" Target="http://atelierihm.unice.fr/emprunt-de-materiel-en-salle-ihm/" TargetMode="External"/><Relationship Id="rId23" Type="http://schemas.openxmlformats.org/officeDocument/2006/relationships/image" Target="media/image8.jpeg"/><Relationship Id="rId28" Type="http://schemas.openxmlformats.org/officeDocument/2006/relationships/chart" Target="charts/chart2.xml"/><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hyperlink" Target="http://www.cmi-services.info/v2/logiciels/logiciels_cmi/logiciels_stock.php"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www.cmi-services.info/v2/logiciels/logiciels_cmi/logiciels_stock.php" TargetMode="External"/><Relationship Id="rId27" Type="http://schemas.openxmlformats.org/officeDocument/2006/relationships/chart" Target="charts/chart1.xml"/><Relationship Id="rId30" Type="http://schemas.openxmlformats.org/officeDocument/2006/relationships/hyperlink" Target="http://grr.mutualib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PFE_DoW_2013_tpl.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18"/>
  <c:chart>
    <c:title/>
    <c:plotArea>
      <c:layout/>
      <c:pieChart>
        <c:varyColors val="1"/>
        <c:ser>
          <c:idx val="0"/>
          <c:order val="0"/>
          <c:tx>
            <c:strRef>
              <c:f>Feuil1!$B$1</c:f>
              <c:strCache>
                <c:ptCount val="1"/>
                <c:pt idx="0">
                  <c:v>Effort / lot</c:v>
                </c:pt>
              </c:strCache>
            </c:strRef>
          </c:tx>
          <c:explosion val="19"/>
          <c:dLbls>
            <c:spPr>
              <a:noFill/>
              <a:ln>
                <a:noFill/>
              </a:ln>
              <a:effectLst/>
            </c:spPr>
            <c:showVal val="1"/>
            <c:showLeaderLines val="1"/>
            <c:extLst>
              <c:ext xmlns:c15="http://schemas.microsoft.com/office/drawing/2012/chart" uri="{CE6537A1-D6FC-4f65-9D91-7224C49458BB}"/>
            </c:extLst>
          </c:dLbls>
          <c:cat>
            <c:strRef>
              <c:f>Feuil1!$A$2:$A$6</c:f>
              <c:strCache>
                <c:ptCount val="5"/>
                <c:pt idx="0">
                  <c:v>L1 - Management</c:v>
                </c:pt>
                <c:pt idx="1">
                  <c:v>L2 - Analyse utilisateurs + maquettes</c:v>
                </c:pt>
                <c:pt idx="2">
                  <c:v>L3 - Conception</c:v>
                </c:pt>
                <c:pt idx="3">
                  <c:v>L4 - Implémentation</c:v>
                </c:pt>
                <c:pt idx="4">
                  <c:v>L5 - Tests utilisateurs</c:v>
                </c:pt>
              </c:strCache>
            </c:strRef>
          </c:cat>
          <c:val>
            <c:numRef>
              <c:f>Feuil1!$B$2:$B$6</c:f>
              <c:numCache>
                <c:formatCode>General</c:formatCode>
                <c:ptCount val="5"/>
                <c:pt idx="0">
                  <c:v>345</c:v>
                </c:pt>
                <c:pt idx="1">
                  <c:v>161</c:v>
                </c:pt>
                <c:pt idx="2">
                  <c:v>113</c:v>
                </c:pt>
                <c:pt idx="3">
                  <c:v>295</c:v>
                </c:pt>
                <c:pt idx="4">
                  <c:v>34</c:v>
                </c:pt>
              </c:numCache>
            </c:numRef>
          </c:val>
        </c:ser>
        <c:firstSliceAng val="0"/>
      </c:pieChart>
    </c:plotArea>
    <c:legend>
      <c:legendPos val="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style val="18"/>
  <c:chart>
    <c:title/>
    <c:plotArea>
      <c:layout>
        <c:manualLayout>
          <c:layoutTarget val="inner"/>
          <c:xMode val="edge"/>
          <c:yMode val="edge"/>
          <c:x val="0.10035434023906054"/>
          <c:y val="0.28644497611575953"/>
          <c:w val="0.55287179516503793"/>
          <c:h val="0.59415020442944111"/>
        </c:manualLayout>
      </c:layout>
      <c:pieChart>
        <c:varyColors val="1"/>
        <c:ser>
          <c:idx val="0"/>
          <c:order val="0"/>
          <c:tx>
            <c:strRef>
              <c:f>Feuil1!$B$1</c:f>
              <c:strCache>
                <c:ptCount val="1"/>
                <c:pt idx="0">
                  <c:v>Effort / type</c:v>
                </c:pt>
              </c:strCache>
            </c:strRef>
          </c:tx>
          <c:dLbls>
            <c:spPr>
              <a:noFill/>
              <a:ln>
                <a:noFill/>
              </a:ln>
              <a:effectLst/>
            </c:spPr>
            <c:showVal val="1"/>
            <c:showLeaderLines val="1"/>
            <c:extLst>
              <c:ext xmlns:c15="http://schemas.microsoft.com/office/drawing/2012/chart" uri="{CE6537A1-D6FC-4f65-9D91-7224C49458BB}"/>
            </c:extLst>
          </c:dLbls>
          <c:cat>
            <c:strRef>
              <c:f>Feuil1!$A$2:$A$5</c:f>
              <c:strCache>
                <c:ptCount val="4"/>
                <c:pt idx="0">
                  <c:v>RECH</c:v>
                </c:pt>
                <c:pt idx="1">
                  <c:v>IMPL</c:v>
                </c:pt>
                <c:pt idx="2">
                  <c:v>MGMT</c:v>
                </c:pt>
                <c:pt idx="3">
                  <c:v>DEMO</c:v>
                </c:pt>
              </c:strCache>
            </c:strRef>
          </c:cat>
          <c:val>
            <c:numRef>
              <c:f>Feuil1!$B$2:$B$5</c:f>
              <c:numCache>
                <c:formatCode>General</c:formatCode>
                <c:ptCount val="4"/>
                <c:pt idx="0">
                  <c:v>274</c:v>
                </c:pt>
                <c:pt idx="1">
                  <c:v>295</c:v>
                </c:pt>
                <c:pt idx="2">
                  <c:v>345</c:v>
                </c:pt>
                <c:pt idx="3">
                  <c:v>34</c:v>
                </c:pt>
              </c:numCache>
            </c:numRef>
          </c:val>
        </c:ser>
        <c:firstSliceAng val="0"/>
      </c:pieChart>
    </c:plotArea>
    <c:legend>
      <c:legendPos val="r"/>
    </c:legend>
    <c:plotVisOnly val="1"/>
    <c:dispBlanksAs val="zero"/>
  </c:chart>
  <c:externalData r:id="rId1"/>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BC0AD-548A-4651-9489-0A13FB65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PFE_DoW_2013_tpl.dotx</Template>
  <TotalTime>372</TotalTime>
  <Pages>9</Pages>
  <Words>5312</Words>
  <Characters>29221</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SPFE57 : Atelier IHM                      Gestion des emprunts de matériel et des livrables</vt:lpstr>
    </vt:vector>
  </TitlesOfParts>
  <Company>Université Nice-Sophia Antipolis</Company>
  <LinksUpToDate>false</LinksUpToDate>
  <CharactersWithSpaces>34465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 et des livrables</dc:title>
  <dc:creator>Suzy</dc:creator>
  <cp:lastModifiedBy>user</cp:lastModifiedBy>
  <cp:revision>112</cp:revision>
  <cp:lastPrinted>2013-10-14T08:46:00Z</cp:lastPrinted>
  <dcterms:created xsi:type="dcterms:W3CDTF">2013-11-07T10:28:00Z</dcterms:created>
  <dcterms:modified xsi:type="dcterms:W3CDTF">2013-11-26T10:40:00Z</dcterms:modified>
</cp:coreProperties>
</file>